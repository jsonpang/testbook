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rPr>
          <w:lang w:val="zh-CN"/>
        </w:rPr>
        <w:id w:val="1720313861"/>
        <w:docPartObj>
          <w:docPartGallery w:val="Table of Contents"/>
          <w:docPartUnique/>
        </w:docPartObj>
      </w:sdtPr>
      <w:sdtEndPr>
        <w:rPr>
          <w:rFonts w:asciiTheme="minorHAnsi" w:eastAsia="Courier New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421F30B3" w14:textId="529B1722" w:rsidR="00BA3DED" w:rsidRDefault="00BA3DED">
          <w:pPr>
            <w:pStyle w:val="TOC"/>
          </w:pPr>
          <w:r>
            <w:rPr>
              <w:lang w:val="zh-CN"/>
            </w:rPr>
            <w:t>目录</w:t>
          </w:r>
        </w:p>
        <w:p w14:paraId="2C8C348C" w14:textId="0D10EFF3" w:rsidR="00BA3DED" w:rsidRDefault="00BA3DED">
          <w:pPr>
            <w:pStyle w:val="TOC1"/>
            <w:tabs>
              <w:tab w:val="right" w:leader="dot" w:pos="1141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84368" w:history="1">
            <w:r w:rsidRPr="005C436E">
              <w:rPr>
                <w:rStyle w:val="ab"/>
                <w:noProof/>
              </w:rPr>
              <w:t>Oracle 19c RAC on Linux</w:t>
            </w:r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安装手册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8B567" w14:textId="617A214E" w:rsidR="00BA3DED" w:rsidRDefault="00BA3DED">
          <w:pPr>
            <w:pStyle w:val="TOC1"/>
            <w:tabs>
              <w:tab w:val="right" w:leader="dot" w:pos="11414"/>
            </w:tabs>
            <w:rPr>
              <w:noProof/>
            </w:rPr>
          </w:pPr>
          <w:hyperlink w:anchor="_Toc34684369" w:history="1"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40264" w14:textId="7A53B203" w:rsidR="00BA3DED" w:rsidRDefault="00BA3DED">
          <w:pPr>
            <w:pStyle w:val="TOC1"/>
            <w:tabs>
              <w:tab w:val="right" w:leader="dot" w:pos="11414"/>
            </w:tabs>
            <w:rPr>
              <w:noProof/>
            </w:rPr>
          </w:pPr>
          <w:hyperlink w:anchor="_Toc34684370" w:history="1">
            <w:r w:rsidRPr="005C436E">
              <w:rPr>
                <w:rStyle w:val="ab"/>
                <w:noProof/>
              </w:rPr>
              <w:t>1 OS</w:t>
            </w:r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环境检查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853B" w14:textId="7C3AF6CC" w:rsidR="00BA3DED" w:rsidRDefault="00BA3DED">
          <w:pPr>
            <w:pStyle w:val="TOC1"/>
            <w:tabs>
              <w:tab w:val="right" w:leader="dot" w:pos="11414"/>
            </w:tabs>
            <w:rPr>
              <w:noProof/>
            </w:rPr>
          </w:pPr>
          <w:hyperlink w:anchor="_Toc34684371" w:history="1">
            <w:r w:rsidRPr="005C436E">
              <w:rPr>
                <w:rStyle w:val="ab"/>
                <w:noProof/>
              </w:rPr>
              <w:t xml:space="preserve">2 </w:t>
            </w:r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关闭</w:t>
            </w:r>
            <w:r w:rsidRPr="005C436E">
              <w:rPr>
                <w:rStyle w:val="ab"/>
                <w:noProof/>
              </w:rPr>
              <w:t>THP</w:t>
            </w:r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，开启</w:t>
            </w:r>
            <w:r w:rsidRPr="005C436E">
              <w:rPr>
                <w:rStyle w:val="ab"/>
                <w:noProof/>
              </w:rPr>
              <w:t>Hugepages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FE62D" w14:textId="619523E6" w:rsidR="00BA3DED" w:rsidRDefault="00BA3DED">
          <w:pPr>
            <w:pStyle w:val="TOC2"/>
            <w:tabs>
              <w:tab w:val="right" w:leader="dot" w:pos="11414"/>
            </w:tabs>
            <w:ind w:left="400"/>
            <w:rPr>
              <w:noProof/>
            </w:rPr>
          </w:pPr>
          <w:hyperlink w:anchor="_Toc34684372" w:history="1">
            <w:r w:rsidRPr="005C436E">
              <w:rPr>
                <w:rStyle w:val="ab"/>
                <w:noProof/>
              </w:rPr>
              <w:t xml:space="preserve">2.1 </w:t>
            </w:r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禁用透明大页面：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E199A" w14:textId="4279D4E0" w:rsidR="00BA3DED" w:rsidRDefault="00BA3DED">
          <w:pPr>
            <w:pStyle w:val="TOC2"/>
            <w:tabs>
              <w:tab w:val="right" w:leader="dot" w:pos="11414"/>
            </w:tabs>
            <w:ind w:left="400"/>
            <w:rPr>
              <w:noProof/>
            </w:rPr>
          </w:pPr>
          <w:hyperlink w:anchor="_Toc34684373" w:history="1">
            <w:r w:rsidRPr="005C436E">
              <w:rPr>
                <w:rStyle w:val="ab"/>
                <w:noProof/>
              </w:rPr>
              <w:t xml:space="preserve">2.2 </w:t>
            </w:r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开启大页面：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8E6D6" w14:textId="19AE01C8" w:rsidR="00BA3DED" w:rsidRDefault="00BA3DED">
          <w:pPr>
            <w:pStyle w:val="TOC1"/>
            <w:tabs>
              <w:tab w:val="right" w:leader="dot" w:pos="11414"/>
            </w:tabs>
            <w:rPr>
              <w:noProof/>
            </w:rPr>
          </w:pPr>
          <w:hyperlink w:anchor="_Toc34684374" w:history="1">
            <w:r w:rsidRPr="005C436E">
              <w:rPr>
                <w:rStyle w:val="ab"/>
                <w:noProof/>
              </w:rPr>
              <w:t xml:space="preserve">3 </w:t>
            </w:r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安装软件包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C7AEE" w14:textId="38EA3162" w:rsidR="00BA3DED" w:rsidRDefault="00BA3DED">
          <w:pPr>
            <w:pStyle w:val="TOC2"/>
            <w:tabs>
              <w:tab w:val="right" w:leader="dot" w:pos="11414"/>
            </w:tabs>
            <w:ind w:left="400"/>
            <w:rPr>
              <w:noProof/>
            </w:rPr>
          </w:pPr>
          <w:hyperlink w:anchor="_Toc34684375" w:history="1">
            <w:r w:rsidRPr="005C436E">
              <w:rPr>
                <w:rStyle w:val="ab"/>
                <w:noProof/>
              </w:rPr>
              <w:t>3.1 Red Hat Enterprise Linux 7</w:t>
            </w:r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安装包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4D87A" w14:textId="665B78D9" w:rsidR="00BA3DED" w:rsidRDefault="00BA3DED">
          <w:pPr>
            <w:pStyle w:val="TOC2"/>
            <w:tabs>
              <w:tab w:val="right" w:leader="dot" w:pos="11414"/>
            </w:tabs>
            <w:ind w:left="400"/>
            <w:rPr>
              <w:noProof/>
            </w:rPr>
          </w:pPr>
          <w:hyperlink w:anchor="_Toc34684376" w:history="1">
            <w:r w:rsidRPr="005C436E">
              <w:rPr>
                <w:rStyle w:val="ab"/>
                <w:noProof/>
              </w:rPr>
              <w:t xml:space="preserve">3.2 </w:t>
            </w:r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其他软件包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175E5" w14:textId="28338165" w:rsidR="00BA3DED" w:rsidRDefault="00BA3DED">
          <w:pPr>
            <w:pStyle w:val="TOC1"/>
            <w:tabs>
              <w:tab w:val="right" w:leader="dot" w:pos="11414"/>
            </w:tabs>
            <w:rPr>
              <w:noProof/>
            </w:rPr>
          </w:pPr>
          <w:hyperlink w:anchor="_Toc34684377" w:history="1">
            <w:r w:rsidRPr="005C436E">
              <w:rPr>
                <w:rStyle w:val="ab"/>
                <w:noProof/>
              </w:rPr>
              <w:t xml:space="preserve">4 </w:t>
            </w:r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内核参数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4A72A" w14:textId="59232C5A" w:rsidR="00BA3DED" w:rsidRDefault="00BA3DED">
          <w:pPr>
            <w:pStyle w:val="TOC2"/>
            <w:tabs>
              <w:tab w:val="right" w:leader="dot" w:pos="11414"/>
            </w:tabs>
            <w:ind w:left="400"/>
            <w:rPr>
              <w:noProof/>
            </w:rPr>
          </w:pPr>
          <w:hyperlink w:anchor="_Toc34684378" w:history="1">
            <w:r w:rsidRPr="005C436E">
              <w:rPr>
                <w:rStyle w:val="ab"/>
                <w:noProof/>
              </w:rPr>
              <w:t xml:space="preserve">4.1 </w:t>
            </w:r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使用</w:t>
            </w:r>
            <w:r w:rsidRPr="005C436E">
              <w:rPr>
                <w:rStyle w:val="ab"/>
                <w:noProof/>
              </w:rPr>
              <w:t>Preinstall RPM</w:t>
            </w:r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配置内核参数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DA8FC" w14:textId="7275A3AA" w:rsidR="00BA3DED" w:rsidRDefault="00BA3DED">
          <w:pPr>
            <w:pStyle w:val="TOC2"/>
            <w:tabs>
              <w:tab w:val="right" w:leader="dot" w:pos="11414"/>
            </w:tabs>
            <w:ind w:left="400"/>
            <w:rPr>
              <w:noProof/>
            </w:rPr>
          </w:pPr>
          <w:hyperlink w:anchor="_Toc34684379" w:history="1">
            <w:r w:rsidRPr="005C436E">
              <w:rPr>
                <w:rStyle w:val="ab"/>
                <w:noProof/>
              </w:rPr>
              <w:t xml:space="preserve">4.2 </w:t>
            </w:r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手工配置参数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8A443" w14:textId="08F3F8E1" w:rsidR="00BA3DED" w:rsidRDefault="00BA3DED">
          <w:pPr>
            <w:pStyle w:val="TOC2"/>
            <w:tabs>
              <w:tab w:val="right" w:leader="dot" w:pos="11414"/>
            </w:tabs>
            <w:ind w:left="400"/>
            <w:rPr>
              <w:noProof/>
            </w:rPr>
          </w:pPr>
          <w:hyperlink w:anchor="_Toc34684380" w:history="1">
            <w:r w:rsidRPr="005C436E">
              <w:rPr>
                <w:rStyle w:val="ab"/>
                <w:noProof/>
              </w:rPr>
              <w:t>4.2 CVU(optional)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27A93" w14:textId="00D47B6A" w:rsidR="00BA3DED" w:rsidRDefault="00BA3DED">
          <w:pPr>
            <w:pStyle w:val="TOC1"/>
            <w:tabs>
              <w:tab w:val="right" w:leader="dot" w:pos="11414"/>
            </w:tabs>
            <w:rPr>
              <w:noProof/>
            </w:rPr>
          </w:pPr>
          <w:hyperlink w:anchor="_Toc34684381" w:history="1">
            <w:r w:rsidRPr="005C436E">
              <w:rPr>
                <w:rStyle w:val="ab"/>
                <w:noProof/>
              </w:rPr>
              <w:t xml:space="preserve">5 </w:t>
            </w:r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网络配置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54A3E" w14:textId="20000826" w:rsidR="00BA3DED" w:rsidRDefault="00BA3DED">
          <w:pPr>
            <w:pStyle w:val="TOC2"/>
            <w:tabs>
              <w:tab w:val="right" w:leader="dot" w:pos="11414"/>
            </w:tabs>
            <w:ind w:left="400"/>
            <w:rPr>
              <w:noProof/>
            </w:rPr>
          </w:pPr>
          <w:hyperlink w:anchor="_Toc34684382" w:history="1">
            <w:r w:rsidRPr="005C436E">
              <w:rPr>
                <w:rStyle w:val="ab"/>
                <w:noProof/>
              </w:rPr>
              <w:t xml:space="preserve">5.1 </w:t>
            </w:r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固定配置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E1B7E" w14:textId="68F7C4EB" w:rsidR="00BA3DED" w:rsidRDefault="00BA3DED">
          <w:pPr>
            <w:pStyle w:val="TOC2"/>
            <w:tabs>
              <w:tab w:val="right" w:leader="dot" w:pos="11414"/>
            </w:tabs>
            <w:ind w:left="400"/>
            <w:rPr>
              <w:noProof/>
            </w:rPr>
          </w:pPr>
          <w:hyperlink w:anchor="_Toc34684383" w:history="1">
            <w:r w:rsidRPr="005C436E">
              <w:rPr>
                <w:rStyle w:val="ab"/>
                <w:noProof/>
              </w:rPr>
              <w:t xml:space="preserve">5.2 GNS + </w:t>
            </w:r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固定配置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18AFE" w14:textId="1B1BF079" w:rsidR="00BA3DED" w:rsidRDefault="00BA3DED">
          <w:pPr>
            <w:pStyle w:val="TOC1"/>
            <w:tabs>
              <w:tab w:val="right" w:leader="dot" w:pos="11414"/>
            </w:tabs>
            <w:rPr>
              <w:noProof/>
            </w:rPr>
          </w:pPr>
          <w:hyperlink w:anchor="_Toc34684384" w:history="1">
            <w:r w:rsidRPr="005C436E">
              <w:rPr>
                <w:rStyle w:val="ab"/>
                <w:noProof/>
              </w:rPr>
              <w:t xml:space="preserve">6 </w:t>
            </w:r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其他配置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DDA10" w14:textId="238FA1A3" w:rsidR="00BA3DED" w:rsidRDefault="00BA3DED">
          <w:pPr>
            <w:pStyle w:val="TOC2"/>
            <w:tabs>
              <w:tab w:val="right" w:leader="dot" w:pos="11414"/>
            </w:tabs>
            <w:ind w:left="400"/>
            <w:rPr>
              <w:noProof/>
            </w:rPr>
          </w:pPr>
          <w:hyperlink w:anchor="_Toc34684385" w:history="1">
            <w:r w:rsidRPr="005C436E">
              <w:rPr>
                <w:rStyle w:val="ab"/>
                <w:noProof/>
              </w:rPr>
              <w:t xml:space="preserve">6.1 </w:t>
            </w:r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操作系统杂项配置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35C99" w14:textId="50B7A0EC" w:rsidR="00BA3DED" w:rsidRDefault="00BA3DED">
          <w:pPr>
            <w:pStyle w:val="TOC2"/>
            <w:tabs>
              <w:tab w:val="right" w:leader="dot" w:pos="11414"/>
            </w:tabs>
            <w:ind w:left="400"/>
            <w:rPr>
              <w:noProof/>
            </w:rPr>
          </w:pPr>
          <w:hyperlink w:anchor="_Toc34684386" w:history="1">
            <w:r w:rsidRPr="005C436E">
              <w:rPr>
                <w:rStyle w:val="ab"/>
                <w:noProof/>
              </w:rPr>
              <w:t xml:space="preserve">6.2 </w:t>
            </w:r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时钟同步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43811" w14:textId="438A7E90" w:rsidR="00BA3DED" w:rsidRDefault="00BA3DED">
          <w:pPr>
            <w:pStyle w:val="TOC2"/>
            <w:tabs>
              <w:tab w:val="right" w:leader="dot" w:pos="11414"/>
            </w:tabs>
            <w:ind w:left="400"/>
            <w:rPr>
              <w:noProof/>
            </w:rPr>
          </w:pPr>
          <w:hyperlink w:anchor="_Toc34684387" w:history="1">
            <w:r w:rsidRPr="005C436E">
              <w:rPr>
                <w:rStyle w:val="ab"/>
                <w:noProof/>
              </w:rPr>
              <w:t>6.3 NAS</w:t>
            </w:r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存储附加配置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7BFE4" w14:textId="55FB7F58" w:rsidR="00BA3DED" w:rsidRDefault="00BA3DED">
          <w:pPr>
            <w:pStyle w:val="TOC2"/>
            <w:tabs>
              <w:tab w:val="right" w:leader="dot" w:pos="11414"/>
            </w:tabs>
            <w:ind w:left="400"/>
            <w:rPr>
              <w:noProof/>
            </w:rPr>
          </w:pPr>
          <w:hyperlink w:anchor="_Toc34684388" w:history="1">
            <w:r w:rsidRPr="005C436E">
              <w:rPr>
                <w:rStyle w:val="ab"/>
                <w:noProof/>
              </w:rPr>
              <w:t>6.4 I/O 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94DE5" w14:textId="5C2382EE" w:rsidR="00BA3DED" w:rsidRDefault="00BA3DED">
          <w:pPr>
            <w:pStyle w:val="TOC2"/>
            <w:tabs>
              <w:tab w:val="right" w:leader="dot" w:pos="11414"/>
            </w:tabs>
            <w:ind w:left="400"/>
            <w:rPr>
              <w:noProof/>
            </w:rPr>
          </w:pPr>
          <w:hyperlink w:anchor="_Toc34684389" w:history="1">
            <w:r w:rsidRPr="005C436E">
              <w:rPr>
                <w:rStyle w:val="ab"/>
                <w:noProof/>
              </w:rPr>
              <w:t>6.5 SSH</w:t>
            </w:r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超时限制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E0947" w14:textId="7ED69F91" w:rsidR="00BA3DED" w:rsidRDefault="00BA3DED">
          <w:pPr>
            <w:pStyle w:val="TOC2"/>
            <w:tabs>
              <w:tab w:val="right" w:leader="dot" w:pos="11414"/>
            </w:tabs>
            <w:ind w:left="400"/>
            <w:rPr>
              <w:noProof/>
            </w:rPr>
          </w:pPr>
          <w:hyperlink w:anchor="_Toc34684390" w:history="1">
            <w:r w:rsidRPr="005C436E">
              <w:rPr>
                <w:rStyle w:val="ab"/>
                <w:noProof/>
              </w:rPr>
              <w:t xml:space="preserve">6.3 </w:t>
            </w:r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用户组目录配置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6E6BF" w14:textId="294CC1B7" w:rsidR="00BA3DED" w:rsidRDefault="00BA3DED">
          <w:pPr>
            <w:pStyle w:val="TOC2"/>
            <w:tabs>
              <w:tab w:val="right" w:leader="dot" w:pos="11414"/>
            </w:tabs>
            <w:ind w:left="400"/>
            <w:rPr>
              <w:noProof/>
            </w:rPr>
          </w:pPr>
          <w:hyperlink w:anchor="_Toc34684391" w:history="1">
            <w:r w:rsidRPr="005C436E">
              <w:rPr>
                <w:rStyle w:val="ab"/>
                <w:noProof/>
              </w:rPr>
              <w:t xml:space="preserve">6.6 </w:t>
            </w:r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图形界面配置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F1443" w14:textId="7584AEBF" w:rsidR="00BA3DED" w:rsidRDefault="00BA3DED">
          <w:pPr>
            <w:pStyle w:val="TOC2"/>
            <w:tabs>
              <w:tab w:val="right" w:leader="dot" w:pos="11414"/>
            </w:tabs>
            <w:ind w:left="400"/>
            <w:rPr>
              <w:noProof/>
            </w:rPr>
          </w:pPr>
          <w:hyperlink w:anchor="_Toc34684392" w:history="1">
            <w:r w:rsidRPr="005C436E">
              <w:rPr>
                <w:rStyle w:val="ab"/>
                <w:noProof/>
              </w:rPr>
              <w:t>6.7 limits.conf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9373E" w14:textId="5C84DCDE" w:rsidR="00BA3DED" w:rsidRDefault="00BA3DED">
          <w:pPr>
            <w:pStyle w:val="TOC2"/>
            <w:tabs>
              <w:tab w:val="right" w:leader="dot" w:pos="11414"/>
            </w:tabs>
            <w:ind w:left="400"/>
            <w:rPr>
              <w:noProof/>
            </w:rPr>
          </w:pPr>
          <w:hyperlink w:anchor="_Toc34684393" w:history="1">
            <w:r w:rsidRPr="005C436E">
              <w:rPr>
                <w:rStyle w:val="ab"/>
                <w:noProof/>
              </w:rPr>
              <w:t xml:space="preserve">6.8 </w:t>
            </w:r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关闭</w:t>
            </w:r>
            <w:r w:rsidRPr="005C436E">
              <w:rPr>
                <w:rStyle w:val="ab"/>
                <w:noProof/>
              </w:rPr>
              <w:t>X11 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90464" w14:textId="0C2DE963" w:rsidR="00BA3DED" w:rsidRDefault="00BA3DED">
          <w:pPr>
            <w:pStyle w:val="TOC2"/>
            <w:tabs>
              <w:tab w:val="right" w:leader="dot" w:pos="11414"/>
            </w:tabs>
            <w:ind w:left="400"/>
            <w:rPr>
              <w:noProof/>
            </w:rPr>
          </w:pPr>
          <w:hyperlink w:anchor="_Toc34684394" w:history="1">
            <w:r w:rsidRPr="005C436E">
              <w:rPr>
                <w:rStyle w:val="ab"/>
                <w:noProof/>
              </w:rPr>
              <w:t>6.9 Direct NFS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A3304" w14:textId="0765368E" w:rsidR="00BA3DED" w:rsidRDefault="00BA3DED">
          <w:pPr>
            <w:pStyle w:val="TOC2"/>
            <w:tabs>
              <w:tab w:val="right" w:leader="dot" w:pos="11414"/>
            </w:tabs>
            <w:ind w:left="400"/>
            <w:rPr>
              <w:noProof/>
            </w:rPr>
          </w:pPr>
          <w:hyperlink w:anchor="_Toc34684395" w:history="1">
            <w:r w:rsidRPr="005C436E">
              <w:rPr>
                <w:rStyle w:val="ab"/>
                <w:noProof/>
              </w:rPr>
              <w:t>6.10 Oracle Member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3ED42" w14:textId="6688232D" w:rsidR="00BA3DED" w:rsidRDefault="00BA3DED">
          <w:pPr>
            <w:pStyle w:val="TOC2"/>
            <w:tabs>
              <w:tab w:val="right" w:leader="dot" w:pos="11414"/>
            </w:tabs>
            <w:ind w:left="400"/>
            <w:rPr>
              <w:noProof/>
            </w:rPr>
          </w:pPr>
          <w:hyperlink w:anchor="_Toc34684396" w:history="1">
            <w:r w:rsidRPr="005C436E">
              <w:rPr>
                <w:rStyle w:val="ab"/>
                <w:noProof/>
              </w:rPr>
              <w:t xml:space="preserve">6.11 </w:t>
            </w:r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手工配置</w:t>
            </w:r>
            <w:r w:rsidRPr="005C436E">
              <w:rPr>
                <w:rStyle w:val="ab"/>
                <w:noProof/>
              </w:rPr>
              <w:t>ASM</w:t>
            </w:r>
            <w:r w:rsidRPr="005C436E">
              <w:rPr>
                <w:rStyle w:val="ab"/>
                <w:rFonts w:ascii="宋体" w:eastAsia="宋体" w:hAnsi="宋体" w:cs="宋体" w:hint="eastAsia"/>
                <w:noProof/>
              </w:rPr>
              <w:t>磁盘，</w:t>
            </w:r>
            <w:r w:rsidRPr="005C436E">
              <w:rPr>
                <w:rStyle w:val="ab"/>
                <w:noProof/>
              </w:rPr>
              <w:t>UDEV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1B76C" w14:textId="286C0E4E" w:rsidR="00BA3DED" w:rsidRDefault="00BA3DED">
          <w:pPr>
            <w:pStyle w:val="TOC1"/>
            <w:tabs>
              <w:tab w:val="right" w:leader="dot" w:pos="11414"/>
            </w:tabs>
            <w:rPr>
              <w:noProof/>
            </w:rPr>
          </w:pPr>
          <w:hyperlink w:anchor="_Toc34684397" w:history="1">
            <w:r w:rsidRPr="005C436E">
              <w:rPr>
                <w:rStyle w:val="ab"/>
                <w:noProof/>
              </w:rPr>
              <w:t>7 gridSetup.sh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677C9" w14:textId="5BAD392B" w:rsidR="00BA3DED" w:rsidRDefault="00BA3DED">
          <w:pPr>
            <w:pStyle w:val="TOC2"/>
            <w:tabs>
              <w:tab w:val="right" w:leader="dot" w:pos="11414"/>
            </w:tabs>
            <w:ind w:left="400"/>
            <w:rPr>
              <w:noProof/>
            </w:rPr>
          </w:pPr>
          <w:hyperlink w:anchor="_Toc34684398" w:history="1">
            <w:r w:rsidRPr="005C436E">
              <w:rPr>
                <w:rStyle w:val="ab"/>
                <w:noProof/>
              </w:rPr>
              <w:t>7.1 gridSerup.sh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E33C8" w14:textId="72AAF929" w:rsidR="00BA3DED" w:rsidRDefault="00BA3DED">
          <w:pPr>
            <w:pStyle w:val="TOC2"/>
            <w:tabs>
              <w:tab w:val="right" w:leader="dot" w:pos="11414"/>
            </w:tabs>
            <w:ind w:left="400"/>
            <w:rPr>
              <w:noProof/>
            </w:rPr>
          </w:pPr>
          <w:hyperlink w:anchor="_Toc34684399" w:history="1">
            <w:r w:rsidRPr="005C436E">
              <w:rPr>
                <w:rStyle w:val="ab"/>
                <w:noProof/>
              </w:rPr>
              <w:t>7.2 runInstaller&amp;dbca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C0CAF" w14:textId="2425A0EB" w:rsidR="00BA3DED" w:rsidRDefault="00BA3DED">
          <w:r>
            <w:rPr>
              <w:b/>
              <w:bCs/>
              <w:lang w:val="zh-CN"/>
            </w:rPr>
            <w:fldChar w:fldCharType="end"/>
          </w:r>
        </w:p>
      </w:sdtContent>
    </w:sdt>
    <w:p w14:paraId="5DA2B05E" w14:textId="442234A3" w:rsidR="00BA3DED" w:rsidRDefault="00BA3DED" w:rsidP="00BA3DED"/>
    <w:p w14:paraId="6F4A1A44" w14:textId="27BCFC69" w:rsidR="00BA3DED" w:rsidRDefault="00BA3DED">
      <w:pPr>
        <w:widowControl/>
        <w:jc w:val="left"/>
      </w:pPr>
    </w:p>
    <w:p w14:paraId="182C1519" w14:textId="6E322876" w:rsidR="00BA3DED" w:rsidRDefault="00BA3DED">
      <w:pPr>
        <w:widowControl/>
        <w:jc w:val="left"/>
        <w:rPr>
          <w:rFonts w:eastAsiaTheme="minorEastAsia"/>
        </w:rPr>
      </w:pPr>
    </w:p>
    <w:p w14:paraId="1547228B" w14:textId="6504E2B8" w:rsidR="00BA3DED" w:rsidRDefault="00BA3DED">
      <w:pPr>
        <w:widowControl/>
        <w:jc w:val="left"/>
        <w:rPr>
          <w:rFonts w:eastAsiaTheme="minorEastAsia"/>
        </w:rPr>
      </w:pPr>
    </w:p>
    <w:p w14:paraId="077A9DD7" w14:textId="0605F14A" w:rsidR="00BA3DED" w:rsidRDefault="00BA3DED">
      <w:pPr>
        <w:widowControl/>
        <w:jc w:val="left"/>
        <w:rPr>
          <w:rFonts w:eastAsiaTheme="minorEastAsia"/>
        </w:rPr>
      </w:pPr>
    </w:p>
    <w:p w14:paraId="2D064F7E" w14:textId="662463AC" w:rsidR="00BA3DED" w:rsidRDefault="00BA3DED">
      <w:pPr>
        <w:widowControl/>
        <w:jc w:val="left"/>
        <w:rPr>
          <w:rFonts w:eastAsiaTheme="minorEastAsia"/>
        </w:rPr>
      </w:pPr>
    </w:p>
    <w:p w14:paraId="1D10A197" w14:textId="2213EB1C" w:rsidR="00BA3DED" w:rsidRDefault="00BA3DED">
      <w:pPr>
        <w:widowControl/>
        <w:jc w:val="left"/>
        <w:rPr>
          <w:rFonts w:eastAsiaTheme="minorEastAsia"/>
        </w:rPr>
      </w:pPr>
    </w:p>
    <w:p w14:paraId="712F4F0F" w14:textId="77777777" w:rsidR="00BA3DED" w:rsidRPr="00BA3DED" w:rsidRDefault="00BA3DED">
      <w:pPr>
        <w:widowControl/>
        <w:jc w:val="left"/>
        <w:rPr>
          <w:rFonts w:eastAsiaTheme="minorEastAsia" w:hint="eastAsia"/>
        </w:rPr>
      </w:pPr>
    </w:p>
    <w:p w14:paraId="6646C5E1" w14:textId="77777777" w:rsidR="00BA3DED" w:rsidRDefault="00BA3DED" w:rsidP="00BA3DED"/>
    <w:p w14:paraId="63AEF64F" w14:textId="1A663241" w:rsidR="00AC783A" w:rsidRDefault="00966296" w:rsidP="00966296">
      <w:pPr>
        <w:pStyle w:val="1"/>
      </w:pPr>
      <w:bookmarkStart w:id="1" w:name="_Toc34684368"/>
      <w:r>
        <w:rPr>
          <w:rFonts w:hint="eastAsia"/>
        </w:rPr>
        <w:lastRenderedPageBreak/>
        <w:t>Oracle</w:t>
      </w:r>
      <w:r>
        <w:t xml:space="preserve"> 19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RAC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Linux</w:t>
      </w:r>
      <w:r>
        <w:rPr>
          <w:rFonts w:hint="eastAsia"/>
        </w:rPr>
        <w:t>安装手册</w:t>
      </w:r>
      <w:bookmarkEnd w:id="1"/>
    </w:p>
    <w:p w14:paraId="7F9201E2" w14:textId="2A447E59" w:rsidR="00BA1554" w:rsidRDefault="00BA1554" w:rsidP="00B9286F">
      <w:pPr>
        <w:pStyle w:val="1"/>
        <w:jc w:val="both"/>
      </w:pPr>
      <w:bookmarkStart w:id="2" w:name="_Toc34684369"/>
      <w:r>
        <w:rPr>
          <w:rFonts w:hint="eastAsia"/>
        </w:rPr>
        <w:t>说明</w:t>
      </w:r>
      <w:bookmarkEnd w:id="2"/>
    </w:p>
    <w:p w14:paraId="03F4EF58" w14:textId="77777777" w:rsidR="00F82E05" w:rsidRDefault="00F82E05" w:rsidP="00F82E05">
      <w:r>
        <w:t>Starting with Oracle Grid Infrastructure 12c Release 1 (12.1), as part of an Oracle Flex</w:t>
      </w:r>
    </w:p>
    <w:p w14:paraId="668EC341" w14:textId="77777777" w:rsidR="00F82E05" w:rsidRDefault="00F82E05" w:rsidP="00F82E05">
      <w:r>
        <w:t>Cluster installation, Oracle ASM is configured within Oracle Grid Infrastructure to</w:t>
      </w:r>
    </w:p>
    <w:p w14:paraId="20AFF6EC" w14:textId="574E8D00" w:rsidR="00F82E05" w:rsidRDefault="00F82E05" w:rsidP="00F82E05">
      <w:r>
        <w:t>provide storage services</w:t>
      </w:r>
    </w:p>
    <w:p w14:paraId="7B841130" w14:textId="77777777" w:rsidR="00902010" w:rsidRDefault="00902010" w:rsidP="00F82E05"/>
    <w:p w14:paraId="62074E2C" w14:textId="77777777" w:rsidR="00F82E05" w:rsidRDefault="00F82E05" w:rsidP="00F82E05">
      <w:r>
        <w:t>Starting with Oracle Grid Infrastructure 19c (19.3), with Oracle Standalone</w:t>
      </w:r>
    </w:p>
    <w:p w14:paraId="4D4EDEAD" w14:textId="77777777" w:rsidR="00F82E05" w:rsidRDefault="00F82E05" w:rsidP="00F82E05">
      <w:r>
        <w:t>Clusters, you can again place OCR and voting disk files directly on shared file</w:t>
      </w:r>
    </w:p>
    <w:p w14:paraId="5D8D3AFA" w14:textId="149456A0" w:rsidR="00F82E05" w:rsidRDefault="00F82E05" w:rsidP="00F82E05">
      <w:r>
        <w:t>systems.</w:t>
      </w:r>
    </w:p>
    <w:p w14:paraId="19CBF917" w14:textId="77777777" w:rsidR="00902010" w:rsidRDefault="00902010" w:rsidP="00F82E05"/>
    <w:p w14:paraId="17087CE8" w14:textId="77777777" w:rsidR="00902010" w:rsidRDefault="00902010" w:rsidP="00902010">
      <w:pPr>
        <w:rPr>
          <w:rFonts w:ascii="Courier" w:hAnsi="Courier" w:cs="Courier" w:hint="eastAsia"/>
          <w:szCs w:val="20"/>
        </w:rPr>
      </w:pPr>
      <w:r>
        <w:t>Oracle Flex Clusters</w:t>
      </w:r>
    </w:p>
    <w:p w14:paraId="3BAC7D2A" w14:textId="77777777" w:rsidR="00902010" w:rsidRPr="00902010" w:rsidRDefault="00902010" w:rsidP="00902010">
      <w:pPr>
        <w:rPr>
          <w:rFonts w:eastAsiaTheme="minorEastAsia"/>
          <w:sz w:val="21"/>
        </w:rPr>
      </w:pPr>
      <w:r w:rsidRPr="00902010">
        <w:rPr>
          <w:rFonts w:eastAsiaTheme="minorEastAsia"/>
          <w:sz w:val="21"/>
        </w:rPr>
        <w:t>Starting with Oracle Grid Infrastructure 12c Release 2 (12.2), Oracle Grid</w:t>
      </w:r>
    </w:p>
    <w:p w14:paraId="634A8687" w14:textId="77777777" w:rsidR="00902010" w:rsidRDefault="00902010" w:rsidP="00902010">
      <w:r w:rsidRPr="00902010">
        <w:rPr>
          <w:rFonts w:eastAsiaTheme="minorEastAsia"/>
          <w:sz w:val="21"/>
        </w:rPr>
        <w:t>Infrastructure cluster configurations are Oracle Flex Clusters deployments.</w:t>
      </w:r>
    </w:p>
    <w:p w14:paraId="4718A1EB" w14:textId="77777777" w:rsidR="00902010" w:rsidRPr="00902010" w:rsidRDefault="00902010" w:rsidP="00F82E05"/>
    <w:p w14:paraId="1C4BF827" w14:textId="6D42C234" w:rsidR="00F82E05" w:rsidRDefault="00F82E05" w:rsidP="00F82E05">
      <w:r>
        <w:rPr>
          <w:rFonts w:hint="eastAsia"/>
        </w:rPr>
        <w:t>从</w:t>
      </w:r>
      <w:r>
        <w:rPr>
          <w:rFonts w:hint="eastAsia"/>
        </w:rPr>
        <w:t>1</w:t>
      </w:r>
      <w:r>
        <w:t>2.2</w:t>
      </w:r>
      <w:r>
        <w:rPr>
          <w:rFonts w:hint="eastAsia"/>
        </w:rPr>
        <w:t>开始，集群分</w:t>
      </w:r>
      <w:r>
        <w:rPr>
          <w:rFonts w:hint="eastAsia"/>
        </w:rPr>
        <w:t>S</w:t>
      </w:r>
      <w:r>
        <w:t xml:space="preserve">tandalone </w:t>
      </w:r>
      <w:r>
        <w:rPr>
          <w:rFonts w:hint="eastAsia"/>
        </w:rPr>
        <w:t>Cluster</w:t>
      </w:r>
      <w:r>
        <w:rPr>
          <w:rFonts w:hint="eastAsia"/>
        </w:rPr>
        <w:t>与</w:t>
      </w:r>
      <w:r>
        <w:rPr>
          <w:rFonts w:hint="eastAsia"/>
        </w:rPr>
        <w:t>Domain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Cluster</w:t>
      </w:r>
      <w:r>
        <w:rPr>
          <w:rFonts w:hint="eastAsia"/>
        </w:rPr>
        <w:t>两种集群模式，</w:t>
      </w:r>
    </w:p>
    <w:p w14:paraId="3521428C" w14:textId="734560B7" w:rsidR="00F82E05" w:rsidRPr="00A63D0A" w:rsidRDefault="00F82E05" w:rsidP="00F82E05">
      <w:pPr>
        <w:rPr>
          <w:b/>
          <w:bCs/>
        </w:rPr>
      </w:pPr>
      <w:r w:rsidRPr="00A63D0A">
        <w:rPr>
          <w:rFonts w:hint="eastAsia"/>
          <w:b/>
          <w:bCs/>
        </w:rPr>
        <w:t>Standalone</w:t>
      </w:r>
      <w:r w:rsidRPr="00A63D0A">
        <w:rPr>
          <w:b/>
          <w:bCs/>
        </w:rPr>
        <w:t xml:space="preserve"> </w:t>
      </w:r>
      <w:r w:rsidRPr="00A63D0A">
        <w:rPr>
          <w:rFonts w:hint="eastAsia"/>
          <w:b/>
          <w:bCs/>
        </w:rPr>
        <w:t>Cluster</w:t>
      </w:r>
      <w:r w:rsidRPr="00A63D0A">
        <w:rPr>
          <w:rFonts w:hint="eastAsia"/>
          <w:b/>
          <w:bCs/>
        </w:rPr>
        <w:t>：</w:t>
      </w:r>
    </w:p>
    <w:p w14:paraId="479C4F15" w14:textId="5CD898DE" w:rsidR="00F82E05" w:rsidRDefault="00A63D0A" w:rsidP="00A63D0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可以支持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个节点</w:t>
      </w:r>
    </w:p>
    <w:p w14:paraId="7C6D6FE3" w14:textId="73DB3BA0" w:rsidR="00A63D0A" w:rsidRDefault="00A63D0A" w:rsidP="00A63D0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每个节点都直接连接共享存储</w:t>
      </w:r>
    </w:p>
    <w:p w14:paraId="3C8B5C4A" w14:textId="1D3162A2" w:rsidR="00A63D0A" w:rsidRDefault="00A63D0A" w:rsidP="00A63D0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各个节点共享存储都通过各自节点的</w:t>
      </w:r>
      <w:r>
        <w:rPr>
          <w:rFonts w:hint="eastAsia"/>
        </w:rPr>
        <w:t>ASM</w:t>
      </w:r>
      <w:r>
        <w:rPr>
          <w:rFonts w:hint="eastAsia"/>
        </w:rPr>
        <w:t>实例或者共享文件系统挂载。</w:t>
      </w:r>
    </w:p>
    <w:p w14:paraId="0AA1A2F1" w14:textId="71F0403A" w:rsidR="00A63D0A" w:rsidRDefault="00A63D0A" w:rsidP="00A63D0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本地控制</w:t>
      </w:r>
      <w:r>
        <w:rPr>
          <w:rFonts w:hint="eastAsia"/>
        </w:rPr>
        <w:t>GIMR</w:t>
      </w:r>
    </w:p>
    <w:p w14:paraId="28DCEDAE" w14:textId="673564E2" w:rsidR="00A63D0A" w:rsidRDefault="00A63D0A" w:rsidP="00A63D0A">
      <w:pPr>
        <w:pStyle w:val="a3"/>
        <w:numPr>
          <w:ilvl w:val="0"/>
          <w:numId w:val="16"/>
        </w:numPr>
        <w:ind w:firstLineChars="0"/>
      </w:pPr>
      <w:r>
        <w:t>19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Standalone</w:t>
      </w:r>
      <w:r>
        <w:t xml:space="preserve"> </w:t>
      </w:r>
      <w:r>
        <w:rPr>
          <w:rFonts w:hint="eastAsia"/>
        </w:rPr>
        <w:t>Cluster</w:t>
      </w:r>
      <w:r>
        <w:rPr>
          <w:rFonts w:hint="eastAsia"/>
        </w:rPr>
        <w:t>可选择是否配置</w:t>
      </w:r>
      <w:r>
        <w:rPr>
          <w:rFonts w:hint="eastAsia"/>
        </w:rPr>
        <w:t>GIMR</w:t>
      </w:r>
    </w:p>
    <w:p w14:paraId="066C15C3" w14:textId="3E032940" w:rsidR="00A63D0A" w:rsidRDefault="00A63D0A" w:rsidP="00A63D0A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>GNS</w:t>
      </w:r>
      <w:r>
        <w:rPr>
          <w:rFonts w:hint="eastAsia"/>
        </w:rPr>
        <w:t>配置</w:t>
      </w:r>
      <w:r>
        <w:rPr>
          <w:rFonts w:hint="eastAsia"/>
        </w:rPr>
        <w:t>vip</w:t>
      </w:r>
      <w:r>
        <w:rPr>
          <w:rFonts w:hint="eastAsia"/>
        </w:rPr>
        <w:t>与</w:t>
      </w:r>
      <w:r>
        <w:rPr>
          <w:rFonts w:hint="eastAsia"/>
        </w:rPr>
        <w:t>scan</w:t>
      </w:r>
      <w:r>
        <w:rPr>
          <w:rFonts w:hint="eastAsia"/>
        </w:rPr>
        <w:t>，也可以自己手工配置。</w:t>
      </w:r>
    </w:p>
    <w:p w14:paraId="03FDD37C" w14:textId="297BBF25" w:rsidR="00F82E05" w:rsidRPr="00A63D0A" w:rsidRDefault="00F82E05" w:rsidP="00F82E05">
      <w:pPr>
        <w:rPr>
          <w:b/>
          <w:bCs/>
        </w:rPr>
      </w:pPr>
      <w:r w:rsidRPr="00A63D0A">
        <w:rPr>
          <w:rFonts w:hint="eastAsia"/>
          <w:b/>
          <w:bCs/>
        </w:rPr>
        <w:t>Domain</w:t>
      </w:r>
      <w:r w:rsidRPr="00A63D0A">
        <w:rPr>
          <w:b/>
          <w:bCs/>
        </w:rPr>
        <w:t xml:space="preserve"> </w:t>
      </w:r>
      <w:r w:rsidRPr="00A63D0A">
        <w:rPr>
          <w:rFonts w:hint="eastAsia"/>
          <w:b/>
          <w:bCs/>
        </w:rPr>
        <w:t>Services</w:t>
      </w:r>
      <w:r w:rsidRPr="00A63D0A">
        <w:rPr>
          <w:b/>
          <w:bCs/>
        </w:rPr>
        <w:t xml:space="preserve"> </w:t>
      </w:r>
      <w:r w:rsidRPr="00A63D0A">
        <w:rPr>
          <w:rFonts w:hint="eastAsia"/>
          <w:b/>
          <w:bCs/>
        </w:rPr>
        <w:t>Cluster</w:t>
      </w:r>
      <w:r w:rsidRPr="00A63D0A">
        <w:rPr>
          <w:rFonts w:hint="eastAsia"/>
          <w:b/>
          <w:bCs/>
        </w:rPr>
        <w:t>：</w:t>
      </w:r>
    </w:p>
    <w:p w14:paraId="55036645" w14:textId="77777777" w:rsidR="00A63D0A" w:rsidRPr="00A63D0A" w:rsidRDefault="00F82E05" w:rsidP="00A63D0A">
      <w:pPr>
        <w:pStyle w:val="a3"/>
        <w:numPr>
          <w:ilvl w:val="0"/>
          <w:numId w:val="17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A63D0A">
        <w:rPr>
          <w:rFonts w:ascii="Segoe UI" w:hAnsi="Segoe UI" w:cs="Segoe UI"/>
          <w:color w:val="24292E"/>
          <w:shd w:val="clear" w:color="auto" w:fill="FFFFFF"/>
        </w:rPr>
        <w:t>一个或多个节点组成域服务集群（</w:t>
      </w:r>
      <w:r w:rsidRPr="00A63D0A">
        <w:rPr>
          <w:rFonts w:ascii="Segoe UI" w:hAnsi="Segoe UI" w:cs="Segoe UI"/>
          <w:color w:val="24292E"/>
          <w:shd w:val="clear" w:color="auto" w:fill="FFFFFF"/>
        </w:rPr>
        <w:t>DSC</w:t>
      </w:r>
      <w:r w:rsidRPr="00A63D0A">
        <w:rPr>
          <w:rFonts w:ascii="Segoe UI" w:hAnsi="Segoe UI" w:cs="Segoe UI"/>
          <w:color w:val="24292E"/>
          <w:shd w:val="clear" w:color="auto" w:fill="FFFFFF"/>
        </w:rPr>
        <w:t>）</w:t>
      </w:r>
    </w:p>
    <w:p w14:paraId="2B80AD80" w14:textId="77777777" w:rsidR="00A63D0A" w:rsidRDefault="00F82E05" w:rsidP="00A63D0A">
      <w:pPr>
        <w:pStyle w:val="a3"/>
        <w:numPr>
          <w:ilvl w:val="0"/>
          <w:numId w:val="17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A63D0A">
        <w:rPr>
          <w:rFonts w:ascii="Segoe UI" w:hAnsi="Segoe UI" w:cs="Segoe UI"/>
          <w:color w:val="24292E"/>
          <w:shd w:val="clear" w:color="auto" w:fill="FFFFFF"/>
        </w:rPr>
        <w:t>一个或多个节点组成数据库成员集群（</w:t>
      </w:r>
      <w:r w:rsidRPr="00A63D0A">
        <w:rPr>
          <w:rFonts w:ascii="Segoe UI" w:hAnsi="Segoe UI" w:cs="Segoe UI"/>
          <w:color w:val="24292E"/>
          <w:shd w:val="clear" w:color="auto" w:fill="FFFFFF"/>
        </w:rPr>
        <w:t xml:space="preserve">Database Member Cluster </w:t>
      </w:r>
      <w:r w:rsidRPr="00A63D0A">
        <w:rPr>
          <w:rFonts w:ascii="Segoe UI" w:hAnsi="Segoe UI" w:cs="Segoe UI"/>
          <w:color w:val="24292E"/>
          <w:shd w:val="clear" w:color="auto" w:fill="FFFFFF"/>
        </w:rPr>
        <w:t>）</w:t>
      </w:r>
    </w:p>
    <w:p w14:paraId="6C0DCDCB" w14:textId="028CDA60" w:rsidR="00F82E05" w:rsidRPr="00A63D0A" w:rsidRDefault="00A63D0A" w:rsidP="00A63D0A">
      <w:pPr>
        <w:pStyle w:val="a3"/>
        <w:numPr>
          <w:ilvl w:val="0"/>
          <w:numId w:val="17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（</w:t>
      </w:r>
      <w:r w:rsidR="00F82E05" w:rsidRPr="00A63D0A">
        <w:rPr>
          <w:rFonts w:ascii="Segoe UI" w:hAnsi="Segoe UI" w:cs="Segoe UI"/>
          <w:color w:val="24292E"/>
          <w:shd w:val="clear" w:color="auto" w:fill="FFFFFF"/>
        </w:rPr>
        <w:t>可选）一个或多个节点组成应用成员节点（</w:t>
      </w:r>
      <w:r w:rsidR="00F82E05" w:rsidRPr="00A63D0A">
        <w:rPr>
          <w:rFonts w:ascii="Segoe UI" w:hAnsi="Segoe UI" w:cs="Segoe UI"/>
          <w:color w:val="24292E"/>
          <w:shd w:val="clear" w:color="auto" w:fill="FFFFFF"/>
        </w:rPr>
        <w:t>Application Member Cluster</w:t>
      </w:r>
      <w:r w:rsidR="00F82E05" w:rsidRPr="00A63D0A">
        <w:rPr>
          <w:rFonts w:ascii="Segoe UI" w:hAnsi="Segoe UI" w:cs="Segoe UI"/>
          <w:color w:val="24292E"/>
          <w:shd w:val="clear" w:color="auto" w:fill="FFFFFF"/>
        </w:rPr>
        <w:t>）</w:t>
      </w:r>
    </w:p>
    <w:p w14:paraId="4AB28D16" w14:textId="77777777" w:rsidR="00A63D0A" w:rsidRDefault="00F82E05" w:rsidP="00A63D0A">
      <w:pPr>
        <w:pStyle w:val="a3"/>
        <w:numPr>
          <w:ilvl w:val="0"/>
          <w:numId w:val="17"/>
        </w:numPr>
        <w:ind w:firstLineChars="0"/>
        <w:rPr>
          <w:rFonts w:ascii="Segoe UI" w:hAnsi="Segoe UI" w:cs="Segoe UI"/>
          <w:color w:val="24292E"/>
        </w:rPr>
      </w:pPr>
      <w:r w:rsidRPr="00A63D0A">
        <w:rPr>
          <w:rFonts w:ascii="Segoe UI" w:hAnsi="Segoe UI" w:cs="Segoe UI"/>
          <w:color w:val="24292E"/>
        </w:rPr>
        <w:t>集中的网格基础架构管理存储库（为</w:t>
      </w:r>
      <w:r w:rsidRPr="00A63D0A">
        <w:rPr>
          <w:rFonts w:ascii="Segoe UI" w:hAnsi="Segoe UI" w:cs="Segoe UI"/>
          <w:color w:val="24292E"/>
        </w:rPr>
        <w:t>Oracle Cluster Domain</w:t>
      </w:r>
      <w:r w:rsidRPr="00A63D0A">
        <w:rPr>
          <w:rFonts w:ascii="Segoe UI" w:hAnsi="Segoe UI" w:cs="Segoe UI"/>
          <w:color w:val="24292E"/>
        </w:rPr>
        <w:t>中的每个集群提供</w:t>
      </w:r>
      <w:r w:rsidRPr="00A63D0A">
        <w:rPr>
          <w:rFonts w:ascii="Segoe UI" w:hAnsi="Segoe UI" w:cs="Segoe UI"/>
          <w:color w:val="24292E"/>
        </w:rPr>
        <w:t>MGMTDB</w:t>
      </w:r>
      <w:r w:rsidRPr="00A63D0A">
        <w:rPr>
          <w:rFonts w:ascii="Segoe UI" w:hAnsi="Segoe UI" w:cs="Segoe UI"/>
          <w:color w:val="24292E"/>
        </w:rPr>
        <w:t>）</w:t>
      </w:r>
    </w:p>
    <w:p w14:paraId="0CEEF303" w14:textId="77777777" w:rsidR="00A63D0A" w:rsidRDefault="00F82E05" w:rsidP="00A63D0A">
      <w:pPr>
        <w:pStyle w:val="a3"/>
        <w:numPr>
          <w:ilvl w:val="0"/>
          <w:numId w:val="17"/>
        </w:numPr>
        <w:ind w:firstLineChars="0"/>
        <w:rPr>
          <w:rFonts w:ascii="Segoe UI" w:hAnsi="Segoe UI" w:cs="Segoe UI"/>
          <w:color w:val="24292E"/>
        </w:rPr>
      </w:pPr>
      <w:r w:rsidRPr="00A63D0A">
        <w:rPr>
          <w:rFonts w:ascii="Segoe UI" w:hAnsi="Segoe UI" w:cs="Segoe UI"/>
          <w:color w:val="24292E"/>
        </w:rPr>
        <w:t>跟踪文件分析器（</w:t>
      </w:r>
      <w:r w:rsidRPr="00A63D0A">
        <w:rPr>
          <w:rFonts w:ascii="Segoe UI" w:hAnsi="Segoe UI" w:cs="Segoe UI"/>
          <w:color w:val="24292E"/>
        </w:rPr>
        <w:t>TFA</w:t>
      </w:r>
      <w:r w:rsidRPr="00A63D0A">
        <w:rPr>
          <w:rFonts w:ascii="Segoe UI" w:hAnsi="Segoe UI" w:cs="Segoe UI"/>
          <w:color w:val="24292E"/>
        </w:rPr>
        <w:t>）服务，用于</w:t>
      </w:r>
      <w:r w:rsidRPr="00A63D0A">
        <w:rPr>
          <w:rFonts w:ascii="Segoe UI" w:hAnsi="Segoe UI" w:cs="Segoe UI"/>
          <w:color w:val="24292E"/>
        </w:rPr>
        <w:t>Oracle Clusterware</w:t>
      </w:r>
      <w:r w:rsidRPr="00A63D0A">
        <w:rPr>
          <w:rFonts w:ascii="Segoe UI" w:hAnsi="Segoe UI" w:cs="Segoe UI"/>
          <w:color w:val="24292E"/>
        </w:rPr>
        <w:t>和</w:t>
      </w:r>
      <w:r w:rsidRPr="00A63D0A">
        <w:rPr>
          <w:rFonts w:ascii="Segoe UI" w:hAnsi="Segoe UI" w:cs="Segoe UI"/>
          <w:color w:val="24292E"/>
        </w:rPr>
        <w:t>Oracle</w:t>
      </w:r>
      <w:r w:rsidRPr="00A63D0A">
        <w:rPr>
          <w:rFonts w:ascii="Segoe UI" w:hAnsi="Segoe UI" w:cs="Segoe UI"/>
          <w:color w:val="24292E"/>
        </w:rPr>
        <w:t>数据库的目标诊断数据收集</w:t>
      </w:r>
    </w:p>
    <w:p w14:paraId="0CBCB670" w14:textId="77777777" w:rsidR="00A63D0A" w:rsidRDefault="00F82E05" w:rsidP="00A63D0A">
      <w:pPr>
        <w:pStyle w:val="a3"/>
        <w:numPr>
          <w:ilvl w:val="0"/>
          <w:numId w:val="17"/>
        </w:numPr>
        <w:ind w:firstLineChars="0"/>
        <w:rPr>
          <w:rFonts w:ascii="Segoe UI" w:hAnsi="Segoe UI" w:cs="Segoe UI"/>
          <w:color w:val="24292E"/>
        </w:rPr>
      </w:pPr>
      <w:r w:rsidRPr="00A63D0A">
        <w:rPr>
          <w:rFonts w:ascii="Segoe UI" w:hAnsi="Segoe UI" w:cs="Segoe UI"/>
          <w:color w:val="24292E"/>
        </w:rPr>
        <w:t>合并</w:t>
      </w:r>
      <w:r w:rsidRPr="00A63D0A">
        <w:rPr>
          <w:rFonts w:ascii="Segoe UI" w:hAnsi="Segoe UI" w:cs="Segoe UI"/>
          <w:color w:val="24292E"/>
        </w:rPr>
        <w:t>Oracle ASM</w:t>
      </w:r>
      <w:r w:rsidRPr="00A63D0A">
        <w:rPr>
          <w:rFonts w:ascii="Segoe UI" w:hAnsi="Segoe UI" w:cs="Segoe UI"/>
          <w:color w:val="24292E"/>
        </w:rPr>
        <w:t>存储管理服务</w:t>
      </w:r>
    </w:p>
    <w:p w14:paraId="6FFB156C" w14:textId="43E6EA70" w:rsidR="00F82E05" w:rsidRPr="00A63D0A" w:rsidRDefault="00F82E05" w:rsidP="00A63D0A">
      <w:pPr>
        <w:pStyle w:val="a3"/>
        <w:numPr>
          <w:ilvl w:val="0"/>
          <w:numId w:val="17"/>
        </w:numPr>
        <w:ind w:firstLineChars="0"/>
        <w:rPr>
          <w:rFonts w:ascii="Segoe UI" w:hAnsi="Segoe UI" w:cs="Segoe UI"/>
          <w:color w:val="24292E"/>
        </w:rPr>
      </w:pPr>
      <w:r w:rsidRPr="00A63D0A">
        <w:rPr>
          <w:rFonts w:ascii="Segoe UI" w:hAnsi="Segoe UI" w:cs="Segoe UI"/>
          <w:color w:val="24292E"/>
        </w:rPr>
        <w:t>可选的快速家庭配置（</w:t>
      </w:r>
      <w:r w:rsidRPr="00A63D0A">
        <w:rPr>
          <w:rFonts w:ascii="Segoe UI" w:hAnsi="Segoe UI" w:cs="Segoe UI"/>
          <w:color w:val="24292E"/>
        </w:rPr>
        <w:t>RHP</w:t>
      </w:r>
      <w:r w:rsidRPr="00A63D0A">
        <w:rPr>
          <w:rFonts w:ascii="Segoe UI" w:hAnsi="Segoe UI" w:cs="Segoe UI"/>
          <w:color w:val="24292E"/>
        </w:rPr>
        <w:t>）服务，用于安装群集，以及配置，修补和升级</w:t>
      </w:r>
      <w:r w:rsidRPr="00A63D0A">
        <w:rPr>
          <w:rFonts w:ascii="Segoe UI" w:hAnsi="Segoe UI" w:cs="Segoe UI"/>
          <w:color w:val="24292E"/>
        </w:rPr>
        <w:t>Oracle Grid Infrastructure</w:t>
      </w:r>
      <w:r w:rsidRPr="00A63D0A">
        <w:rPr>
          <w:rFonts w:ascii="Segoe UI" w:hAnsi="Segoe UI" w:cs="Segoe UI"/>
          <w:color w:val="24292E"/>
        </w:rPr>
        <w:t>和</w:t>
      </w:r>
      <w:r w:rsidRPr="00A63D0A">
        <w:rPr>
          <w:rFonts w:ascii="Segoe UI" w:hAnsi="Segoe UI" w:cs="Segoe UI"/>
          <w:color w:val="24292E"/>
        </w:rPr>
        <w:t>Oracle Database</w:t>
      </w:r>
      <w:r w:rsidRPr="00A63D0A">
        <w:rPr>
          <w:rFonts w:ascii="Segoe UI" w:hAnsi="Segoe UI" w:cs="Segoe UI"/>
          <w:color w:val="24292E"/>
        </w:rPr>
        <w:t>家庭。</w:t>
      </w:r>
      <w:r w:rsidRPr="00A63D0A">
        <w:rPr>
          <w:rFonts w:ascii="Segoe UI" w:hAnsi="Segoe UI" w:cs="Segoe UI"/>
          <w:color w:val="24292E"/>
        </w:rPr>
        <w:t xml:space="preserve"> </w:t>
      </w:r>
      <w:r w:rsidRPr="00A63D0A">
        <w:rPr>
          <w:rFonts w:ascii="Segoe UI" w:hAnsi="Segoe UI" w:cs="Segoe UI"/>
          <w:color w:val="24292E"/>
        </w:rPr>
        <w:t>配置</w:t>
      </w:r>
      <w:r w:rsidRPr="00A63D0A">
        <w:rPr>
          <w:rFonts w:ascii="Segoe UI" w:hAnsi="Segoe UI" w:cs="Segoe UI"/>
          <w:color w:val="24292E"/>
        </w:rPr>
        <w:t>Oracle</w:t>
      </w:r>
      <w:r w:rsidRPr="00A63D0A">
        <w:rPr>
          <w:rFonts w:ascii="Segoe UI" w:hAnsi="Segoe UI" w:cs="Segoe UI"/>
          <w:color w:val="24292E"/>
        </w:rPr>
        <w:t>域服务群集时，还可以选择配置</w:t>
      </w:r>
      <w:r w:rsidRPr="00A63D0A">
        <w:rPr>
          <w:rFonts w:ascii="Segoe UI" w:hAnsi="Segoe UI" w:cs="Segoe UI"/>
          <w:color w:val="24292E"/>
        </w:rPr>
        <w:t>Rapid Home Provisioning Server</w:t>
      </w:r>
      <w:r w:rsidRPr="00A63D0A">
        <w:rPr>
          <w:rFonts w:ascii="Segoe UI" w:hAnsi="Segoe UI" w:cs="Segoe UI"/>
          <w:color w:val="24292E"/>
        </w:rPr>
        <w:t>。</w:t>
      </w:r>
    </w:p>
    <w:p w14:paraId="0E71B671" w14:textId="1E8602EA" w:rsidR="00F82E05" w:rsidRDefault="00F82E05" w:rsidP="00F82E05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这些中心化的服务可以被</w:t>
      </w:r>
      <w:r>
        <w:rPr>
          <w:rFonts w:ascii="Segoe UI" w:hAnsi="Segoe UI" w:cs="Segoe UI"/>
          <w:color w:val="24292E"/>
        </w:rPr>
        <w:t xml:space="preserve">cluster Domain </w:t>
      </w:r>
      <w:r>
        <w:rPr>
          <w:rFonts w:ascii="Segoe UI" w:hAnsi="Segoe UI" w:cs="Segoe UI"/>
          <w:color w:val="24292E"/>
        </w:rPr>
        <w:t>中的数据库成员集群利用</w:t>
      </w:r>
      <w:r w:rsidR="00A63D0A">
        <w:rPr>
          <w:rFonts w:ascii="Segoe UI" w:hAnsi="Segoe UI" w:cs="Segoe UI" w:hint="eastAsia"/>
          <w:color w:val="24292E"/>
        </w:rPr>
        <w:t>（</w:t>
      </w:r>
      <w:r w:rsidR="00A63D0A">
        <w:rPr>
          <w:rFonts w:ascii="Segoe UI" w:hAnsi="Segoe UI" w:cs="Segoe UI" w:hint="eastAsia"/>
          <w:color w:val="24292E"/>
        </w:rPr>
        <w:t>Datebase</w:t>
      </w:r>
      <w:r w:rsidR="00A63D0A">
        <w:rPr>
          <w:rFonts w:ascii="Segoe UI" w:hAnsi="Segoe UI" w:cs="Segoe UI"/>
          <w:color w:val="24292E"/>
        </w:rPr>
        <w:t xml:space="preserve"> </w:t>
      </w:r>
      <w:r w:rsidR="00A63D0A">
        <w:rPr>
          <w:rFonts w:ascii="Segoe UI" w:hAnsi="Segoe UI" w:cs="Segoe UI" w:hint="eastAsia"/>
          <w:color w:val="24292E"/>
        </w:rPr>
        <w:t>Member</w:t>
      </w:r>
      <w:r w:rsidR="00A63D0A">
        <w:rPr>
          <w:rFonts w:ascii="Segoe UI" w:hAnsi="Segoe UI" w:cs="Segoe UI"/>
          <w:color w:val="24292E"/>
        </w:rPr>
        <w:t xml:space="preserve"> </w:t>
      </w:r>
      <w:r w:rsidR="00A63D0A">
        <w:rPr>
          <w:rFonts w:ascii="Segoe UI" w:hAnsi="Segoe UI" w:cs="Segoe UI" w:hint="eastAsia"/>
          <w:color w:val="24292E"/>
        </w:rPr>
        <w:t>Cluster</w:t>
      </w:r>
      <w:r w:rsidR="00A63D0A">
        <w:rPr>
          <w:rFonts w:ascii="Segoe UI" w:hAnsi="Segoe UI" w:cs="Segoe UI" w:hint="eastAsia"/>
          <w:color w:val="24292E"/>
        </w:rPr>
        <w:t>或</w:t>
      </w:r>
      <w:r w:rsidR="00A63D0A">
        <w:rPr>
          <w:rFonts w:ascii="Segoe UI" w:hAnsi="Segoe UI" w:cs="Segoe UI" w:hint="eastAsia"/>
          <w:color w:val="24292E"/>
        </w:rPr>
        <w:t>Application</w:t>
      </w:r>
      <w:r w:rsidR="00A63D0A">
        <w:rPr>
          <w:rFonts w:ascii="Segoe UI" w:hAnsi="Segoe UI" w:cs="Segoe UI"/>
          <w:color w:val="24292E"/>
        </w:rPr>
        <w:t xml:space="preserve"> </w:t>
      </w:r>
      <w:r w:rsidR="00A63D0A">
        <w:rPr>
          <w:rFonts w:ascii="Segoe UI" w:hAnsi="Segoe UI" w:cs="Segoe UI" w:hint="eastAsia"/>
          <w:color w:val="24292E"/>
        </w:rPr>
        <w:t>Member</w:t>
      </w:r>
      <w:r w:rsidR="00A63D0A">
        <w:rPr>
          <w:rFonts w:ascii="Segoe UI" w:hAnsi="Segoe UI" w:cs="Segoe UI"/>
          <w:color w:val="24292E"/>
        </w:rPr>
        <w:t xml:space="preserve"> </w:t>
      </w:r>
      <w:r w:rsidR="00A63D0A">
        <w:rPr>
          <w:rFonts w:ascii="Segoe UI" w:hAnsi="Segoe UI" w:cs="Segoe UI" w:hint="eastAsia"/>
          <w:color w:val="24292E"/>
        </w:rPr>
        <w:t>Cluster</w:t>
      </w:r>
      <w:r w:rsidR="00A63D0A">
        <w:rPr>
          <w:rFonts w:ascii="Segoe UI" w:hAnsi="Segoe UI" w:cs="Segoe UI" w:hint="eastAsia"/>
          <w:color w:val="24292E"/>
        </w:rPr>
        <w:t>）</w:t>
      </w:r>
      <w:r>
        <w:rPr>
          <w:rFonts w:ascii="Segoe UI" w:hAnsi="Segoe UI" w:cs="Segoe UI"/>
          <w:color w:val="24292E"/>
        </w:rPr>
        <w:t>。</w:t>
      </w:r>
    </w:p>
    <w:p w14:paraId="3B70B73C" w14:textId="162A84C8" w:rsidR="00F82E05" w:rsidRPr="00191D2A" w:rsidRDefault="00F82E05" w:rsidP="00F82E05">
      <w:pPr>
        <w:rPr>
          <w:b/>
          <w:bCs/>
        </w:rPr>
      </w:pPr>
      <w:r w:rsidRPr="00191D2A">
        <w:rPr>
          <w:b/>
          <w:bCs/>
        </w:rPr>
        <w:t>Domain Service Cluster</w:t>
      </w:r>
      <w:r w:rsidRPr="00191D2A">
        <w:rPr>
          <w:rFonts w:ascii="宋体" w:eastAsia="宋体" w:hAnsi="宋体" w:cs="宋体" w:hint="eastAsia"/>
          <w:b/>
          <w:bCs/>
        </w:rPr>
        <w:t>中的存储访问</w:t>
      </w:r>
      <w:r w:rsidR="00A63D0A" w:rsidRPr="00191D2A">
        <w:rPr>
          <w:rFonts w:ascii="宋体" w:eastAsia="宋体" w:hAnsi="宋体" w:cs="宋体" w:hint="eastAsia"/>
          <w:b/>
          <w:bCs/>
        </w:rPr>
        <w:t>：</w:t>
      </w:r>
    </w:p>
    <w:p w14:paraId="1D1D176E" w14:textId="2FA9C136" w:rsidR="00F82E05" w:rsidRDefault="00F82E05" w:rsidP="00F82E05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DSC</w:t>
      </w:r>
      <w:r>
        <w:rPr>
          <w:rFonts w:ascii="Segoe UI" w:hAnsi="Segoe UI" w:cs="Segoe UI"/>
          <w:color w:val="24292E"/>
        </w:rPr>
        <w:t>中的</w:t>
      </w:r>
      <w:r>
        <w:rPr>
          <w:rFonts w:ascii="Segoe UI" w:hAnsi="Segoe UI" w:cs="Segoe UI"/>
          <w:color w:val="24292E"/>
        </w:rPr>
        <w:t>ASM</w:t>
      </w:r>
      <w:r>
        <w:rPr>
          <w:rFonts w:ascii="Segoe UI" w:hAnsi="Segoe UI" w:cs="Segoe UI"/>
          <w:color w:val="24292E"/>
        </w:rPr>
        <w:t>能够提供中心化的存储管理服务</w:t>
      </w:r>
      <w:r w:rsidR="00A63D0A">
        <w:rPr>
          <w:rFonts w:ascii="Segoe UI" w:hAnsi="Segoe UI" w:cs="Segoe UI" w:hint="eastAsia"/>
          <w:color w:val="24292E"/>
        </w:rPr>
        <w:t>，</w:t>
      </w:r>
      <w:r>
        <w:rPr>
          <w:rFonts w:ascii="Segoe UI" w:hAnsi="Segoe UI" w:cs="Segoe UI"/>
          <w:color w:val="24292E"/>
        </w:rPr>
        <w:t>成员集群（</w:t>
      </w:r>
      <w:r w:rsidR="00A63D0A">
        <w:rPr>
          <w:rFonts w:ascii="Segoe UI" w:hAnsi="Segoe UI" w:cs="Segoe UI"/>
          <w:color w:val="24292E"/>
        </w:rPr>
        <w:t xml:space="preserve">Member </w:t>
      </w:r>
      <w:r>
        <w:rPr>
          <w:rFonts w:ascii="Segoe UI" w:hAnsi="Segoe UI" w:cs="Segoe UI"/>
          <w:color w:val="24292E"/>
        </w:rPr>
        <w:t>C</w:t>
      </w:r>
      <w:r w:rsidR="00A63D0A">
        <w:rPr>
          <w:rFonts w:ascii="Segoe UI" w:hAnsi="Segoe UI" w:cs="Segoe UI" w:hint="eastAsia"/>
          <w:color w:val="24292E"/>
        </w:rPr>
        <w:t>luster</w:t>
      </w:r>
      <w:r>
        <w:rPr>
          <w:rFonts w:ascii="Segoe UI" w:hAnsi="Segoe UI" w:cs="Segoe UI"/>
          <w:color w:val="24292E"/>
        </w:rPr>
        <w:t>）能够通过以下两种方式访问</w:t>
      </w:r>
      <w:r>
        <w:rPr>
          <w:rFonts w:ascii="Segoe UI" w:hAnsi="Segoe UI" w:cs="Segoe UI"/>
          <w:color w:val="24292E"/>
        </w:rPr>
        <w:t>DSC</w:t>
      </w:r>
      <w:r>
        <w:rPr>
          <w:rFonts w:ascii="Segoe UI" w:hAnsi="Segoe UI" w:cs="Segoe UI"/>
          <w:color w:val="24292E"/>
        </w:rPr>
        <w:t>上的分片式存储：</w:t>
      </w:r>
    </w:p>
    <w:p w14:paraId="20EEAAF6" w14:textId="77777777" w:rsidR="00A63D0A" w:rsidRDefault="00F82E05" w:rsidP="00A63D0A">
      <w:pPr>
        <w:pStyle w:val="a3"/>
        <w:numPr>
          <w:ilvl w:val="0"/>
          <w:numId w:val="18"/>
        </w:numPr>
        <w:ind w:firstLineChars="0"/>
        <w:rPr>
          <w:rFonts w:ascii="Segoe UI" w:hAnsi="Segoe UI" w:cs="Segoe UI"/>
          <w:color w:val="24292E"/>
        </w:rPr>
      </w:pPr>
      <w:r w:rsidRPr="00A63D0A">
        <w:rPr>
          <w:rFonts w:ascii="Segoe UI" w:hAnsi="Segoe UI" w:cs="Segoe UI"/>
          <w:color w:val="24292E"/>
        </w:rPr>
        <w:t>直接物理连接到分片存储进行访问</w:t>
      </w:r>
    </w:p>
    <w:p w14:paraId="00189D2C" w14:textId="4D285FC3" w:rsidR="00F82E05" w:rsidRPr="00A63D0A" w:rsidRDefault="00F82E05" w:rsidP="00A63D0A">
      <w:pPr>
        <w:pStyle w:val="a3"/>
        <w:numPr>
          <w:ilvl w:val="0"/>
          <w:numId w:val="18"/>
        </w:numPr>
        <w:ind w:firstLineChars="0"/>
        <w:rPr>
          <w:rFonts w:ascii="Segoe UI" w:hAnsi="Segoe UI" w:cs="Segoe UI"/>
          <w:color w:val="24292E"/>
        </w:rPr>
      </w:pPr>
      <w:r w:rsidRPr="00A63D0A">
        <w:rPr>
          <w:rFonts w:ascii="Segoe UI" w:hAnsi="Segoe UI" w:cs="Segoe UI"/>
          <w:color w:val="24292E"/>
        </w:rPr>
        <w:t>使用</w:t>
      </w:r>
      <w:r w:rsidRPr="00A63D0A">
        <w:rPr>
          <w:rFonts w:ascii="Segoe UI" w:hAnsi="Segoe UI" w:cs="Segoe UI"/>
          <w:color w:val="24292E"/>
        </w:rPr>
        <w:t xml:space="preserve">ASM IO Service </w:t>
      </w:r>
      <w:r w:rsidRPr="00A63D0A">
        <w:rPr>
          <w:rFonts w:ascii="Segoe UI" w:hAnsi="Segoe UI" w:cs="Segoe UI"/>
          <w:color w:val="24292E"/>
        </w:rPr>
        <w:t>通过网络路径进行访问</w:t>
      </w:r>
    </w:p>
    <w:p w14:paraId="4B525C07" w14:textId="18FD23C5" w:rsidR="00F82E05" w:rsidRDefault="00A63D0A" w:rsidP="00A63D0A">
      <w:pPr>
        <w:ind w:firstLineChars="200" w:firstLine="400"/>
        <w:rPr>
          <w:rFonts w:hint="eastAsia"/>
        </w:rPr>
      </w:pPr>
      <w:r>
        <w:rPr>
          <w:rFonts w:hint="eastAsia"/>
        </w:rPr>
        <w:t>单个</w:t>
      </w:r>
      <w:r w:rsidR="00F82E05">
        <w:t>M</w:t>
      </w:r>
      <w:r>
        <w:rPr>
          <w:rFonts w:hint="eastAsia"/>
        </w:rPr>
        <w:t>ember</w:t>
      </w:r>
      <w:r>
        <w:t xml:space="preserve"> </w:t>
      </w:r>
      <w:r w:rsidR="00F82E05">
        <w:t>C</w:t>
      </w:r>
      <w:r>
        <w:rPr>
          <w:rFonts w:hint="eastAsia"/>
        </w:rPr>
        <w:t>luster</w:t>
      </w:r>
      <w:r>
        <w:rPr>
          <w:rFonts w:hint="eastAsia"/>
        </w:rPr>
        <w:t>中所有</w:t>
      </w:r>
      <w:r w:rsidR="00F82E05">
        <w:t>节点必须以相同的方式访问分片存储</w:t>
      </w:r>
      <w:r>
        <w:rPr>
          <w:rFonts w:hint="eastAsia"/>
        </w:rPr>
        <w:t>，一个</w:t>
      </w:r>
      <w:r>
        <w:rPr>
          <w:rFonts w:hint="eastAsia"/>
        </w:rPr>
        <w:t>Domain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Cluster</w:t>
      </w:r>
      <w:r>
        <w:rPr>
          <w:rFonts w:hint="eastAsia"/>
        </w:rPr>
        <w:t>可以有多个</w:t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>Cluster</w:t>
      </w:r>
      <w:r>
        <w:rPr>
          <w:rFonts w:hint="eastAsia"/>
        </w:rPr>
        <w:t>，架构图如下：</w:t>
      </w:r>
    </w:p>
    <w:p w14:paraId="17C5A84D" w14:textId="77777777" w:rsidR="00F82E05" w:rsidRPr="00F82E05" w:rsidRDefault="00F82E05" w:rsidP="00F82E05">
      <w:pPr>
        <w:rPr>
          <w:rFonts w:hint="eastAsia"/>
        </w:rPr>
      </w:pPr>
    </w:p>
    <w:p w14:paraId="0235B30A" w14:textId="7F7DF793" w:rsidR="00BA1554" w:rsidRPr="00BA1554" w:rsidRDefault="00BA1554" w:rsidP="00BA155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8FCDD9" wp14:editId="04BC8643">
            <wp:extent cx="7254240" cy="59378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73C2" w14:textId="743DBD3F" w:rsidR="00FB69FE" w:rsidRDefault="00985AFB" w:rsidP="00B9286F">
      <w:pPr>
        <w:pStyle w:val="1"/>
        <w:jc w:val="both"/>
      </w:pPr>
      <w:bookmarkStart w:id="3" w:name="_Toc34684370"/>
      <w:r>
        <w:rPr>
          <w:rFonts w:hint="eastAsia"/>
        </w:rPr>
        <w:t>1</w:t>
      </w:r>
      <w:r w:rsidR="00AE18E0">
        <w:rPr>
          <w:rFonts w:hint="eastAsia"/>
        </w:rPr>
        <w:t xml:space="preserve"> </w:t>
      </w:r>
      <w:r w:rsidR="00B9286F">
        <w:rPr>
          <w:rFonts w:hint="eastAsia"/>
        </w:rPr>
        <w:t>OS</w:t>
      </w:r>
      <w:r w:rsidR="00AE18E0">
        <w:rPr>
          <w:rFonts w:hint="eastAsia"/>
        </w:rPr>
        <w:t>环境检查</w:t>
      </w:r>
      <w:bookmarkEnd w:id="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804"/>
        <w:gridCol w:w="3805"/>
        <w:gridCol w:w="3805"/>
      </w:tblGrid>
      <w:tr w:rsidR="00184979" w14:paraId="30A64FF3" w14:textId="77777777" w:rsidTr="00184979">
        <w:tc>
          <w:tcPr>
            <w:tcW w:w="3804" w:type="dxa"/>
          </w:tcPr>
          <w:p w14:paraId="1D335A71" w14:textId="725388E4" w:rsidR="00184979" w:rsidRPr="00184979" w:rsidRDefault="00184979" w:rsidP="00184979">
            <w:pPr>
              <w:jc w:val="center"/>
              <w:rPr>
                <w:b/>
                <w:bCs/>
                <w:sz w:val="18"/>
                <w:szCs w:val="18"/>
              </w:rPr>
            </w:pPr>
            <w:r w:rsidRPr="00184979">
              <w:rPr>
                <w:rFonts w:hint="eastAsia"/>
                <w:b/>
                <w:bCs/>
                <w:sz w:val="18"/>
                <w:szCs w:val="18"/>
              </w:rPr>
              <w:t>项目</w:t>
            </w:r>
          </w:p>
        </w:tc>
        <w:tc>
          <w:tcPr>
            <w:tcW w:w="3805" w:type="dxa"/>
          </w:tcPr>
          <w:p w14:paraId="562173FF" w14:textId="09B798E1" w:rsidR="00184979" w:rsidRPr="00184979" w:rsidRDefault="00184979" w:rsidP="00184979">
            <w:pPr>
              <w:jc w:val="center"/>
              <w:rPr>
                <w:b/>
                <w:bCs/>
                <w:sz w:val="18"/>
                <w:szCs w:val="18"/>
              </w:rPr>
            </w:pPr>
            <w:r w:rsidRPr="00184979"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3805" w:type="dxa"/>
          </w:tcPr>
          <w:p w14:paraId="5C6BDA66" w14:textId="6BA2D784" w:rsidR="00184979" w:rsidRPr="00184979" w:rsidRDefault="00184979" w:rsidP="00184979">
            <w:pPr>
              <w:jc w:val="center"/>
              <w:rPr>
                <w:b/>
                <w:bCs/>
                <w:sz w:val="18"/>
                <w:szCs w:val="18"/>
              </w:rPr>
            </w:pPr>
            <w:r w:rsidRPr="00184979">
              <w:rPr>
                <w:rFonts w:hint="eastAsia"/>
                <w:b/>
                <w:bCs/>
                <w:sz w:val="18"/>
                <w:szCs w:val="18"/>
              </w:rPr>
              <w:t>检查命令</w:t>
            </w:r>
          </w:p>
        </w:tc>
      </w:tr>
      <w:tr w:rsidR="00184979" w14:paraId="15F31A2D" w14:textId="77777777" w:rsidTr="00DD0AA2">
        <w:tc>
          <w:tcPr>
            <w:tcW w:w="3804" w:type="dxa"/>
            <w:vAlign w:val="center"/>
          </w:tcPr>
          <w:p w14:paraId="7755EF65" w14:textId="39850D6E" w:rsidR="00184979" w:rsidRPr="00184979" w:rsidRDefault="00184979" w:rsidP="00184979">
            <w:pPr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 w:rsidRPr="00184979">
              <w:rPr>
                <w:rFonts w:hint="eastAsia"/>
                <w:b/>
                <w:bCs/>
                <w:sz w:val="18"/>
                <w:szCs w:val="18"/>
              </w:rPr>
              <w:t>RAM</w:t>
            </w:r>
          </w:p>
        </w:tc>
        <w:tc>
          <w:tcPr>
            <w:tcW w:w="3805" w:type="dxa"/>
            <w:vAlign w:val="center"/>
          </w:tcPr>
          <w:p w14:paraId="36CDF8E4" w14:textId="459FD52E" w:rsidR="00184979" w:rsidRPr="00184979" w:rsidRDefault="00184979" w:rsidP="00DD0AA2">
            <w:pPr>
              <w:jc w:val="left"/>
              <w:rPr>
                <w:sz w:val="18"/>
                <w:szCs w:val="18"/>
              </w:rPr>
            </w:pPr>
            <w:r w:rsidRPr="00184979">
              <w:rPr>
                <w:rFonts w:hint="eastAsia"/>
                <w:sz w:val="18"/>
                <w:szCs w:val="18"/>
              </w:rPr>
              <w:t>至少</w:t>
            </w:r>
            <w:r w:rsidRPr="00184979">
              <w:rPr>
                <w:rFonts w:hint="eastAsia"/>
                <w:sz w:val="18"/>
                <w:szCs w:val="18"/>
              </w:rPr>
              <w:t>8G</w:t>
            </w:r>
          </w:p>
        </w:tc>
        <w:tc>
          <w:tcPr>
            <w:tcW w:w="3805" w:type="dxa"/>
            <w:vAlign w:val="center"/>
          </w:tcPr>
          <w:p w14:paraId="16D21EC5" w14:textId="650B31E8" w:rsidR="00184979" w:rsidRPr="00574849" w:rsidRDefault="00574849" w:rsidP="00574849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 w:hint="eastAsia"/>
                <w:kern w:val="0"/>
                <w:sz w:val="18"/>
                <w:szCs w:val="18"/>
              </w:rPr>
            </w:pPr>
            <w:r w:rsidRPr="00574849">
              <w:rPr>
                <w:rFonts w:ascii="Courier" w:hAnsi="Courier" w:cs="Courier"/>
                <w:kern w:val="0"/>
                <w:sz w:val="18"/>
                <w:szCs w:val="18"/>
              </w:rPr>
              <w:t># grep MemTotal /proc/meminfo</w:t>
            </w:r>
          </w:p>
        </w:tc>
      </w:tr>
      <w:tr w:rsidR="00184979" w14:paraId="1D5764C5" w14:textId="77777777" w:rsidTr="00DD0AA2">
        <w:tc>
          <w:tcPr>
            <w:tcW w:w="3804" w:type="dxa"/>
            <w:vAlign w:val="center"/>
          </w:tcPr>
          <w:p w14:paraId="2A3FE313" w14:textId="7F4C251D" w:rsidR="00184979" w:rsidRPr="00406797" w:rsidRDefault="00184979" w:rsidP="00184979">
            <w:pPr>
              <w:jc w:val="left"/>
              <w:rPr>
                <w:rFonts w:ascii="Courier" w:hAnsi="Courier" w:cs="Courier"/>
                <w:kern w:val="0"/>
                <w:sz w:val="18"/>
                <w:szCs w:val="18"/>
              </w:rPr>
            </w:pPr>
            <w:r w:rsidRPr="00406797">
              <w:rPr>
                <w:rFonts w:ascii="Courier" w:hAnsi="Courier" w:cs="Courier" w:hint="eastAsia"/>
                <w:kern w:val="0"/>
                <w:sz w:val="18"/>
                <w:szCs w:val="18"/>
              </w:rPr>
              <w:t>运行级别</w:t>
            </w:r>
          </w:p>
        </w:tc>
        <w:tc>
          <w:tcPr>
            <w:tcW w:w="3805" w:type="dxa"/>
            <w:vAlign w:val="center"/>
          </w:tcPr>
          <w:p w14:paraId="6FF7289D" w14:textId="4508D36D" w:rsidR="00184979" w:rsidRPr="00406797" w:rsidRDefault="00184979" w:rsidP="00DD0AA2">
            <w:pPr>
              <w:jc w:val="left"/>
              <w:rPr>
                <w:rFonts w:ascii="Courier" w:hAnsi="Courier" w:cs="Courier"/>
                <w:kern w:val="0"/>
                <w:sz w:val="18"/>
                <w:szCs w:val="18"/>
              </w:rPr>
            </w:pPr>
            <w:r w:rsidRPr="00406797">
              <w:rPr>
                <w:rFonts w:ascii="Courier" w:hAnsi="Courier" w:cs="Courier" w:hint="eastAsia"/>
                <w:kern w:val="0"/>
                <w:sz w:val="18"/>
                <w:szCs w:val="18"/>
              </w:rPr>
              <w:t>3</w:t>
            </w:r>
            <w:r w:rsidRPr="00406797">
              <w:rPr>
                <w:rFonts w:ascii="Courier" w:hAnsi="Courier" w:cs="Courier"/>
                <w:kern w:val="0"/>
                <w:sz w:val="18"/>
                <w:szCs w:val="18"/>
              </w:rPr>
              <w:t xml:space="preserve"> </w:t>
            </w:r>
            <w:r w:rsidRPr="00406797">
              <w:rPr>
                <w:rFonts w:ascii="Courier" w:hAnsi="Courier" w:cs="Courier" w:hint="eastAsia"/>
                <w:kern w:val="0"/>
                <w:sz w:val="18"/>
                <w:szCs w:val="18"/>
              </w:rPr>
              <w:t>or</w:t>
            </w:r>
            <w:r w:rsidRPr="00406797">
              <w:rPr>
                <w:rFonts w:ascii="Courier" w:hAnsi="Courier" w:cs="Courier"/>
                <w:kern w:val="0"/>
                <w:sz w:val="18"/>
                <w:szCs w:val="18"/>
              </w:rPr>
              <w:t xml:space="preserve"> 5</w:t>
            </w:r>
          </w:p>
        </w:tc>
        <w:tc>
          <w:tcPr>
            <w:tcW w:w="3805" w:type="dxa"/>
            <w:vAlign w:val="center"/>
          </w:tcPr>
          <w:p w14:paraId="77DE11A2" w14:textId="099BCD87" w:rsidR="00184979" w:rsidRPr="00184979" w:rsidRDefault="00574849" w:rsidP="00574849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# </w:t>
            </w:r>
            <w:r w:rsidR="00184979" w:rsidRPr="00574849">
              <w:rPr>
                <w:rFonts w:ascii="Courier" w:hAnsi="Courier" w:cs="Courier" w:hint="eastAsia"/>
                <w:kern w:val="0"/>
                <w:sz w:val="18"/>
                <w:szCs w:val="18"/>
              </w:rPr>
              <w:t>r</w:t>
            </w:r>
            <w:r w:rsidR="00184979" w:rsidRPr="00574849">
              <w:rPr>
                <w:rFonts w:ascii="Courier" w:hAnsi="Courier" w:cs="Courier"/>
                <w:kern w:val="0"/>
                <w:sz w:val="18"/>
                <w:szCs w:val="18"/>
              </w:rPr>
              <w:t>unlevel</w:t>
            </w:r>
          </w:p>
        </w:tc>
      </w:tr>
      <w:tr w:rsidR="00184979" w14:paraId="411CD2C4" w14:textId="77777777" w:rsidTr="00DD0AA2">
        <w:tc>
          <w:tcPr>
            <w:tcW w:w="3804" w:type="dxa"/>
            <w:vAlign w:val="center"/>
          </w:tcPr>
          <w:p w14:paraId="77FF2A48" w14:textId="15DA6EB8" w:rsidR="00184979" w:rsidRPr="00406797" w:rsidRDefault="00184979" w:rsidP="00184979">
            <w:pPr>
              <w:jc w:val="left"/>
              <w:rPr>
                <w:rFonts w:ascii="Courier" w:hAnsi="Courier" w:cs="Courier" w:hint="eastAsia"/>
                <w:kern w:val="0"/>
                <w:sz w:val="18"/>
                <w:szCs w:val="18"/>
              </w:rPr>
            </w:pPr>
            <w:r w:rsidRPr="00406797">
              <w:rPr>
                <w:rFonts w:ascii="Courier" w:hAnsi="Courier" w:cs="Courier" w:hint="eastAsia"/>
                <w:kern w:val="0"/>
                <w:sz w:val="18"/>
                <w:szCs w:val="18"/>
              </w:rPr>
              <w:t>L</w:t>
            </w:r>
            <w:r w:rsidRPr="00406797">
              <w:rPr>
                <w:rFonts w:ascii="Courier" w:hAnsi="Courier" w:cs="Courier"/>
                <w:kern w:val="0"/>
                <w:sz w:val="18"/>
                <w:szCs w:val="18"/>
              </w:rPr>
              <w:t>inux</w:t>
            </w:r>
            <w:r w:rsidRPr="00406797">
              <w:rPr>
                <w:rFonts w:ascii="Courier" w:hAnsi="Courier" w:cs="Courier" w:hint="eastAsia"/>
                <w:kern w:val="0"/>
                <w:sz w:val="18"/>
                <w:szCs w:val="18"/>
              </w:rPr>
              <w:t>版本</w:t>
            </w:r>
          </w:p>
        </w:tc>
        <w:tc>
          <w:tcPr>
            <w:tcW w:w="3805" w:type="dxa"/>
            <w:vAlign w:val="center"/>
          </w:tcPr>
          <w:p w14:paraId="2905F1A1" w14:textId="77777777" w:rsidR="00184979" w:rsidRPr="00406797" w:rsidRDefault="00184979" w:rsidP="00DD0AA2">
            <w:pPr>
              <w:jc w:val="left"/>
              <w:rPr>
                <w:rFonts w:ascii="Courier" w:hAnsi="Courier" w:cs="Courier"/>
                <w:kern w:val="0"/>
                <w:sz w:val="18"/>
                <w:szCs w:val="18"/>
              </w:rPr>
            </w:pPr>
            <w:r w:rsidRPr="00406797">
              <w:rPr>
                <w:rFonts w:ascii="Courier" w:hAnsi="Courier" w:cs="Courier"/>
                <w:kern w:val="0"/>
                <w:sz w:val="18"/>
                <w:szCs w:val="18"/>
              </w:rPr>
              <w:t>Oracle Linux 7.4 with the Unbreakable Enterprise Kernel 4:</w:t>
            </w:r>
          </w:p>
          <w:p w14:paraId="64137D49" w14:textId="77777777" w:rsidR="00184979" w:rsidRPr="00406797" w:rsidRDefault="00184979" w:rsidP="00DD0AA2">
            <w:pPr>
              <w:jc w:val="left"/>
              <w:rPr>
                <w:rFonts w:ascii="Courier" w:hAnsi="Courier" w:cs="Courier"/>
                <w:kern w:val="0"/>
                <w:sz w:val="18"/>
                <w:szCs w:val="18"/>
              </w:rPr>
            </w:pPr>
            <w:r w:rsidRPr="00406797">
              <w:rPr>
                <w:rFonts w:ascii="Courier" w:hAnsi="Courier" w:cs="Courier"/>
                <w:kern w:val="0"/>
                <w:sz w:val="18"/>
                <w:szCs w:val="18"/>
              </w:rPr>
              <w:t>4.1.12-112.16.7.el7uek.x86_64 or later</w:t>
            </w:r>
          </w:p>
          <w:p w14:paraId="5ABA4484" w14:textId="77777777" w:rsidR="00184979" w:rsidRPr="00406797" w:rsidRDefault="00184979" w:rsidP="00DD0AA2">
            <w:pPr>
              <w:jc w:val="left"/>
              <w:rPr>
                <w:rFonts w:ascii="Courier" w:hAnsi="Courier" w:cs="Courier"/>
                <w:kern w:val="0"/>
                <w:sz w:val="18"/>
                <w:szCs w:val="18"/>
              </w:rPr>
            </w:pPr>
            <w:r w:rsidRPr="00406797">
              <w:rPr>
                <w:rFonts w:ascii="Courier" w:hAnsi="Courier" w:cs="Courier"/>
                <w:kern w:val="0"/>
                <w:sz w:val="18"/>
                <w:szCs w:val="18"/>
              </w:rPr>
              <w:t>Oracle Linux 7.4 with the Unbreakable Enterprise Kernel 5:</w:t>
            </w:r>
          </w:p>
          <w:p w14:paraId="36E3647B" w14:textId="77777777" w:rsidR="00184979" w:rsidRPr="00406797" w:rsidRDefault="00184979" w:rsidP="00DD0AA2">
            <w:pPr>
              <w:jc w:val="left"/>
              <w:rPr>
                <w:rFonts w:ascii="Courier" w:hAnsi="Courier" w:cs="Courier"/>
                <w:kern w:val="0"/>
                <w:sz w:val="18"/>
                <w:szCs w:val="18"/>
              </w:rPr>
            </w:pPr>
            <w:r w:rsidRPr="00406797">
              <w:rPr>
                <w:rFonts w:ascii="Courier" w:hAnsi="Courier" w:cs="Courier"/>
                <w:kern w:val="0"/>
                <w:sz w:val="18"/>
                <w:szCs w:val="18"/>
              </w:rPr>
              <w:t>4.14.35-1818.1.6.el7uek.x86_64 or later</w:t>
            </w:r>
          </w:p>
          <w:p w14:paraId="4C928512" w14:textId="77777777" w:rsidR="00184979" w:rsidRPr="00406797" w:rsidRDefault="00184979" w:rsidP="00DD0AA2">
            <w:pPr>
              <w:jc w:val="left"/>
              <w:rPr>
                <w:rFonts w:ascii="Courier" w:hAnsi="Courier" w:cs="Courier"/>
                <w:kern w:val="0"/>
                <w:sz w:val="18"/>
                <w:szCs w:val="18"/>
              </w:rPr>
            </w:pPr>
            <w:r w:rsidRPr="00406797">
              <w:rPr>
                <w:rFonts w:ascii="Courier" w:hAnsi="Courier" w:cs="Courier"/>
                <w:kern w:val="0"/>
                <w:sz w:val="18"/>
                <w:szCs w:val="18"/>
              </w:rPr>
              <w:t>Oracle Linux 7.4 with the Red Hat Compatible kernel:</w:t>
            </w:r>
          </w:p>
          <w:p w14:paraId="2C07DAD5" w14:textId="77777777" w:rsidR="00184979" w:rsidRPr="00406797" w:rsidRDefault="00184979" w:rsidP="00DD0AA2">
            <w:pPr>
              <w:jc w:val="left"/>
              <w:rPr>
                <w:rFonts w:ascii="Courier" w:hAnsi="Courier" w:cs="Courier"/>
                <w:kern w:val="0"/>
                <w:sz w:val="18"/>
                <w:szCs w:val="18"/>
              </w:rPr>
            </w:pPr>
            <w:r w:rsidRPr="00406797">
              <w:rPr>
                <w:rFonts w:ascii="Courier" w:hAnsi="Courier" w:cs="Courier"/>
                <w:kern w:val="0"/>
                <w:sz w:val="18"/>
                <w:szCs w:val="18"/>
              </w:rPr>
              <w:t>3.10.0-693.5.2.0.1.el7.x86_64 or later</w:t>
            </w:r>
          </w:p>
          <w:p w14:paraId="4462E84F" w14:textId="77777777" w:rsidR="00184979" w:rsidRPr="00406797" w:rsidRDefault="00184979" w:rsidP="00DD0AA2">
            <w:pPr>
              <w:jc w:val="left"/>
              <w:rPr>
                <w:rFonts w:ascii="Courier" w:hAnsi="Courier" w:cs="Courier"/>
                <w:kern w:val="0"/>
                <w:sz w:val="18"/>
                <w:szCs w:val="18"/>
              </w:rPr>
            </w:pPr>
            <w:r w:rsidRPr="00406797">
              <w:rPr>
                <w:rFonts w:ascii="Courier" w:hAnsi="Courier" w:cs="Courier" w:hint="eastAsia"/>
                <w:kern w:val="0"/>
                <w:sz w:val="18"/>
                <w:szCs w:val="18"/>
              </w:rPr>
              <w:t>•</w:t>
            </w:r>
            <w:r w:rsidRPr="00406797">
              <w:rPr>
                <w:rFonts w:ascii="Courier" w:hAnsi="Courier" w:cs="Courier"/>
                <w:kern w:val="0"/>
                <w:sz w:val="18"/>
                <w:szCs w:val="18"/>
              </w:rPr>
              <w:t xml:space="preserve"> Red Hat Enterprise Linux 7.4: </w:t>
            </w:r>
            <w:r w:rsidRPr="00406797">
              <w:rPr>
                <w:rFonts w:ascii="Courier" w:hAnsi="Courier" w:cs="Courier"/>
                <w:kern w:val="0"/>
                <w:sz w:val="18"/>
                <w:szCs w:val="18"/>
              </w:rPr>
              <w:lastRenderedPageBreak/>
              <w:t>3.10.0-693.5.2.0.1.el7.x86_64</w:t>
            </w:r>
          </w:p>
          <w:p w14:paraId="2176EAC1" w14:textId="77777777" w:rsidR="00184979" w:rsidRPr="00406797" w:rsidRDefault="00184979" w:rsidP="00DD0AA2">
            <w:pPr>
              <w:jc w:val="left"/>
              <w:rPr>
                <w:rFonts w:ascii="Courier" w:hAnsi="Courier" w:cs="Courier"/>
                <w:kern w:val="0"/>
                <w:sz w:val="18"/>
                <w:szCs w:val="18"/>
              </w:rPr>
            </w:pPr>
            <w:r w:rsidRPr="00406797">
              <w:rPr>
                <w:rFonts w:ascii="Courier" w:hAnsi="Courier" w:cs="Courier"/>
                <w:kern w:val="0"/>
                <w:sz w:val="18"/>
                <w:szCs w:val="18"/>
              </w:rPr>
              <w:t>or later</w:t>
            </w:r>
          </w:p>
          <w:p w14:paraId="6A18AF99" w14:textId="77777777" w:rsidR="00184979" w:rsidRPr="00406797" w:rsidRDefault="00184979" w:rsidP="00DD0AA2">
            <w:pPr>
              <w:jc w:val="left"/>
              <w:rPr>
                <w:rFonts w:ascii="Courier" w:hAnsi="Courier" w:cs="Courier"/>
                <w:kern w:val="0"/>
                <w:sz w:val="18"/>
                <w:szCs w:val="18"/>
              </w:rPr>
            </w:pPr>
            <w:r w:rsidRPr="00406797">
              <w:rPr>
                <w:rFonts w:ascii="Courier" w:hAnsi="Courier" w:cs="Courier" w:hint="eastAsia"/>
                <w:kern w:val="0"/>
                <w:sz w:val="18"/>
                <w:szCs w:val="18"/>
              </w:rPr>
              <w:t>•</w:t>
            </w:r>
            <w:r w:rsidRPr="00406797">
              <w:rPr>
                <w:rFonts w:ascii="Courier" w:hAnsi="Courier" w:cs="Courier"/>
                <w:kern w:val="0"/>
                <w:sz w:val="18"/>
                <w:szCs w:val="18"/>
              </w:rPr>
              <w:t xml:space="preserve"> SUSE Linux Enterprise Server 12 SP3: 4.4.103-92.56-default</w:t>
            </w:r>
          </w:p>
          <w:p w14:paraId="50157758" w14:textId="77777777" w:rsidR="00184979" w:rsidRPr="00406797" w:rsidRDefault="00184979" w:rsidP="00DD0AA2">
            <w:pPr>
              <w:jc w:val="left"/>
              <w:rPr>
                <w:rFonts w:ascii="Courier" w:hAnsi="Courier" w:cs="Courier"/>
                <w:kern w:val="0"/>
                <w:sz w:val="18"/>
                <w:szCs w:val="18"/>
              </w:rPr>
            </w:pPr>
            <w:r w:rsidRPr="00406797">
              <w:rPr>
                <w:rFonts w:ascii="Courier" w:hAnsi="Courier" w:cs="Courier"/>
                <w:kern w:val="0"/>
                <w:sz w:val="18"/>
                <w:szCs w:val="18"/>
              </w:rPr>
              <w:t>or later</w:t>
            </w:r>
          </w:p>
          <w:p w14:paraId="1306161A" w14:textId="261C2AFF" w:rsidR="00184979" w:rsidRPr="00406797" w:rsidRDefault="00184979" w:rsidP="00DD0AA2">
            <w:pPr>
              <w:jc w:val="left"/>
              <w:rPr>
                <w:rFonts w:ascii="Courier" w:hAnsi="Courier" w:cs="Courier" w:hint="eastAsia"/>
                <w:kern w:val="0"/>
                <w:sz w:val="18"/>
                <w:szCs w:val="18"/>
              </w:rPr>
            </w:pPr>
          </w:p>
        </w:tc>
        <w:tc>
          <w:tcPr>
            <w:tcW w:w="3805" w:type="dxa"/>
            <w:vAlign w:val="center"/>
          </w:tcPr>
          <w:p w14:paraId="1A55C7F1" w14:textId="353C4868" w:rsidR="00406797" w:rsidRDefault="00406797" w:rsidP="00406797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Cs w:val="20"/>
              </w:rPr>
            </w:pPr>
            <w:r>
              <w:rPr>
                <w:rFonts w:ascii="Courier" w:hAnsi="Courier" w:cs="Courier"/>
                <w:kern w:val="0"/>
                <w:szCs w:val="20"/>
              </w:rPr>
              <w:lastRenderedPageBreak/>
              <w:t># uname -mr</w:t>
            </w:r>
          </w:p>
          <w:p w14:paraId="64B283D6" w14:textId="2DCD6D1D" w:rsidR="00406797" w:rsidRDefault="00406797" w:rsidP="00406797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Cs w:val="20"/>
              </w:rPr>
            </w:pPr>
            <w:r>
              <w:rPr>
                <w:rFonts w:ascii="Courier" w:hAnsi="Courier" w:cs="Courier" w:hint="eastAsia"/>
                <w:kern w:val="0"/>
                <w:szCs w:val="20"/>
              </w:rPr>
              <w:t>#</w:t>
            </w:r>
            <w:r>
              <w:rPr>
                <w:rFonts w:ascii="Courier" w:hAnsi="Courier" w:cs="Courier"/>
                <w:kern w:val="0"/>
                <w:szCs w:val="20"/>
              </w:rPr>
              <w:t xml:space="preserve"> cat /etc/redhat-release</w:t>
            </w:r>
          </w:p>
          <w:p w14:paraId="6B8AA65B" w14:textId="77777777" w:rsidR="00184979" w:rsidRPr="00406797" w:rsidRDefault="00184979" w:rsidP="00DD0AA2">
            <w:pPr>
              <w:jc w:val="left"/>
              <w:rPr>
                <w:rFonts w:ascii="Courier" w:hAnsi="Courier" w:cs="Courier" w:hint="eastAsia"/>
                <w:kern w:val="0"/>
                <w:sz w:val="18"/>
                <w:szCs w:val="18"/>
              </w:rPr>
            </w:pPr>
          </w:p>
        </w:tc>
      </w:tr>
      <w:tr w:rsidR="00184979" w14:paraId="265A9912" w14:textId="77777777" w:rsidTr="00DD0AA2">
        <w:tc>
          <w:tcPr>
            <w:tcW w:w="3804" w:type="dxa"/>
          </w:tcPr>
          <w:p w14:paraId="7630D436" w14:textId="670D9770" w:rsidR="00184979" w:rsidRPr="00406797" w:rsidRDefault="00DD0AA2" w:rsidP="00184979">
            <w:pPr>
              <w:jc w:val="left"/>
              <w:rPr>
                <w:rFonts w:ascii="Courier" w:hAnsi="Courier" w:cs="Courier" w:hint="eastAsia"/>
                <w:kern w:val="0"/>
                <w:sz w:val="18"/>
                <w:szCs w:val="18"/>
              </w:rPr>
            </w:pPr>
            <w:r w:rsidRPr="00406797">
              <w:rPr>
                <w:rFonts w:ascii="Courier" w:hAnsi="Courier" w:cs="Courier" w:hint="eastAsia"/>
                <w:kern w:val="0"/>
                <w:sz w:val="18"/>
                <w:szCs w:val="18"/>
              </w:rPr>
              <w:t>/</w:t>
            </w:r>
            <w:r w:rsidRPr="00406797">
              <w:rPr>
                <w:rFonts w:ascii="Courier" w:hAnsi="Courier" w:cs="Courier"/>
                <w:kern w:val="0"/>
                <w:sz w:val="18"/>
                <w:szCs w:val="18"/>
              </w:rPr>
              <w:t>tmp</w:t>
            </w:r>
          </w:p>
        </w:tc>
        <w:tc>
          <w:tcPr>
            <w:tcW w:w="3805" w:type="dxa"/>
            <w:vAlign w:val="center"/>
          </w:tcPr>
          <w:p w14:paraId="4A4A251C" w14:textId="0243FEA3" w:rsidR="00184979" w:rsidRPr="00406797" w:rsidRDefault="00DD0AA2" w:rsidP="00DD0AA2">
            <w:pPr>
              <w:jc w:val="left"/>
              <w:rPr>
                <w:rFonts w:ascii="Courier" w:hAnsi="Courier" w:cs="Courier" w:hint="eastAsia"/>
                <w:kern w:val="0"/>
                <w:sz w:val="18"/>
                <w:szCs w:val="18"/>
              </w:rPr>
            </w:pPr>
            <w:r w:rsidRPr="00406797">
              <w:rPr>
                <w:rFonts w:ascii="Courier" w:hAnsi="Courier" w:cs="Courier" w:hint="eastAsia"/>
                <w:kern w:val="0"/>
                <w:sz w:val="18"/>
                <w:szCs w:val="18"/>
              </w:rPr>
              <w:t>至少</w:t>
            </w:r>
            <w:r w:rsidRPr="00406797">
              <w:rPr>
                <w:rFonts w:ascii="Courier" w:hAnsi="Courier" w:cs="Courier" w:hint="eastAsia"/>
                <w:kern w:val="0"/>
                <w:sz w:val="18"/>
                <w:szCs w:val="18"/>
              </w:rPr>
              <w:t>1G</w:t>
            </w:r>
          </w:p>
        </w:tc>
        <w:tc>
          <w:tcPr>
            <w:tcW w:w="3805" w:type="dxa"/>
            <w:vAlign w:val="center"/>
          </w:tcPr>
          <w:p w14:paraId="197E8901" w14:textId="0CE00D9F" w:rsidR="00184979" w:rsidRPr="00406797" w:rsidRDefault="00406797" w:rsidP="00DD0AA2">
            <w:pPr>
              <w:jc w:val="left"/>
              <w:rPr>
                <w:rFonts w:ascii="Courier" w:hAnsi="Courier" w:cs="Courier" w:hint="eastAsia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# </w:t>
            </w:r>
            <w:r w:rsidR="00DD0AA2" w:rsidRPr="00406797">
              <w:rPr>
                <w:rFonts w:ascii="Courier" w:hAnsi="Courier" w:cs="Courier" w:hint="eastAsia"/>
                <w:kern w:val="0"/>
                <w:sz w:val="18"/>
                <w:szCs w:val="18"/>
              </w:rPr>
              <w:t>d</w:t>
            </w:r>
            <w:r w:rsidR="00DD0AA2" w:rsidRPr="00406797">
              <w:rPr>
                <w:rFonts w:ascii="Courier" w:hAnsi="Courier" w:cs="Courier"/>
                <w:kern w:val="0"/>
                <w:sz w:val="18"/>
                <w:szCs w:val="18"/>
              </w:rPr>
              <w:t>u -h /tmp</w:t>
            </w:r>
          </w:p>
        </w:tc>
      </w:tr>
      <w:tr w:rsidR="00184979" w14:paraId="3D2C8AF7" w14:textId="77777777" w:rsidTr="00DD0AA2">
        <w:tc>
          <w:tcPr>
            <w:tcW w:w="3804" w:type="dxa"/>
          </w:tcPr>
          <w:p w14:paraId="5637B5D0" w14:textId="605B0C23" w:rsidR="00184979" w:rsidRPr="00406797" w:rsidRDefault="00DD0AA2" w:rsidP="00184979">
            <w:pPr>
              <w:jc w:val="left"/>
              <w:rPr>
                <w:rFonts w:ascii="Courier" w:hAnsi="Courier" w:cs="Courier" w:hint="eastAsia"/>
                <w:kern w:val="0"/>
                <w:sz w:val="18"/>
                <w:szCs w:val="18"/>
              </w:rPr>
            </w:pPr>
            <w:r w:rsidRPr="00406797">
              <w:rPr>
                <w:rFonts w:ascii="Courier" w:hAnsi="Courier" w:cs="Courier" w:hint="eastAsia"/>
                <w:kern w:val="0"/>
                <w:sz w:val="18"/>
                <w:szCs w:val="18"/>
              </w:rPr>
              <w:t>s</w:t>
            </w:r>
            <w:r w:rsidRPr="00406797">
              <w:rPr>
                <w:rFonts w:ascii="Courier" w:hAnsi="Courier" w:cs="Courier"/>
                <w:kern w:val="0"/>
                <w:sz w:val="18"/>
                <w:szCs w:val="18"/>
              </w:rPr>
              <w:t>wap</w:t>
            </w:r>
          </w:p>
        </w:tc>
        <w:tc>
          <w:tcPr>
            <w:tcW w:w="3805" w:type="dxa"/>
            <w:vAlign w:val="center"/>
          </w:tcPr>
          <w:p w14:paraId="6116E3A2" w14:textId="77777777" w:rsidR="00AC5ECE" w:rsidRDefault="00DD0AA2" w:rsidP="00DD0AA2">
            <w:pPr>
              <w:jc w:val="left"/>
              <w:rPr>
                <w:rFonts w:ascii="Courier" w:hAnsi="Courier" w:cs="Courier"/>
                <w:kern w:val="0"/>
                <w:sz w:val="18"/>
                <w:szCs w:val="18"/>
              </w:rPr>
            </w:pPr>
            <w:r w:rsidRPr="00406797">
              <w:rPr>
                <w:rFonts w:ascii="Courier" w:hAnsi="Courier" w:cs="Courier" w:hint="eastAsia"/>
                <w:kern w:val="0"/>
                <w:sz w:val="18"/>
                <w:szCs w:val="18"/>
              </w:rPr>
              <w:t>SWAP</w:t>
            </w:r>
            <w:r w:rsidRPr="00406797">
              <w:rPr>
                <w:rFonts w:ascii="Courier" w:hAnsi="Courier" w:cs="Courier"/>
                <w:kern w:val="0"/>
                <w:sz w:val="18"/>
                <w:szCs w:val="18"/>
              </w:rPr>
              <w:t xml:space="preserve"> Between 4 GB and 16 GB: Equal to RAM</w:t>
            </w:r>
            <w:r w:rsidRPr="00406797">
              <w:rPr>
                <w:rFonts w:ascii="Courier" w:hAnsi="Courier" w:cs="Courier" w:hint="eastAsia"/>
                <w:kern w:val="0"/>
                <w:sz w:val="18"/>
                <w:szCs w:val="18"/>
              </w:rPr>
              <w:t xml:space="preserve"> </w:t>
            </w:r>
          </w:p>
          <w:p w14:paraId="3246C641" w14:textId="5BF1AA16" w:rsidR="00184979" w:rsidRPr="00406797" w:rsidRDefault="00DD0AA2" w:rsidP="00DD0AA2">
            <w:pPr>
              <w:jc w:val="left"/>
              <w:rPr>
                <w:rFonts w:ascii="Courier" w:hAnsi="Courier" w:cs="Courier" w:hint="eastAsia"/>
                <w:kern w:val="0"/>
                <w:sz w:val="18"/>
                <w:szCs w:val="18"/>
              </w:rPr>
            </w:pPr>
            <w:r w:rsidRPr="00406797">
              <w:rPr>
                <w:rFonts w:ascii="Courier" w:hAnsi="Courier" w:cs="Courier"/>
                <w:kern w:val="0"/>
                <w:sz w:val="18"/>
                <w:szCs w:val="18"/>
              </w:rPr>
              <w:t>More than 16 GB: 16 GB</w:t>
            </w:r>
            <w:r w:rsidRPr="00406797">
              <w:rPr>
                <w:rFonts w:ascii="Courier" w:hAnsi="Courier" w:cs="Courier" w:hint="eastAsia"/>
                <w:kern w:val="0"/>
                <w:sz w:val="18"/>
                <w:szCs w:val="18"/>
              </w:rPr>
              <w:t>，如果启用了</w:t>
            </w:r>
            <w:r w:rsidRPr="00406797">
              <w:rPr>
                <w:rFonts w:ascii="Courier" w:hAnsi="Courier" w:cs="Courier" w:hint="eastAsia"/>
                <w:kern w:val="0"/>
                <w:sz w:val="18"/>
                <w:szCs w:val="18"/>
              </w:rPr>
              <w:t>Huge</w:t>
            </w:r>
            <w:r w:rsidRPr="00406797">
              <w:rPr>
                <w:rFonts w:ascii="Courier" w:hAnsi="Courier" w:cs="Courier"/>
                <w:kern w:val="0"/>
                <w:sz w:val="18"/>
                <w:szCs w:val="18"/>
              </w:rPr>
              <w:t xml:space="preserve"> </w:t>
            </w:r>
            <w:r w:rsidRPr="00406797">
              <w:rPr>
                <w:rFonts w:ascii="Courier" w:hAnsi="Courier" w:cs="Courier" w:hint="eastAsia"/>
                <w:kern w:val="0"/>
                <w:sz w:val="18"/>
                <w:szCs w:val="18"/>
              </w:rPr>
              <w:t>Page</w:t>
            </w:r>
            <w:r w:rsidRPr="00406797">
              <w:rPr>
                <w:rFonts w:ascii="Courier" w:hAnsi="Courier" w:cs="Courier" w:hint="eastAsia"/>
                <w:kern w:val="0"/>
                <w:sz w:val="18"/>
                <w:szCs w:val="18"/>
              </w:rPr>
              <w:t>，则计算</w:t>
            </w:r>
            <w:r w:rsidRPr="00406797">
              <w:rPr>
                <w:rFonts w:ascii="Courier" w:hAnsi="Courier" w:cs="Courier" w:hint="eastAsia"/>
                <w:kern w:val="0"/>
                <w:sz w:val="18"/>
                <w:szCs w:val="18"/>
              </w:rPr>
              <w:t>SWAP</w:t>
            </w:r>
            <w:r w:rsidRPr="00406797">
              <w:rPr>
                <w:rFonts w:ascii="Courier" w:hAnsi="Courier" w:cs="Courier" w:hint="eastAsia"/>
                <w:kern w:val="0"/>
                <w:sz w:val="18"/>
                <w:szCs w:val="18"/>
              </w:rPr>
              <w:t>需要减去分配给</w:t>
            </w:r>
            <w:r w:rsidRPr="00406797">
              <w:rPr>
                <w:rFonts w:ascii="Courier" w:hAnsi="Courier" w:cs="Courier" w:hint="eastAsia"/>
                <w:kern w:val="0"/>
                <w:sz w:val="18"/>
                <w:szCs w:val="18"/>
              </w:rPr>
              <w:t>HugePage</w:t>
            </w:r>
            <w:r w:rsidRPr="00406797">
              <w:rPr>
                <w:rFonts w:ascii="Courier" w:hAnsi="Courier" w:cs="Courier" w:hint="eastAsia"/>
                <w:kern w:val="0"/>
                <w:sz w:val="18"/>
                <w:szCs w:val="18"/>
              </w:rPr>
              <w:t>的内存。</w:t>
            </w:r>
          </w:p>
        </w:tc>
        <w:tc>
          <w:tcPr>
            <w:tcW w:w="3805" w:type="dxa"/>
            <w:vAlign w:val="center"/>
          </w:tcPr>
          <w:p w14:paraId="727D76B7" w14:textId="77777777" w:rsidR="00406797" w:rsidRPr="00406797" w:rsidRDefault="00406797" w:rsidP="00406797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18"/>
                <w:szCs w:val="18"/>
              </w:rPr>
            </w:pPr>
            <w:r w:rsidRPr="00406797">
              <w:rPr>
                <w:rFonts w:ascii="Courier" w:hAnsi="Courier" w:cs="Courier"/>
                <w:kern w:val="0"/>
                <w:sz w:val="18"/>
                <w:szCs w:val="18"/>
              </w:rPr>
              <w:t># grep SwapTotal /proc/meminfo</w:t>
            </w:r>
          </w:p>
          <w:p w14:paraId="60306F59" w14:textId="201C2328" w:rsidR="00184979" w:rsidRPr="00406797" w:rsidRDefault="00184979" w:rsidP="00DD0AA2">
            <w:pPr>
              <w:jc w:val="left"/>
              <w:rPr>
                <w:rFonts w:ascii="Courier" w:hAnsi="Courier" w:cs="Courier" w:hint="eastAsia"/>
                <w:kern w:val="0"/>
                <w:sz w:val="18"/>
                <w:szCs w:val="18"/>
              </w:rPr>
            </w:pPr>
          </w:p>
        </w:tc>
      </w:tr>
      <w:tr w:rsidR="00184979" w14:paraId="474C77DE" w14:textId="77777777" w:rsidTr="00DD0AA2">
        <w:tc>
          <w:tcPr>
            <w:tcW w:w="3804" w:type="dxa"/>
          </w:tcPr>
          <w:p w14:paraId="70DBF334" w14:textId="6C3D4EDC" w:rsidR="00184979" w:rsidRPr="00406797" w:rsidRDefault="00406797" w:rsidP="00184979">
            <w:pPr>
              <w:jc w:val="left"/>
              <w:rPr>
                <w:rFonts w:ascii="Courier" w:hAnsi="Courier" w:cs="Courier" w:hint="eastAsia"/>
                <w:kern w:val="0"/>
                <w:sz w:val="18"/>
                <w:szCs w:val="18"/>
              </w:rPr>
            </w:pPr>
            <w:r>
              <w:rPr>
                <w:rFonts w:ascii="Courier" w:hAnsi="Courier" w:cs="Courier"/>
                <w:kern w:val="0"/>
                <w:szCs w:val="20"/>
              </w:rPr>
              <w:t>/dev/shm</w:t>
            </w:r>
          </w:p>
        </w:tc>
        <w:tc>
          <w:tcPr>
            <w:tcW w:w="3805" w:type="dxa"/>
            <w:vAlign w:val="center"/>
          </w:tcPr>
          <w:p w14:paraId="410E0B0D" w14:textId="391F84B4" w:rsidR="00184979" w:rsidRPr="00406797" w:rsidRDefault="00406797" w:rsidP="00DD0AA2">
            <w:pPr>
              <w:jc w:val="left"/>
              <w:rPr>
                <w:rFonts w:ascii="Courier" w:hAnsi="Courier" w:cs="Courier" w:hint="eastAsia"/>
                <w:kern w:val="0"/>
                <w:sz w:val="18"/>
                <w:szCs w:val="18"/>
              </w:rPr>
            </w:pPr>
            <w:r>
              <w:rPr>
                <w:rFonts w:ascii="Courier" w:hAnsi="Courier" w:cs="Courier" w:hint="eastAsia"/>
                <w:kern w:val="0"/>
                <w:sz w:val="18"/>
                <w:szCs w:val="18"/>
              </w:rPr>
              <w:t>检查</w:t>
            </w:r>
            <w:r>
              <w:rPr>
                <w:rFonts w:ascii="Courier" w:hAnsi="Courier" w:cs="Courier" w:hint="eastAsia"/>
                <w:kern w:val="0"/>
                <w:sz w:val="18"/>
                <w:szCs w:val="18"/>
              </w:rPr>
              <w:t>/</w:t>
            </w:r>
            <w:r>
              <w:rPr>
                <w:rFonts w:ascii="Courier" w:hAnsi="Courier" w:cs="Courier"/>
                <w:kern w:val="0"/>
                <w:sz w:val="18"/>
                <w:szCs w:val="18"/>
              </w:rPr>
              <w:t>dev/shm</w:t>
            </w:r>
            <w:r>
              <w:rPr>
                <w:rFonts w:ascii="Courier" w:hAnsi="Courier" w:cs="Courier" w:hint="eastAsia"/>
                <w:kern w:val="0"/>
                <w:sz w:val="18"/>
                <w:szCs w:val="18"/>
              </w:rPr>
              <w:t>挂载类型，以及权限。</w:t>
            </w:r>
          </w:p>
        </w:tc>
        <w:tc>
          <w:tcPr>
            <w:tcW w:w="3805" w:type="dxa"/>
            <w:vAlign w:val="center"/>
          </w:tcPr>
          <w:p w14:paraId="52CAC09F" w14:textId="5591E1C3" w:rsidR="00184979" w:rsidRPr="00406797" w:rsidRDefault="00F66344" w:rsidP="00F66344">
            <w:pPr>
              <w:jc w:val="left"/>
              <w:rPr>
                <w:rFonts w:ascii="Courier" w:hAnsi="Courier" w:cs="Courier" w:hint="eastAsia"/>
                <w:kern w:val="0"/>
                <w:szCs w:val="20"/>
              </w:rPr>
            </w:pP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# </w:t>
            </w:r>
            <w:r w:rsidR="00406797" w:rsidRPr="00F66344">
              <w:rPr>
                <w:rFonts w:ascii="Courier" w:hAnsi="Courier" w:cs="Courier"/>
                <w:kern w:val="0"/>
                <w:sz w:val="18"/>
                <w:szCs w:val="18"/>
              </w:rPr>
              <w:t>df -h /dev/shm</w:t>
            </w:r>
          </w:p>
        </w:tc>
      </w:tr>
      <w:tr w:rsidR="00184979" w14:paraId="6B6B3B80" w14:textId="77777777" w:rsidTr="00DD0AA2">
        <w:tc>
          <w:tcPr>
            <w:tcW w:w="3804" w:type="dxa"/>
          </w:tcPr>
          <w:p w14:paraId="122600FB" w14:textId="42240C4C" w:rsidR="00184979" w:rsidRPr="00406797" w:rsidRDefault="00F66344" w:rsidP="00184979">
            <w:pPr>
              <w:jc w:val="left"/>
              <w:rPr>
                <w:rFonts w:ascii="Courier" w:hAnsi="Courier" w:cs="Courier" w:hint="eastAsia"/>
                <w:kern w:val="0"/>
                <w:sz w:val="18"/>
                <w:szCs w:val="18"/>
              </w:rPr>
            </w:pPr>
            <w:r w:rsidRPr="00F66344">
              <w:rPr>
                <w:rFonts w:ascii="Courier" w:hAnsi="Courier" w:cs="Courier" w:hint="eastAsia"/>
                <w:kern w:val="0"/>
                <w:szCs w:val="20"/>
              </w:rPr>
              <w:t>软件空间要求</w:t>
            </w:r>
          </w:p>
        </w:tc>
        <w:tc>
          <w:tcPr>
            <w:tcW w:w="3805" w:type="dxa"/>
            <w:vAlign w:val="center"/>
          </w:tcPr>
          <w:p w14:paraId="378DB9EB" w14:textId="77777777" w:rsidR="00F66344" w:rsidRPr="00F66344" w:rsidRDefault="00F66344" w:rsidP="00F66344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18"/>
                <w:szCs w:val="18"/>
              </w:rPr>
            </w:pPr>
            <w:r w:rsidRPr="00F66344">
              <w:rPr>
                <w:rFonts w:ascii="Courier" w:hAnsi="Courier" w:cs="Courier" w:hint="eastAsia"/>
                <w:kern w:val="0"/>
                <w:sz w:val="18"/>
                <w:szCs w:val="18"/>
              </w:rPr>
              <w:t>grid</w:t>
            </w:r>
            <w:r w:rsidRPr="00F66344">
              <w:rPr>
                <w:rFonts w:ascii="Courier" w:hAnsi="Courier" w:cs="Courier" w:hint="eastAsia"/>
                <w:kern w:val="0"/>
                <w:sz w:val="18"/>
                <w:szCs w:val="18"/>
              </w:rPr>
              <w:t>至少</w:t>
            </w:r>
            <w:r w:rsidRPr="00F66344">
              <w:rPr>
                <w:rFonts w:ascii="Courier" w:hAnsi="Courier" w:cs="Courier" w:hint="eastAsia"/>
                <w:kern w:val="0"/>
                <w:sz w:val="18"/>
                <w:szCs w:val="18"/>
              </w:rPr>
              <w:t>1</w:t>
            </w:r>
            <w:r w:rsidRPr="00F66344">
              <w:rPr>
                <w:rFonts w:ascii="Courier" w:hAnsi="Courier" w:cs="Courier"/>
                <w:kern w:val="0"/>
                <w:sz w:val="18"/>
                <w:szCs w:val="18"/>
              </w:rPr>
              <w:t>2</w:t>
            </w:r>
            <w:r w:rsidRPr="00F66344">
              <w:rPr>
                <w:rFonts w:ascii="Courier" w:hAnsi="Courier" w:cs="Courier" w:hint="eastAsia"/>
                <w:kern w:val="0"/>
                <w:sz w:val="18"/>
                <w:szCs w:val="18"/>
              </w:rPr>
              <w:t>G</w:t>
            </w:r>
            <w:r w:rsidRPr="00F66344">
              <w:rPr>
                <w:rFonts w:ascii="Courier" w:hAnsi="Courier" w:cs="Courier" w:hint="eastAsia"/>
                <w:kern w:val="0"/>
                <w:sz w:val="18"/>
                <w:szCs w:val="18"/>
              </w:rPr>
              <w:t>，</w:t>
            </w:r>
            <w:r w:rsidRPr="00F66344">
              <w:rPr>
                <w:rFonts w:ascii="Courier" w:hAnsi="Courier" w:cs="Courier" w:hint="eastAsia"/>
                <w:kern w:val="0"/>
                <w:sz w:val="18"/>
                <w:szCs w:val="18"/>
              </w:rPr>
              <w:t>Oracle</w:t>
            </w:r>
            <w:r w:rsidRPr="00F66344">
              <w:rPr>
                <w:rFonts w:ascii="Courier" w:hAnsi="Courier" w:cs="Courier" w:hint="eastAsia"/>
                <w:kern w:val="0"/>
                <w:sz w:val="18"/>
                <w:szCs w:val="18"/>
              </w:rPr>
              <w:t>至少</w:t>
            </w:r>
            <w:r w:rsidRPr="00F66344">
              <w:rPr>
                <w:rFonts w:ascii="Courier" w:hAnsi="Courier" w:cs="Courier" w:hint="eastAsia"/>
                <w:kern w:val="0"/>
                <w:sz w:val="18"/>
                <w:szCs w:val="18"/>
              </w:rPr>
              <w:t>1</w:t>
            </w:r>
            <w:r w:rsidRPr="00F66344">
              <w:rPr>
                <w:rFonts w:ascii="Courier" w:hAnsi="Courier" w:cs="Courier"/>
                <w:kern w:val="0"/>
                <w:sz w:val="18"/>
                <w:szCs w:val="18"/>
              </w:rPr>
              <w:t>0</w:t>
            </w:r>
            <w:r w:rsidRPr="00F66344">
              <w:rPr>
                <w:rFonts w:ascii="Courier" w:hAnsi="Courier" w:cs="Courier" w:hint="eastAsia"/>
                <w:kern w:val="0"/>
                <w:sz w:val="18"/>
                <w:szCs w:val="18"/>
              </w:rPr>
              <w:t>g</w:t>
            </w:r>
            <w:r w:rsidRPr="00F66344">
              <w:rPr>
                <w:rFonts w:ascii="Courier" w:hAnsi="Courier" w:cs="Courier" w:hint="eastAsia"/>
                <w:kern w:val="0"/>
                <w:sz w:val="18"/>
                <w:szCs w:val="18"/>
              </w:rPr>
              <w:t>空间，建议分配</w:t>
            </w:r>
            <w:r w:rsidRPr="00F66344">
              <w:rPr>
                <w:rFonts w:ascii="Courier" w:hAnsi="Courier" w:cs="Courier"/>
                <w:kern w:val="0"/>
                <w:sz w:val="18"/>
                <w:szCs w:val="18"/>
              </w:rPr>
              <w:t>100</w:t>
            </w:r>
            <w:r w:rsidRPr="00F66344">
              <w:rPr>
                <w:rFonts w:ascii="Courier" w:hAnsi="Courier" w:cs="Courier" w:hint="eastAsia"/>
                <w:kern w:val="0"/>
                <w:sz w:val="18"/>
                <w:szCs w:val="18"/>
              </w:rPr>
              <w:t>g</w:t>
            </w:r>
            <w:r w:rsidRPr="00F66344">
              <w:rPr>
                <w:rFonts w:ascii="Courier" w:hAnsi="Courier" w:cs="Courier" w:hint="eastAsia"/>
                <w:kern w:val="0"/>
                <w:sz w:val="18"/>
                <w:szCs w:val="18"/>
              </w:rPr>
              <w:t>预留</w:t>
            </w:r>
          </w:p>
          <w:p w14:paraId="570052C2" w14:textId="588D7F8B" w:rsidR="00184979" w:rsidRPr="00F66344" w:rsidRDefault="00F66344" w:rsidP="00F66344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 w:hint="eastAsia"/>
                <w:kern w:val="0"/>
                <w:sz w:val="18"/>
                <w:szCs w:val="18"/>
              </w:rPr>
            </w:pPr>
            <w:r w:rsidRPr="00F66344">
              <w:rPr>
                <w:rFonts w:ascii="Courier" w:hAnsi="Courier" w:cs="Courier" w:hint="eastAsia"/>
                <w:kern w:val="0"/>
                <w:sz w:val="18"/>
                <w:szCs w:val="18"/>
              </w:rPr>
              <w:t>1</w:t>
            </w:r>
            <w:r w:rsidRPr="00F66344">
              <w:rPr>
                <w:rFonts w:ascii="Courier" w:hAnsi="Courier" w:cs="Courier"/>
                <w:kern w:val="0"/>
                <w:sz w:val="18"/>
                <w:szCs w:val="18"/>
              </w:rPr>
              <w:t>9</w:t>
            </w:r>
            <w:r w:rsidRPr="00F66344">
              <w:rPr>
                <w:rFonts w:ascii="Courier" w:hAnsi="Courier" w:cs="Courier" w:hint="eastAsia"/>
                <w:kern w:val="0"/>
                <w:sz w:val="18"/>
                <w:szCs w:val="18"/>
              </w:rPr>
              <w:t>c</w:t>
            </w:r>
            <w:r w:rsidRPr="00F66344">
              <w:rPr>
                <w:rFonts w:ascii="Courier" w:hAnsi="Courier" w:cs="Courier" w:hint="eastAsia"/>
                <w:kern w:val="0"/>
                <w:sz w:val="18"/>
                <w:szCs w:val="18"/>
              </w:rPr>
              <w:t>开始</w:t>
            </w:r>
            <w:r w:rsidRPr="00F66344">
              <w:rPr>
                <w:rFonts w:ascii="Courier" w:hAnsi="Courier" w:cs="Courier" w:hint="eastAsia"/>
                <w:kern w:val="0"/>
                <w:sz w:val="18"/>
                <w:szCs w:val="18"/>
              </w:rPr>
              <w:t>GIMR</w:t>
            </w:r>
            <w:r w:rsidRPr="00F66344">
              <w:rPr>
                <w:rFonts w:ascii="Courier" w:hAnsi="Courier" w:cs="Courier" w:hint="eastAsia"/>
                <w:kern w:val="0"/>
                <w:sz w:val="18"/>
                <w:szCs w:val="18"/>
              </w:rPr>
              <w:t>在</w:t>
            </w:r>
            <w:r w:rsidRPr="00F66344">
              <w:rPr>
                <w:rFonts w:ascii="Courier" w:hAnsi="Courier" w:cs="Courier" w:hint="eastAsia"/>
                <w:kern w:val="0"/>
                <w:sz w:val="18"/>
                <w:szCs w:val="18"/>
              </w:rPr>
              <w:t>standalone</w:t>
            </w:r>
            <w:r w:rsidRPr="00F66344">
              <w:rPr>
                <w:rFonts w:ascii="Courier" w:hAnsi="Courier" w:cs="Courier" w:hint="eastAsia"/>
                <w:kern w:val="0"/>
                <w:sz w:val="18"/>
                <w:szCs w:val="18"/>
              </w:rPr>
              <w:t>安装时变为可选项。</w:t>
            </w:r>
          </w:p>
        </w:tc>
        <w:tc>
          <w:tcPr>
            <w:tcW w:w="3805" w:type="dxa"/>
            <w:vAlign w:val="center"/>
          </w:tcPr>
          <w:p w14:paraId="4273B172" w14:textId="5AAE4F31" w:rsidR="00184979" w:rsidRPr="00406797" w:rsidRDefault="00F66344" w:rsidP="00DD0AA2">
            <w:pPr>
              <w:jc w:val="left"/>
              <w:rPr>
                <w:rFonts w:ascii="Courier" w:hAnsi="Courier" w:cs="Courier" w:hint="eastAsia"/>
                <w:kern w:val="0"/>
                <w:sz w:val="18"/>
                <w:szCs w:val="18"/>
              </w:rPr>
            </w:pPr>
            <w:r>
              <w:rPr>
                <w:rFonts w:ascii="Courier" w:hAnsi="Courier" w:cs="Courier" w:hint="eastAsia"/>
                <w:kern w:val="0"/>
                <w:sz w:val="18"/>
                <w:szCs w:val="18"/>
              </w:rPr>
              <w:t>#</w:t>
            </w:r>
            <w:r>
              <w:rPr>
                <w:rFonts w:ascii="Courier" w:hAnsi="Courier" w:cs="Courier"/>
                <w:kern w:val="0"/>
                <w:sz w:val="18"/>
                <w:szCs w:val="18"/>
              </w:rPr>
              <w:t xml:space="preserve"> df -h /u01</w:t>
            </w:r>
          </w:p>
        </w:tc>
      </w:tr>
    </w:tbl>
    <w:p w14:paraId="43C3D321" w14:textId="35E83D36" w:rsidR="00AE18E0" w:rsidRDefault="00AE18E0" w:rsidP="00FB69FE"/>
    <w:p w14:paraId="08DF0F05" w14:textId="3F5B9930" w:rsidR="00AE18E0" w:rsidRDefault="00985AFB" w:rsidP="00CE1AA7">
      <w:pPr>
        <w:pStyle w:val="1"/>
        <w:jc w:val="both"/>
        <w:rPr>
          <w:rFonts w:hint="eastAsia"/>
        </w:rPr>
      </w:pPr>
      <w:bookmarkStart w:id="4" w:name="_Toc34684371"/>
      <w:r>
        <w:rPr>
          <w:rFonts w:hint="eastAsia"/>
        </w:rPr>
        <w:t>2</w:t>
      </w:r>
      <w:r w:rsidR="00CE1AA7">
        <w:rPr>
          <w:rFonts w:hint="eastAsia"/>
        </w:rPr>
        <w:t xml:space="preserve"> </w:t>
      </w:r>
      <w:r w:rsidR="00CE1AA7">
        <w:rPr>
          <w:rFonts w:hint="eastAsia"/>
        </w:rPr>
        <w:t>关闭</w:t>
      </w:r>
      <w:r w:rsidR="00CE1AA7">
        <w:rPr>
          <w:rFonts w:hint="eastAsia"/>
        </w:rPr>
        <w:t>THP</w:t>
      </w:r>
      <w:r w:rsidR="00CE1AA7">
        <w:rPr>
          <w:rFonts w:hint="eastAsia"/>
        </w:rPr>
        <w:t>，开启</w:t>
      </w:r>
      <w:r w:rsidR="00CE1AA7">
        <w:rPr>
          <w:rFonts w:hint="eastAsia"/>
        </w:rPr>
        <w:t>Hugepages</w:t>
      </w:r>
      <w:bookmarkEnd w:id="4"/>
    </w:p>
    <w:p w14:paraId="149BCEC7" w14:textId="29EC4C31" w:rsidR="00AE18E0" w:rsidRDefault="00AE18E0" w:rsidP="00CE1AA7">
      <w:pPr>
        <w:ind w:firstLineChars="200" w:firstLine="400"/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Linux</w:t>
      </w:r>
      <w:r>
        <w:rPr>
          <w:rFonts w:hint="eastAsia"/>
        </w:rPr>
        <w:t>，可以通过</w:t>
      </w:r>
      <w:r>
        <w:rPr>
          <w:rFonts w:hint="eastAsia"/>
        </w:rPr>
        <w:t>Preinstallation</w:t>
      </w:r>
      <w:r>
        <w:t xml:space="preserve"> </w:t>
      </w:r>
      <w:r>
        <w:rPr>
          <w:rFonts w:hint="eastAsia"/>
        </w:rPr>
        <w:t>RPM</w:t>
      </w:r>
      <w:r>
        <w:rPr>
          <w:rFonts w:hint="eastAsia"/>
        </w:rPr>
        <w:t>配置操作系统</w:t>
      </w:r>
      <w:r w:rsidR="008F0706">
        <w:rPr>
          <w:rFonts w:hint="eastAsia"/>
        </w:rPr>
        <w:t>，</w:t>
      </w:r>
      <w:r w:rsidR="008F0706">
        <w:rPr>
          <w:rFonts w:ascii="Courier" w:hAnsi="Courier" w:cs="Courier" w:hint="eastAsia"/>
          <w:color w:val="000000"/>
        </w:rPr>
        <w:t>如果安装</w:t>
      </w:r>
      <w:r w:rsidR="008F0706">
        <w:t>Oracle Domain Services Cluster</w:t>
      </w:r>
      <w:r w:rsidR="008F0706">
        <w:rPr>
          <w:rFonts w:hint="eastAsia"/>
        </w:rPr>
        <w:t>，则需要配置</w:t>
      </w:r>
      <w:r w:rsidR="008F0706">
        <w:rPr>
          <w:rFonts w:hint="eastAsia"/>
        </w:rPr>
        <w:t>GIMR</w:t>
      </w:r>
      <w:r w:rsidR="008F0706">
        <w:rPr>
          <w:rFonts w:hint="eastAsia"/>
        </w:rPr>
        <w:t>，则需要考虑大页面会被</w:t>
      </w:r>
      <w:r w:rsidR="008F0706">
        <w:rPr>
          <w:rFonts w:hint="eastAsia"/>
        </w:rPr>
        <w:t>GIMR</w:t>
      </w:r>
      <w:r w:rsidR="008F0706">
        <w:rPr>
          <w:rFonts w:hint="eastAsia"/>
        </w:rPr>
        <w:t>的</w:t>
      </w:r>
      <w:r w:rsidR="008F0706">
        <w:rPr>
          <w:rFonts w:hint="eastAsia"/>
        </w:rPr>
        <w:t>SGA</w:t>
      </w:r>
      <w:r w:rsidR="008F0706">
        <w:rPr>
          <w:rFonts w:hint="eastAsia"/>
        </w:rPr>
        <w:t>使用</w:t>
      </w:r>
      <w:r w:rsidR="008F0706">
        <w:rPr>
          <w:rFonts w:hint="eastAsia"/>
        </w:rPr>
        <w:t>1G</w:t>
      </w:r>
      <w:r w:rsidR="008F0706">
        <w:rPr>
          <w:rFonts w:hint="eastAsia"/>
        </w:rPr>
        <w:t>，需要将此考虑到</w:t>
      </w:r>
      <w:r w:rsidR="008F0706">
        <w:rPr>
          <w:rFonts w:hint="eastAsia"/>
        </w:rPr>
        <w:t>hugepages</w:t>
      </w:r>
      <w:r w:rsidR="008F0706">
        <w:rPr>
          <w:rFonts w:hint="eastAsia"/>
        </w:rPr>
        <w:t>中，</w:t>
      </w:r>
      <w:r w:rsidR="008F0706">
        <w:rPr>
          <w:rFonts w:hint="eastAsia"/>
        </w:rPr>
        <w:t>standalone</w:t>
      </w:r>
      <w:r w:rsidR="008F0706">
        <w:rPr>
          <w:rFonts w:hint="eastAsia"/>
        </w:rPr>
        <w:t>则可以选择是否配置</w:t>
      </w:r>
      <w:r w:rsidR="008F0706">
        <w:rPr>
          <w:rFonts w:hint="eastAsia"/>
        </w:rPr>
        <w:t>GIMR</w:t>
      </w:r>
      <w:r w:rsidR="008F0706">
        <w:rPr>
          <w:rFonts w:hint="eastAsia"/>
        </w:rPr>
        <w:t>。</w:t>
      </w:r>
    </w:p>
    <w:p w14:paraId="3212D73D" w14:textId="6B6759B0" w:rsidR="00AE18E0" w:rsidRDefault="00CE1AA7" w:rsidP="00CE1AA7">
      <w:pPr>
        <w:pStyle w:val="2"/>
      </w:pPr>
      <w:bookmarkStart w:id="5" w:name="_Toc34684372"/>
      <w:r>
        <w:rPr>
          <w:rFonts w:hint="eastAsia"/>
        </w:rPr>
        <w:t>2.</w:t>
      </w:r>
      <w:r>
        <w:t xml:space="preserve">1 </w:t>
      </w:r>
      <w:r w:rsidR="00AE18E0">
        <w:rPr>
          <w:rFonts w:hint="eastAsia"/>
        </w:rPr>
        <w:t>禁用透明大页面：</w:t>
      </w:r>
      <w:bookmarkEnd w:id="5"/>
    </w:p>
    <w:p w14:paraId="69F7E37B" w14:textId="77777777" w:rsidR="00AE18E0" w:rsidRPr="00E51FC1" w:rsidRDefault="00AE18E0" w:rsidP="00AE18E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E51FC1">
        <w:rPr>
          <w:rFonts w:ascii="Consolas" w:eastAsia="宋体" w:hAnsi="Consolas" w:cs="宋体"/>
          <w:color w:val="444444"/>
          <w:spacing w:val="2"/>
          <w:kern w:val="0"/>
          <w:szCs w:val="21"/>
        </w:rPr>
        <w:t># </w:t>
      </w:r>
      <w:r w:rsidRPr="00E51FC1">
        <w:rPr>
          <w:rFonts w:ascii="Consolas" w:eastAsia="宋体" w:hAnsi="Consolas" w:cs="宋体"/>
          <w:color w:val="444444"/>
          <w:spacing w:val="2"/>
          <w:kern w:val="0"/>
          <w:szCs w:val="21"/>
        </w:rPr>
        <w:t>查看透明大页面是否开启</w:t>
      </w:r>
    </w:p>
    <w:p w14:paraId="65DED9E5" w14:textId="77777777" w:rsidR="00AE18E0" w:rsidRPr="00E51FC1" w:rsidRDefault="00AE18E0" w:rsidP="00AE18E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E51FC1">
        <w:rPr>
          <w:rFonts w:ascii="Consolas" w:eastAsia="宋体" w:hAnsi="Consolas" w:cs="宋体"/>
          <w:color w:val="444444"/>
          <w:spacing w:val="2"/>
          <w:kern w:val="0"/>
          <w:szCs w:val="21"/>
        </w:rPr>
        <w:t>[root@db-oracle-node1 ~]# cat /sys/kernel/mm/transparent_hugepage/enabled</w:t>
      </w:r>
    </w:p>
    <w:p w14:paraId="315A1BD4" w14:textId="77777777" w:rsidR="00AE18E0" w:rsidRPr="00E51FC1" w:rsidRDefault="00AE18E0" w:rsidP="00AE18E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E51FC1">
        <w:rPr>
          <w:rFonts w:ascii="Consolas" w:eastAsia="宋体" w:hAnsi="Consolas" w:cs="宋体"/>
          <w:color w:val="444444"/>
          <w:spacing w:val="2"/>
          <w:kern w:val="0"/>
          <w:szCs w:val="21"/>
        </w:rPr>
        <w:t>[always] madvise never</w:t>
      </w:r>
    </w:p>
    <w:p w14:paraId="68EA7499" w14:textId="77777777" w:rsidR="00AE18E0" w:rsidRPr="00E51FC1" w:rsidRDefault="00AE18E0" w:rsidP="00AE18E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E51FC1">
        <w:rPr>
          <w:rFonts w:ascii="Consolas" w:eastAsia="宋体" w:hAnsi="Consolas" w:cs="宋体"/>
          <w:color w:val="444444"/>
          <w:spacing w:val="2"/>
          <w:kern w:val="0"/>
          <w:szCs w:val="21"/>
        </w:rPr>
        <w:t># </w:t>
      </w:r>
      <w:r w:rsidRPr="00E51FC1">
        <w:rPr>
          <w:rFonts w:ascii="Consolas" w:eastAsia="宋体" w:hAnsi="Consolas" w:cs="宋体"/>
          <w:color w:val="444444"/>
          <w:spacing w:val="2"/>
          <w:kern w:val="0"/>
          <w:szCs w:val="21"/>
        </w:rPr>
        <w:t>查看透明大页面整理碎片功能是否开启，</w:t>
      </w:r>
      <w:r w:rsidRPr="00E51FC1">
        <w:rPr>
          <w:rFonts w:ascii="Consolas" w:eastAsia="宋体" w:hAnsi="Consolas" w:cs="宋体"/>
          <w:color w:val="444444"/>
          <w:spacing w:val="2"/>
          <w:kern w:val="0"/>
          <w:szCs w:val="21"/>
        </w:rPr>
        <w:t>THP defragmentation</w:t>
      </w:r>
    </w:p>
    <w:p w14:paraId="0587F098" w14:textId="77777777" w:rsidR="00AE18E0" w:rsidRPr="00E51FC1" w:rsidRDefault="00AE18E0" w:rsidP="00AE18E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E51FC1">
        <w:rPr>
          <w:rFonts w:ascii="Consolas" w:eastAsia="宋体" w:hAnsi="Consolas" w:cs="宋体"/>
          <w:color w:val="444444"/>
          <w:spacing w:val="2"/>
          <w:kern w:val="0"/>
          <w:szCs w:val="21"/>
        </w:rPr>
        <w:t>[root@db-oracle-node1 ~]# cat /sys/kernel/mm/transparent_hugepage/defrag  </w:t>
      </w:r>
    </w:p>
    <w:p w14:paraId="2DB0CBF3" w14:textId="1E9DC7F5" w:rsidR="00AE18E0" w:rsidRPr="00E51FC1" w:rsidRDefault="00AE18E0" w:rsidP="00AE18E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E51FC1">
        <w:rPr>
          <w:rFonts w:ascii="Consolas" w:eastAsia="宋体" w:hAnsi="Consolas" w:cs="宋体"/>
          <w:color w:val="444444"/>
          <w:spacing w:val="2"/>
          <w:kern w:val="0"/>
          <w:szCs w:val="21"/>
        </w:rPr>
        <w:t>[always] madvise never</w:t>
      </w:r>
    </w:p>
    <w:p w14:paraId="2A0EA2E1" w14:textId="77777777" w:rsidR="00CE1AA7" w:rsidRDefault="00CE1AA7" w:rsidP="00CE1AA7"/>
    <w:p w14:paraId="5AF9EA8B" w14:textId="5371CEAF" w:rsidR="007603FC" w:rsidRDefault="007603FC" w:rsidP="00CE1AA7">
      <w:r>
        <w:rPr>
          <w:rFonts w:hint="eastAsia"/>
        </w:rPr>
        <w:t>将</w:t>
      </w:r>
      <w:r w:rsidRPr="00CE1AA7">
        <w:t>"transparent_hugepage=never"</w:t>
      </w:r>
      <w:r>
        <w:rPr>
          <w:rFonts w:hint="eastAsia"/>
        </w:rPr>
        <w:t>内核参数追加到</w:t>
      </w:r>
      <w:r w:rsidRPr="00CE1AA7">
        <w:t>GRUB_CMDLINE_LINUX</w:t>
      </w:r>
      <w:r>
        <w:rPr>
          <w:rFonts w:hint="eastAsia"/>
        </w:rPr>
        <w:t>选项后：</w:t>
      </w:r>
    </w:p>
    <w:p w14:paraId="5012F6AD" w14:textId="5443A097" w:rsidR="007603FC" w:rsidRPr="007603FC" w:rsidRDefault="007603FC" w:rsidP="007603FC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</w:pPr>
      <w:r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  <w:t>#</w:t>
      </w:r>
      <w:r>
        <w:rPr>
          <w:rFonts w:ascii="Consolas" w:eastAsia="宋体" w:hAnsi="Consolas" w:cs="宋体"/>
          <w:color w:val="444444"/>
          <w:spacing w:val="2"/>
          <w:kern w:val="0"/>
          <w:szCs w:val="21"/>
        </w:rPr>
        <w:t xml:space="preserve"> </w:t>
      </w:r>
      <w:r w:rsidRPr="007603FC"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  <w:t>vi</w:t>
      </w:r>
      <w:r w:rsidRPr="007603FC">
        <w:rPr>
          <w:rFonts w:ascii="Consolas" w:eastAsia="宋体" w:hAnsi="Consolas" w:cs="宋体"/>
          <w:color w:val="444444"/>
          <w:spacing w:val="2"/>
          <w:kern w:val="0"/>
          <w:szCs w:val="21"/>
        </w:rPr>
        <w:t xml:space="preserve"> /etc/default/grub</w:t>
      </w:r>
    </w:p>
    <w:p w14:paraId="2C906803" w14:textId="77777777" w:rsidR="00CE1AA7" w:rsidRPr="00CE1AA7" w:rsidRDefault="00CE1AA7" w:rsidP="00CE1AA7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CE1AA7">
        <w:rPr>
          <w:rFonts w:ascii="Consolas" w:eastAsia="宋体" w:hAnsi="Consolas" w:cs="宋体"/>
          <w:color w:val="444444"/>
          <w:spacing w:val="2"/>
          <w:kern w:val="0"/>
          <w:szCs w:val="21"/>
        </w:rPr>
        <w:t>GRUB_CMDLINE_LINUX="rd.lvm.lv=rhel/root rd.lvm.lv=rhel/swap ... </w:t>
      </w:r>
    </w:p>
    <w:p w14:paraId="37860C3E" w14:textId="3AF30B7D" w:rsidR="00CE1AA7" w:rsidRPr="00CE1AA7" w:rsidRDefault="00CE1AA7" w:rsidP="00CE1AA7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CE1AA7">
        <w:rPr>
          <w:rFonts w:ascii="Consolas" w:eastAsia="宋体" w:hAnsi="Consolas" w:cs="宋体"/>
          <w:color w:val="444444"/>
          <w:spacing w:val="2"/>
          <w:kern w:val="0"/>
          <w:szCs w:val="21"/>
        </w:rPr>
        <w:t>transparent_hugepage=never"</w:t>
      </w:r>
    </w:p>
    <w:p w14:paraId="10EAF525" w14:textId="77777777" w:rsidR="00CE1AA7" w:rsidRPr="00CE1AA7" w:rsidRDefault="00CE1AA7" w:rsidP="00CE1AA7"/>
    <w:p w14:paraId="2DFA80EB" w14:textId="0FBAABF1" w:rsidR="00CE1AA7" w:rsidRPr="00CE1AA7" w:rsidRDefault="00CE1AA7" w:rsidP="00CE1AA7">
      <w:r>
        <w:rPr>
          <w:rFonts w:hint="eastAsia"/>
        </w:rPr>
        <w:t>备份</w:t>
      </w:r>
      <w:r>
        <w:rPr>
          <w:rFonts w:hint="eastAsia"/>
        </w:rPr>
        <w:t>/</w:t>
      </w:r>
      <w:r>
        <w:t>boot/grub2/grub.cfg</w:t>
      </w:r>
      <w:r>
        <w:rPr>
          <w:rFonts w:hint="eastAsia"/>
        </w:rPr>
        <w:t>，通过</w:t>
      </w:r>
      <w:r w:rsidRPr="00CE1AA7">
        <w:t>grub2-mkconfig -o</w:t>
      </w:r>
      <w:r>
        <w:rPr>
          <w:rFonts w:hint="eastAsia"/>
        </w:rPr>
        <w:t>命令重建</w:t>
      </w:r>
      <w:r w:rsidRPr="00CE1AA7">
        <w:t>/boot/grub2/grub.cfg</w:t>
      </w:r>
      <w:r>
        <w:rPr>
          <w:rFonts w:hint="eastAsia"/>
        </w:rPr>
        <w:t>文件：</w:t>
      </w:r>
    </w:p>
    <w:p w14:paraId="5AC08322" w14:textId="77777777" w:rsidR="00CE1AA7" w:rsidRPr="00CE1AA7" w:rsidRDefault="00CE1AA7" w:rsidP="00CE1AA7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CE1AA7">
        <w:rPr>
          <w:rFonts w:ascii="Consolas" w:eastAsia="宋体" w:hAnsi="Consolas" w:cs="宋体"/>
          <w:color w:val="444444"/>
          <w:spacing w:val="2"/>
          <w:kern w:val="0"/>
          <w:szCs w:val="21"/>
        </w:rPr>
        <w:t>On BIOS-based machines: ~]# grub2-mkconfig -o /boot/grub2/grub.cfg</w:t>
      </w:r>
    </w:p>
    <w:p w14:paraId="65C42066" w14:textId="2673A6EF" w:rsidR="00AE18E0" w:rsidRPr="00CE1AA7" w:rsidRDefault="00CE1AA7" w:rsidP="00CE1AA7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CE1AA7">
        <w:rPr>
          <w:rFonts w:ascii="Consolas" w:eastAsia="宋体" w:hAnsi="Consolas" w:cs="宋体"/>
          <w:color w:val="444444"/>
          <w:spacing w:val="2"/>
          <w:kern w:val="0"/>
          <w:szCs w:val="21"/>
        </w:rPr>
        <w:t>On UEFI-based machines: ~]# grub2-mkconfig -o /boot/efi/EFI/redhat/grub.cfg</w:t>
      </w:r>
    </w:p>
    <w:p w14:paraId="4B166F40" w14:textId="77777777" w:rsidR="00CE1AA7" w:rsidRPr="00CE1AA7" w:rsidRDefault="00CE1AA7" w:rsidP="00CE1AA7">
      <w:pPr>
        <w:rPr>
          <w:rFonts w:hint="eastAsia"/>
        </w:rPr>
      </w:pPr>
    </w:p>
    <w:p w14:paraId="68A2886F" w14:textId="75D0059C" w:rsidR="00AE18E0" w:rsidRPr="00CE1AA7" w:rsidRDefault="00CE1AA7" w:rsidP="00CE1AA7">
      <w:r>
        <w:rPr>
          <w:rFonts w:hint="eastAsia"/>
        </w:rPr>
        <w:t>重启系统：</w:t>
      </w:r>
    </w:p>
    <w:p w14:paraId="4B406FD3" w14:textId="020ED05E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# shutdown -r now</w:t>
      </w:r>
    </w:p>
    <w:p w14:paraId="022156FB" w14:textId="0612B5EF" w:rsidR="00AE18E0" w:rsidRPr="00F66344" w:rsidRDefault="00F66344" w:rsidP="00F66344">
      <w:r w:rsidRPr="00F66344">
        <w:rPr>
          <w:rFonts w:hint="eastAsia"/>
        </w:rPr>
        <w:t>验证参数设置是否正确：</w:t>
      </w:r>
    </w:p>
    <w:p w14:paraId="37E13D37" w14:textId="735149D8" w:rsidR="00AE18E0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# cat /proc/cmdline</w:t>
      </w:r>
    </w:p>
    <w:p w14:paraId="675F42A8" w14:textId="77777777" w:rsidR="00F66344" w:rsidRDefault="00F66344" w:rsidP="00AE18E0"/>
    <w:p w14:paraId="49A29AAE" w14:textId="77D97526" w:rsidR="007D0F31" w:rsidRDefault="00F66344" w:rsidP="00AE18E0">
      <w:pPr>
        <w:rPr>
          <w:rFonts w:hint="eastAsia"/>
        </w:rPr>
      </w:pPr>
      <w:r>
        <w:rPr>
          <w:rFonts w:hint="eastAsia"/>
        </w:rPr>
        <w:t>注：</w:t>
      </w:r>
      <w:r w:rsidR="00AE18E0">
        <w:rPr>
          <w:rFonts w:hint="eastAsia"/>
        </w:rPr>
        <w:t>如果还没有关闭</w:t>
      </w:r>
      <w:r w:rsidR="00AE18E0">
        <w:rPr>
          <w:rFonts w:hint="eastAsia"/>
        </w:rPr>
        <w:t>THP</w:t>
      </w:r>
      <w:r w:rsidR="00AE18E0">
        <w:rPr>
          <w:rFonts w:hint="eastAsia"/>
        </w:rPr>
        <w:t>，参考</w:t>
      </w:r>
      <w:hyperlink r:id="rId9" w:history="1">
        <w:r w:rsidR="00AE18E0" w:rsidRPr="00CA4461">
          <w:rPr>
            <w:rStyle w:val="ab"/>
          </w:rPr>
          <w:t>http://blog.itpub.net/31439444/viewspace-2674001/</w:t>
        </w:r>
      </w:hyperlink>
      <w:r w:rsidR="00AE18E0">
        <w:rPr>
          <w:rFonts w:hint="eastAsia"/>
        </w:rPr>
        <w:t>完成剩余步骤。</w:t>
      </w:r>
    </w:p>
    <w:p w14:paraId="6B352DC0" w14:textId="1CF82CC0" w:rsidR="002A3CE2" w:rsidRDefault="00F66344" w:rsidP="00F66344">
      <w:pPr>
        <w:pStyle w:val="2"/>
      </w:pPr>
      <w:bookmarkStart w:id="6" w:name="_Toc34684373"/>
      <w:r>
        <w:rPr>
          <w:rFonts w:hint="eastAsia"/>
        </w:rPr>
        <w:lastRenderedPageBreak/>
        <w:t>2.</w:t>
      </w:r>
      <w:r>
        <w:t xml:space="preserve">2 </w:t>
      </w:r>
      <w:r w:rsidR="007D0F31">
        <w:rPr>
          <w:rFonts w:hint="eastAsia"/>
        </w:rPr>
        <w:t>开启大页面：</w:t>
      </w:r>
      <w:bookmarkEnd w:id="6"/>
    </w:p>
    <w:p w14:paraId="68E7D94C" w14:textId="77777777" w:rsidR="007D0F31" w:rsidRPr="007D0F31" w:rsidRDefault="007D0F31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7D0F31">
        <w:rPr>
          <w:rFonts w:ascii="Consolas" w:eastAsia="宋体" w:hAnsi="Consolas" w:cs="宋体"/>
          <w:color w:val="444444"/>
          <w:spacing w:val="2"/>
          <w:kern w:val="0"/>
          <w:szCs w:val="21"/>
        </w:rPr>
        <w:t># vim /etc/sysctl.conf</w:t>
      </w:r>
    </w:p>
    <w:p w14:paraId="21882269" w14:textId="64345F61" w:rsidR="007D0F31" w:rsidRPr="007D0F31" w:rsidRDefault="007D0F31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7D0F31">
        <w:rPr>
          <w:rFonts w:ascii="Consolas" w:eastAsia="宋体" w:hAnsi="Consolas" w:cs="宋体"/>
          <w:color w:val="444444"/>
          <w:spacing w:val="2"/>
          <w:kern w:val="0"/>
          <w:szCs w:val="21"/>
        </w:rPr>
        <w:t xml:space="preserve">vm.nr_hugepages = </w:t>
      </w: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xxxx</w:t>
      </w:r>
    </w:p>
    <w:p w14:paraId="7E9CDBE6" w14:textId="77777777" w:rsidR="007D0F31" w:rsidRPr="007D0F31" w:rsidRDefault="007D0F31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7D0F31">
        <w:rPr>
          <w:rFonts w:ascii="Consolas" w:eastAsia="宋体" w:hAnsi="Consolas" w:cs="宋体"/>
          <w:color w:val="444444"/>
          <w:spacing w:val="2"/>
          <w:kern w:val="0"/>
          <w:szCs w:val="21"/>
        </w:rPr>
        <w:t> </w:t>
      </w:r>
    </w:p>
    <w:p w14:paraId="62AD0AE0" w14:textId="56932B0E" w:rsidR="007D0F31" w:rsidRPr="00F66344" w:rsidRDefault="007D0F31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7D0F31">
        <w:rPr>
          <w:rFonts w:ascii="Consolas" w:eastAsia="宋体" w:hAnsi="Consolas" w:cs="宋体"/>
          <w:color w:val="444444"/>
          <w:spacing w:val="2"/>
          <w:kern w:val="0"/>
          <w:szCs w:val="21"/>
        </w:rPr>
        <w:t># sysctl -p</w:t>
      </w:r>
    </w:p>
    <w:p w14:paraId="38F63E1F" w14:textId="77777777" w:rsidR="002D5B7B" w:rsidRPr="002D5B7B" w:rsidRDefault="002D5B7B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2D5B7B">
        <w:rPr>
          <w:rFonts w:ascii="Consolas" w:eastAsia="宋体" w:hAnsi="Consolas" w:cs="宋体"/>
          <w:color w:val="444444"/>
          <w:spacing w:val="2"/>
          <w:kern w:val="0"/>
          <w:szCs w:val="21"/>
        </w:rPr>
        <w:t>vim /etc/security/limits.conf</w:t>
      </w:r>
    </w:p>
    <w:p w14:paraId="59BA034D" w14:textId="311038D9" w:rsidR="002D5B7B" w:rsidRPr="002D5B7B" w:rsidRDefault="002D5B7B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2D5B7B">
        <w:rPr>
          <w:rFonts w:ascii="Consolas" w:eastAsia="宋体" w:hAnsi="Consolas" w:cs="宋体"/>
          <w:color w:val="444444"/>
          <w:spacing w:val="2"/>
          <w:kern w:val="0"/>
          <w:szCs w:val="21"/>
        </w:rPr>
        <w:t xml:space="preserve">oracle soft memlock </w:t>
      </w: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xxxxxxxxxxx</w:t>
      </w:r>
    </w:p>
    <w:p w14:paraId="66E7973E" w14:textId="5E7A554E" w:rsidR="002D5B7B" w:rsidRPr="007D0F31" w:rsidRDefault="002D5B7B" w:rsidP="00F66344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</w:pPr>
      <w:r w:rsidRPr="002D5B7B">
        <w:rPr>
          <w:rFonts w:ascii="Consolas" w:eastAsia="宋体" w:hAnsi="Consolas" w:cs="宋体"/>
          <w:color w:val="444444"/>
          <w:spacing w:val="2"/>
          <w:kern w:val="0"/>
          <w:szCs w:val="21"/>
        </w:rPr>
        <w:t xml:space="preserve">oracle hard memlock </w:t>
      </w: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xxxxxxxxxxx</w:t>
      </w:r>
    </w:p>
    <w:p w14:paraId="4A9016BD" w14:textId="58317431" w:rsidR="002A3CE2" w:rsidRDefault="00985AFB" w:rsidP="00F66344">
      <w:pPr>
        <w:pStyle w:val="1"/>
        <w:jc w:val="both"/>
        <w:rPr>
          <w:rFonts w:hint="eastAsia"/>
        </w:rPr>
      </w:pPr>
      <w:bookmarkStart w:id="7" w:name="_Toc34684374"/>
      <w:r>
        <w:rPr>
          <w:rFonts w:hint="eastAsia"/>
        </w:rPr>
        <w:t>3</w:t>
      </w:r>
      <w:r w:rsidR="00F66344">
        <w:rPr>
          <w:rFonts w:hint="eastAsia"/>
        </w:rPr>
        <w:t xml:space="preserve"> </w:t>
      </w:r>
      <w:r w:rsidR="00F66344">
        <w:rPr>
          <w:rFonts w:hint="eastAsia"/>
        </w:rPr>
        <w:t>安装软件包</w:t>
      </w:r>
      <w:bookmarkEnd w:id="7"/>
    </w:p>
    <w:p w14:paraId="59D45BBE" w14:textId="07C1C5D6" w:rsidR="00F66344" w:rsidRPr="00F66344" w:rsidRDefault="00F66344" w:rsidP="00F66344">
      <w:pPr>
        <w:pStyle w:val="2"/>
        <w:rPr>
          <w:color w:val="000000"/>
        </w:rPr>
      </w:pPr>
      <w:bookmarkStart w:id="8" w:name="_Toc34684375"/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1</w:t>
      </w:r>
      <w:r>
        <w:t xml:space="preserve"> Red Hat</w:t>
      </w:r>
      <w:r>
        <w:rPr>
          <w:rFonts w:hint="eastAsia"/>
        </w:rPr>
        <w:t xml:space="preserve"> </w:t>
      </w:r>
      <w:r>
        <w:t>Enterprise Linux 7</w:t>
      </w:r>
      <w:r>
        <w:rPr>
          <w:rFonts w:hint="eastAsia"/>
        </w:rPr>
        <w:t>安装包</w:t>
      </w:r>
      <w:bookmarkEnd w:id="8"/>
    </w:p>
    <w:p w14:paraId="42D0605D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  <w:t>o</w:t>
      </w: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penssh</w:t>
      </w:r>
    </w:p>
    <w:p w14:paraId="4F0DAF8B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bc</w:t>
      </w:r>
    </w:p>
    <w:p w14:paraId="5B144694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binutils</w:t>
      </w:r>
    </w:p>
    <w:p w14:paraId="33E488DD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compat-libcap1</w:t>
      </w:r>
    </w:p>
    <w:p w14:paraId="61634BBE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compat-libstdc++</w:t>
      </w:r>
    </w:p>
    <w:p w14:paraId="395DA079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elfutils-libelf</w:t>
      </w:r>
    </w:p>
    <w:p w14:paraId="57E223BD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elfutils-libelf-devel</w:t>
      </w:r>
    </w:p>
    <w:p w14:paraId="1981E513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fontconfig-devel</w:t>
      </w:r>
    </w:p>
    <w:p w14:paraId="273DD475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glibc</w:t>
      </w:r>
    </w:p>
    <w:p w14:paraId="0A0C5C15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glibc-devel</w:t>
      </w:r>
    </w:p>
    <w:p w14:paraId="1735415C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ksh</w:t>
      </w:r>
    </w:p>
    <w:p w14:paraId="711934F2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libaio</w:t>
      </w:r>
    </w:p>
    <w:p w14:paraId="6F110F8A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libaio-devel</w:t>
      </w:r>
    </w:p>
    <w:p w14:paraId="7C8E0310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libX11</w:t>
      </w:r>
    </w:p>
    <w:p w14:paraId="6F18663C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libXau</w:t>
      </w:r>
    </w:p>
    <w:p w14:paraId="1616FB85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libXi</w:t>
      </w:r>
    </w:p>
    <w:p w14:paraId="0ABBCA34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libXtst</w:t>
      </w:r>
    </w:p>
    <w:p w14:paraId="6148D8CC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libXrender</w:t>
      </w:r>
    </w:p>
    <w:p w14:paraId="42B1F4E2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libXrender-devel</w:t>
      </w:r>
    </w:p>
    <w:p w14:paraId="400C55B9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libgcc</w:t>
      </w:r>
    </w:p>
    <w:p w14:paraId="344168F5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librdmacm-devel</w:t>
      </w:r>
    </w:p>
    <w:p w14:paraId="4C64552C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libstdc++</w:t>
      </w:r>
    </w:p>
    <w:p w14:paraId="40244E7A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libstdc++-devel</w:t>
      </w:r>
    </w:p>
    <w:p w14:paraId="4BE381D3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libxcb</w:t>
      </w:r>
    </w:p>
    <w:p w14:paraId="71F85DE1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make</w:t>
      </w:r>
    </w:p>
    <w:p w14:paraId="603685F6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net-tools (for Oracle RAC and Oracle Clusterware)</w:t>
      </w:r>
    </w:p>
    <w:p w14:paraId="26BE06B6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nfs-utils (for Oracle ACFS)</w:t>
      </w:r>
    </w:p>
    <w:p w14:paraId="63142D83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python (for Oracle ACFS Remote)</w:t>
      </w:r>
    </w:p>
    <w:p w14:paraId="1822D9AD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python-configshell (for Oracle ACFS Remote)</w:t>
      </w:r>
    </w:p>
    <w:p w14:paraId="0C058895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python-rtslib (for Oracle ACFS Remote)</w:t>
      </w:r>
    </w:p>
    <w:p w14:paraId="4B558196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python-six (for Oracle ACFS Remote)</w:t>
      </w:r>
    </w:p>
    <w:p w14:paraId="2A593FF2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targetcli (for Oracle ACFS Remote)</w:t>
      </w:r>
    </w:p>
    <w:p w14:paraId="3CF6E255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smartmontools</w:t>
      </w:r>
    </w:p>
    <w:p w14:paraId="6655B24A" w14:textId="77777777" w:rsidR="00F66344" w:rsidRPr="00F66344" w:rsidRDefault="00F66344" w:rsidP="00F6634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F66344">
        <w:rPr>
          <w:rFonts w:ascii="Consolas" w:eastAsia="宋体" w:hAnsi="Consolas" w:cs="宋体"/>
          <w:color w:val="444444"/>
          <w:spacing w:val="2"/>
          <w:kern w:val="0"/>
          <w:szCs w:val="21"/>
        </w:rPr>
        <w:t>syssta</w:t>
      </w:r>
      <w:r w:rsidRPr="00F66344"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  <w:t>t</w:t>
      </w:r>
    </w:p>
    <w:p w14:paraId="00A5B1CE" w14:textId="77777777" w:rsidR="00F66344" w:rsidRDefault="00F66344" w:rsidP="00F66344"/>
    <w:p w14:paraId="20054E1E" w14:textId="4F13F7D6" w:rsidR="00F66344" w:rsidRDefault="00F66344" w:rsidP="00F66344">
      <w:pPr>
        <w:pStyle w:val="2"/>
        <w:rPr>
          <w:rFonts w:hint="eastAsia"/>
        </w:rPr>
      </w:pPr>
      <w:bookmarkStart w:id="9" w:name="_Toc34684376"/>
      <w:r>
        <w:rPr>
          <w:rFonts w:hint="eastAsia"/>
        </w:rPr>
        <w:lastRenderedPageBreak/>
        <w:t>3.</w:t>
      </w:r>
      <w:r>
        <w:t xml:space="preserve">2 </w:t>
      </w:r>
      <w:r>
        <w:rPr>
          <w:rFonts w:hint="eastAsia"/>
        </w:rPr>
        <w:t>其他软件包</w:t>
      </w:r>
      <w:bookmarkEnd w:id="9"/>
    </w:p>
    <w:p w14:paraId="54D40374" w14:textId="5D00F88A" w:rsidR="00F66344" w:rsidRDefault="00F66344" w:rsidP="00F66344">
      <w:r>
        <w:rPr>
          <w:rFonts w:hint="eastAsia"/>
        </w:rPr>
        <w:t>可以选择是否安装附加驱动与软件包，可以配置：</w:t>
      </w:r>
      <w:r>
        <w:rPr>
          <w:rFonts w:hint="eastAsia"/>
        </w:rPr>
        <w:t>PAM</w:t>
      </w:r>
      <w:r>
        <w:rPr>
          <w:rFonts w:hint="eastAsia"/>
        </w:rPr>
        <w:t>、</w:t>
      </w:r>
      <w:r>
        <w:rPr>
          <w:rFonts w:hint="eastAsia"/>
        </w:rPr>
        <w:t>OCFS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ODBC</w:t>
      </w:r>
      <w:r>
        <w:rPr>
          <w:rFonts w:hint="eastAsia"/>
        </w:rPr>
        <w:t>、</w:t>
      </w:r>
      <w:r>
        <w:rPr>
          <w:rFonts w:hint="eastAsia"/>
        </w:rPr>
        <w:t>LDAP</w:t>
      </w:r>
    </w:p>
    <w:p w14:paraId="35C83DB5" w14:textId="43AB42F7" w:rsidR="004C1BD7" w:rsidRDefault="00985AFB" w:rsidP="00985AFB">
      <w:pPr>
        <w:pStyle w:val="1"/>
        <w:jc w:val="both"/>
      </w:pPr>
      <w:bookmarkStart w:id="10" w:name="_Toc34684377"/>
      <w:r>
        <w:rPr>
          <w:rFonts w:hint="eastAsia"/>
        </w:rPr>
        <w:t xml:space="preserve">4 </w:t>
      </w:r>
      <w:r>
        <w:rPr>
          <w:rFonts w:hint="eastAsia"/>
        </w:rPr>
        <w:t>内核参数</w:t>
      </w:r>
      <w:bookmarkEnd w:id="10"/>
    </w:p>
    <w:p w14:paraId="5994338E" w14:textId="1DEC9BED" w:rsidR="00985AFB" w:rsidRDefault="00985AFB" w:rsidP="00985AFB">
      <w:pPr>
        <w:pStyle w:val="2"/>
      </w:pPr>
      <w:bookmarkStart w:id="11" w:name="_Toc34684378"/>
      <w:r>
        <w:t xml:space="preserve">4.1 </w:t>
      </w:r>
      <w:r>
        <w:rPr>
          <w:rFonts w:hint="eastAsia"/>
        </w:rPr>
        <w:t>使用Preinstall</w:t>
      </w:r>
      <w:r>
        <w:t xml:space="preserve"> </w:t>
      </w:r>
      <w:r>
        <w:rPr>
          <w:rFonts w:hint="eastAsia"/>
        </w:rPr>
        <w:t>RPM配置内核参数</w:t>
      </w:r>
      <w:bookmarkEnd w:id="11"/>
    </w:p>
    <w:p w14:paraId="348C1333" w14:textId="08DB212B" w:rsidR="00985AFB" w:rsidRPr="003C2522" w:rsidRDefault="00985AFB" w:rsidP="00AE3C2C">
      <w:pPr>
        <w:rPr>
          <w:rFonts w:hint="eastAsia"/>
        </w:rPr>
      </w:pPr>
      <w:r>
        <w:rPr>
          <w:rFonts w:ascii="Courier" w:hAnsi="Courier" w:cs="Courier" w:hint="eastAsia"/>
        </w:rPr>
        <w:t>如果是</w:t>
      </w:r>
      <w:r>
        <w:t>Oracle Linux, or Red Hat Enterprise Linux</w:t>
      </w:r>
    </w:p>
    <w:p w14:paraId="7CC96417" w14:textId="1BF6D1E3" w:rsidR="00985AFB" w:rsidRDefault="00985AFB" w:rsidP="00AE3C2C">
      <w:pPr>
        <w:rPr>
          <w:rFonts w:ascii="Courier" w:hAnsi="Courier" w:cs="Courier" w:hint="eastAsia"/>
        </w:rPr>
      </w:pPr>
      <w:r>
        <w:rPr>
          <w:rFonts w:ascii="Courier" w:hAnsi="Courier" w:cs="Courier" w:hint="eastAsia"/>
        </w:rPr>
        <w:t>可以使用</w:t>
      </w:r>
      <w:r>
        <w:rPr>
          <w:rFonts w:ascii="Courier" w:hAnsi="Courier" w:cs="Courier" w:hint="eastAsia"/>
        </w:rPr>
        <w:t>preinstall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 w:hint="eastAsia"/>
        </w:rPr>
        <w:t>rpm</w:t>
      </w:r>
      <w:r>
        <w:rPr>
          <w:rFonts w:ascii="Courier" w:hAnsi="Courier" w:cs="Courier" w:hint="eastAsia"/>
        </w:rPr>
        <w:t>配置</w:t>
      </w:r>
      <w:r>
        <w:rPr>
          <w:rFonts w:ascii="Courier" w:hAnsi="Courier" w:cs="Courier" w:hint="eastAsia"/>
        </w:rPr>
        <w:t>os</w:t>
      </w:r>
      <w:r w:rsidR="00AE3C2C">
        <w:rPr>
          <w:rFonts w:ascii="Courier" w:hAnsi="Courier" w:cs="Courier" w:hint="eastAsia"/>
        </w:rPr>
        <w:t>：</w:t>
      </w:r>
    </w:p>
    <w:p w14:paraId="5511BB05" w14:textId="77777777" w:rsidR="00985AFB" w:rsidRPr="00AE3C2C" w:rsidRDefault="00985AFB" w:rsidP="00AE3C2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AE3C2C">
        <w:rPr>
          <w:rFonts w:ascii="Consolas" w:eastAsia="宋体" w:hAnsi="Consolas" w:cs="宋体"/>
          <w:color w:val="444444"/>
          <w:spacing w:val="2"/>
          <w:kern w:val="0"/>
          <w:szCs w:val="21"/>
        </w:rPr>
        <w:t># cd /etc/yum.repos.d/</w:t>
      </w:r>
    </w:p>
    <w:p w14:paraId="2440819D" w14:textId="0E9F8503" w:rsidR="00985AFB" w:rsidRPr="00AE3C2C" w:rsidRDefault="00AE3C2C" w:rsidP="00AE3C2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>
        <w:rPr>
          <w:rFonts w:ascii="Consolas" w:eastAsia="宋体" w:hAnsi="Consolas" w:cs="宋体"/>
          <w:color w:val="444444"/>
          <w:spacing w:val="2"/>
          <w:kern w:val="0"/>
          <w:szCs w:val="21"/>
        </w:rPr>
        <w:t xml:space="preserve"># </w:t>
      </w:r>
      <w:r w:rsidR="00985AFB" w:rsidRPr="00AE3C2C">
        <w:rPr>
          <w:rFonts w:ascii="Consolas" w:eastAsia="宋体" w:hAnsi="Consolas" w:cs="宋体"/>
          <w:color w:val="444444"/>
          <w:spacing w:val="2"/>
          <w:kern w:val="0"/>
          <w:szCs w:val="21"/>
        </w:rPr>
        <w:t xml:space="preserve">wget </w:t>
      </w:r>
      <w:hyperlink r:id="rId10" w:history="1">
        <w:r w:rsidR="00985AFB" w:rsidRPr="00AE3C2C">
          <w:rPr>
            <w:rFonts w:ascii="Consolas" w:eastAsia="宋体" w:hAnsi="Consolas" w:cs="宋体"/>
            <w:color w:val="444444"/>
            <w:spacing w:val="2"/>
            <w:szCs w:val="21"/>
          </w:rPr>
          <w:t>http://yum.oracle.com/public-yum-ol7.repo</w:t>
        </w:r>
      </w:hyperlink>
    </w:p>
    <w:p w14:paraId="59B932DC" w14:textId="08A6897E" w:rsidR="00985AFB" w:rsidRPr="00AE3C2C" w:rsidRDefault="00AE3C2C" w:rsidP="00AE3C2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AE3C2C">
        <w:rPr>
          <w:rFonts w:ascii="Consolas" w:eastAsia="宋体" w:hAnsi="Consolas" w:cs="宋体"/>
          <w:color w:val="444444"/>
          <w:spacing w:val="2"/>
          <w:kern w:val="0"/>
          <w:szCs w:val="21"/>
        </w:rPr>
        <w:t xml:space="preserve"># </w:t>
      </w:r>
      <w:r w:rsidR="00985AFB" w:rsidRPr="00AE3C2C">
        <w:rPr>
          <w:rFonts w:ascii="Consolas" w:eastAsia="宋体" w:hAnsi="Consolas" w:cs="宋体"/>
          <w:color w:val="444444"/>
          <w:spacing w:val="2"/>
          <w:kern w:val="0"/>
          <w:szCs w:val="21"/>
        </w:rPr>
        <w:t>yum repolist</w:t>
      </w:r>
    </w:p>
    <w:p w14:paraId="30E0FF0F" w14:textId="77777777" w:rsidR="00985AFB" w:rsidRPr="00AE3C2C" w:rsidRDefault="00985AFB" w:rsidP="00AE3C2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AE3C2C">
        <w:rPr>
          <w:rFonts w:ascii="Consolas" w:eastAsia="宋体" w:hAnsi="Consolas" w:cs="宋体"/>
          <w:color w:val="444444"/>
          <w:spacing w:val="2"/>
          <w:kern w:val="0"/>
          <w:szCs w:val="21"/>
        </w:rPr>
        <w:t># yum install oracle-database-preinstall-19c</w:t>
      </w:r>
    </w:p>
    <w:p w14:paraId="2011AC94" w14:textId="77777777" w:rsidR="00AE3C2C" w:rsidRDefault="00AE3C2C" w:rsidP="00985AFB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Cs w:val="20"/>
        </w:rPr>
      </w:pPr>
    </w:p>
    <w:p w14:paraId="42A5B3D2" w14:textId="1B2CC86D" w:rsidR="00985AFB" w:rsidRDefault="00985AFB" w:rsidP="00985AFB">
      <w:pPr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Cs w:val="20"/>
        </w:rPr>
      </w:pPr>
      <w:r>
        <w:rPr>
          <w:rFonts w:ascii="Courier" w:hAnsi="Courier" w:cs="Courier" w:hint="eastAsia"/>
          <w:kern w:val="0"/>
          <w:szCs w:val="20"/>
        </w:rPr>
        <w:t>也可以手工下载</w:t>
      </w:r>
      <w:r>
        <w:rPr>
          <w:rFonts w:ascii="Courier" w:hAnsi="Courier" w:cs="Courier" w:hint="eastAsia"/>
          <w:kern w:val="0"/>
          <w:szCs w:val="20"/>
        </w:rPr>
        <w:t>preinstall</w:t>
      </w:r>
      <w:r>
        <w:rPr>
          <w:rFonts w:ascii="Courier" w:hAnsi="Courier" w:cs="Courier"/>
          <w:kern w:val="0"/>
          <w:szCs w:val="20"/>
        </w:rPr>
        <w:t xml:space="preserve"> </w:t>
      </w:r>
      <w:r>
        <w:rPr>
          <w:rFonts w:ascii="Courier" w:hAnsi="Courier" w:cs="Courier" w:hint="eastAsia"/>
          <w:kern w:val="0"/>
          <w:szCs w:val="20"/>
        </w:rPr>
        <w:t>rpm</w:t>
      </w:r>
      <w:r>
        <w:rPr>
          <w:rFonts w:ascii="Courier" w:hAnsi="Courier" w:cs="Courier" w:hint="eastAsia"/>
          <w:kern w:val="0"/>
          <w:szCs w:val="20"/>
        </w:rPr>
        <w:t>安装包：</w:t>
      </w:r>
    </w:p>
    <w:p w14:paraId="69F0632B" w14:textId="77777777" w:rsidR="00985AFB" w:rsidRPr="00AE3C2C" w:rsidRDefault="00985AFB" w:rsidP="00AE3C2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AE3C2C">
        <w:rPr>
          <w:rFonts w:ascii="Consolas" w:eastAsia="宋体" w:hAnsi="Consolas" w:cs="宋体"/>
          <w:color w:val="444444"/>
          <w:spacing w:val="2"/>
          <w:kern w:val="0"/>
          <w:szCs w:val="21"/>
        </w:rPr>
        <w:t>http://yum.oracle.com/repo/OracleLinux/OL6/latest/x86_64//</w:t>
      </w:r>
    </w:p>
    <w:p w14:paraId="46194755" w14:textId="77777777" w:rsidR="00985AFB" w:rsidRPr="00AE3C2C" w:rsidRDefault="00985AFB" w:rsidP="00AE3C2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hyperlink r:id="rId11" w:history="1">
        <w:r w:rsidRPr="00AE3C2C">
          <w:rPr>
            <w:rFonts w:ascii="Consolas" w:eastAsia="宋体" w:hAnsi="Consolas" w:cs="宋体"/>
            <w:color w:val="444444"/>
            <w:spacing w:val="2"/>
            <w:szCs w:val="21"/>
          </w:rPr>
          <w:t>http://yum.oracle.com/repo/OracleLinux/OL7/latest/x86_64</w:t>
        </w:r>
      </w:hyperlink>
    </w:p>
    <w:p w14:paraId="15722682" w14:textId="77777777" w:rsidR="00AE3C2C" w:rsidRDefault="00AE3C2C" w:rsidP="00985AFB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Cs w:val="20"/>
        </w:rPr>
      </w:pPr>
    </w:p>
    <w:p w14:paraId="52D25222" w14:textId="2D684D81" w:rsidR="00985AFB" w:rsidRPr="00AE3C2C" w:rsidRDefault="00985AFB" w:rsidP="00985AFB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Cs w:val="20"/>
        </w:rPr>
      </w:pPr>
      <w:r w:rsidRPr="00AE3C2C">
        <w:rPr>
          <w:rFonts w:ascii="Courier" w:hAnsi="Courier" w:cs="Courier" w:hint="eastAsia"/>
          <w:kern w:val="0"/>
          <w:szCs w:val="20"/>
        </w:rPr>
        <w:t>preinstall</w:t>
      </w:r>
      <w:r w:rsidRPr="00AE3C2C">
        <w:rPr>
          <w:rFonts w:ascii="Courier" w:hAnsi="Courier" w:cs="Courier" w:hint="eastAsia"/>
          <w:kern w:val="0"/>
          <w:szCs w:val="20"/>
        </w:rPr>
        <w:t>做以下工作：</w:t>
      </w:r>
    </w:p>
    <w:p w14:paraId="32AAFEF4" w14:textId="642FFAD1" w:rsidR="00AE3C2C" w:rsidRPr="00AE3C2C" w:rsidRDefault="00AE3C2C" w:rsidP="00AE3C2C">
      <w:pPr>
        <w:pStyle w:val="a3"/>
        <w:widowControl/>
        <w:numPr>
          <w:ilvl w:val="0"/>
          <w:numId w:val="13"/>
        </w:numPr>
        <w:shd w:val="clear" w:color="auto" w:fill="F5F5F5"/>
        <w:ind w:firstLineChars="0"/>
        <w:jc w:val="left"/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</w:pPr>
      <w:r w:rsidRPr="00AE3C2C"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  <w:t>创建</w:t>
      </w:r>
      <w:r w:rsidRPr="00AE3C2C"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  <w:t>oracle</w:t>
      </w:r>
      <w:r w:rsidRPr="00AE3C2C"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  <w:t>用户，创建</w:t>
      </w:r>
      <w:r w:rsidRPr="00AE3C2C"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  <w:t>o</w:t>
      </w:r>
      <w:r w:rsidRPr="00AE3C2C">
        <w:rPr>
          <w:rFonts w:ascii="Consolas" w:eastAsia="宋体" w:hAnsi="Consolas" w:cs="宋体"/>
          <w:color w:val="444444"/>
          <w:spacing w:val="2"/>
          <w:kern w:val="0"/>
          <w:szCs w:val="21"/>
        </w:rPr>
        <w:t>raInventory(oinstall)</w:t>
      </w:r>
      <w:r w:rsidRPr="00AE3C2C"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  <w:t>以及</w:t>
      </w:r>
      <w:r w:rsidRPr="00AE3C2C"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  <w:t>OSDBA(</w:t>
      </w:r>
      <w:r w:rsidRPr="00AE3C2C">
        <w:rPr>
          <w:rFonts w:ascii="Consolas" w:eastAsia="宋体" w:hAnsi="Consolas" w:cs="宋体"/>
          <w:color w:val="444444"/>
          <w:spacing w:val="2"/>
          <w:kern w:val="0"/>
          <w:szCs w:val="21"/>
        </w:rPr>
        <w:t>dba)</w:t>
      </w:r>
      <w:r w:rsidRPr="00AE3C2C"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  <w:t>组。</w:t>
      </w:r>
    </w:p>
    <w:p w14:paraId="25F18190" w14:textId="36FAE351" w:rsidR="00AE3C2C" w:rsidRPr="00AE3C2C" w:rsidRDefault="00AE3C2C" w:rsidP="00AE3C2C">
      <w:pPr>
        <w:pStyle w:val="a3"/>
        <w:widowControl/>
        <w:numPr>
          <w:ilvl w:val="0"/>
          <w:numId w:val="13"/>
        </w:numPr>
        <w:shd w:val="clear" w:color="auto" w:fill="F5F5F5"/>
        <w:ind w:firstLineChars="0"/>
        <w:jc w:val="left"/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</w:pPr>
      <w:r w:rsidRPr="00AE3C2C"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  <w:t>设置</w:t>
      </w:r>
      <w:r w:rsidRPr="00AE3C2C"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  <w:t>sysctl</w:t>
      </w:r>
      <w:r w:rsidRPr="00AE3C2C">
        <w:rPr>
          <w:rFonts w:ascii="Consolas" w:eastAsia="宋体" w:hAnsi="Consolas" w:cs="宋体"/>
          <w:color w:val="444444"/>
          <w:spacing w:val="2"/>
          <w:kern w:val="0"/>
          <w:szCs w:val="21"/>
        </w:rPr>
        <w:t>.conf</w:t>
      </w:r>
      <w:r w:rsidRPr="00AE3C2C"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  <w:t>，调整</w:t>
      </w:r>
      <w:r w:rsidRPr="00AE3C2C"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  <w:t>Oracle</w:t>
      </w:r>
      <w:r w:rsidRPr="00AE3C2C"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  <w:t>建议的系统启动参数、驱动参数</w:t>
      </w:r>
    </w:p>
    <w:p w14:paraId="67A2E506" w14:textId="4F89477B" w:rsidR="00AE3C2C" w:rsidRPr="00AE3C2C" w:rsidRDefault="00AE3C2C" w:rsidP="00AE3C2C">
      <w:pPr>
        <w:pStyle w:val="a3"/>
        <w:widowControl/>
        <w:numPr>
          <w:ilvl w:val="0"/>
          <w:numId w:val="13"/>
        </w:numPr>
        <w:shd w:val="clear" w:color="auto" w:fill="F5F5F5"/>
        <w:ind w:firstLineChars="0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AE3C2C"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  <w:t>设置</w:t>
      </w:r>
      <w:r w:rsidRPr="00AE3C2C"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  <w:t>hard</w:t>
      </w:r>
      <w:r w:rsidRPr="00AE3C2C"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  <w:t>以及</w:t>
      </w:r>
      <w:r w:rsidRPr="00AE3C2C"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  <w:t>soft</w:t>
      </w:r>
      <w:r w:rsidRPr="00AE3C2C"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  <w:t>用户资源限制。</w:t>
      </w:r>
    </w:p>
    <w:p w14:paraId="61C05210" w14:textId="4CBDD342" w:rsidR="00AE3C2C" w:rsidRPr="00AE3C2C" w:rsidRDefault="00AE3C2C" w:rsidP="00AE3C2C">
      <w:pPr>
        <w:pStyle w:val="a3"/>
        <w:widowControl/>
        <w:numPr>
          <w:ilvl w:val="0"/>
          <w:numId w:val="13"/>
        </w:numPr>
        <w:shd w:val="clear" w:color="auto" w:fill="F5F5F5"/>
        <w:ind w:firstLineChars="0"/>
        <w:jc w:val="left"/>
        <w:rPr>
          <w:rFonts w:ascii="Consolas" w:eastAsia="宋体" w:hAnsi="Consolas" w:cs="宋体"/>
          <w:color w:val="444444"/>
          <w:spacing w:val="2"/>
          <w:kern w:val="0"/>
          <w:szCs w:val="21"/>
        </w:rPr>
      </w:pPr>
      <w:r w:rsidRPr="00AE3C2C"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  <w:t>设置其他与系统内核版本相关的建议参数。</w:t>
      </w:r>
    </w:p>
    <w:p w14:paraId="26B5C76F" w14:textId="40018F76" w:rsidR="00AE3C2C" w:rsidRPr="00AE3C2C" w:rsidRDefault="00AE3C2C" w:rsidP="00AE3C2C">
      <w:pPr>
        <w:pStyle w:val="a3"/>
        <w:widowControl/>
        <w:numPr>
          <w:ilvl w:val="0"/>
          <w:numId w:val="13"/>
        </w:numPr>
        <w:shd w:val="clear" w:color="auto" w:fill="F5F5F5"/>
        <w:ind w:firstLineChars="0"/>
        <w:jc w:val="left"/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</w:pPr>
      <w:r w:rsidRPr="00AE3C2C"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  <w:t>设置</w:t>
      </w:r>
      <w:r w:rsidRPr="00AE3C2C">
        <w:rPr>
          <w:rFonts w:ascii="Consolas" w:eastAsia="宋体" w:hAnsi="Consolas" w:cs="宋体" w:hint="eastAsia"/>
          <w:color w:val="444444"/>
          <w:spacing w:val="2"/>
          <w:kern w:val="0"/>
          <w:szCs w:val="21"/>
        </w:rPr>
        <w:t>numa=</w:t>
      </w:r>
      <w:r w:rsidRPr="00AE3C2C">
        <w:rPr>
          <w:rFonts w:ascii="Consolas" w:eastAsia="宋体" w:hAnsi="Consolas" w:cs="宋体"/>
          <w:color w:val="444444"/>
          <w:spacing w:val="2"/>
          <w:kern w:val="0"/>
          <w:szCs w:val="21"/>
        </w:rPr>
        <w:t>off</w:t>
      </w:r>
    </w:p>
    <w:p w14:paraId="1C34E6EF" w14:textId="77777777" w:rsidR="00985AFB" w:rsidRPr="00985AFB" w:rsidRDefault="00985AFB" w:rsidP="00985AFB">
      <w:pPr>
        <w:rPr>
          <w:rFonts w:hint="eastAsia"/>
        </w:rPr>
      </w:pPr>
    </w:p>
    <w:p w14:paraId="37C9D3D6" w14:textId="44C444F6" w:rsidR="00DF237F" w:rsidRDefault="00DF237F" w:rsidP="00DF237F">
      <w:pPr>
        <w:pStyle w:val="2"/>
      </w:pPr>
      <w:bookmarkStart w:id="12" w:name="_Toc34684379"/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手工配置参数</w:t>
      </w:r>
      <w:bookmarkEnd w:id="12"/>
    </w:p>
    <w:p w14:paraId="1B6E33B7" w14:textId="71648186" w:rsidR="00F66344" w:rsidRDefault="00F66344" w:rsidP="00F6634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Cs w:val="20"/>
        </w:rPr>
      </w:pPr>
      <w:r>
        <w:rPr>
          <w:rFonts w:ascii="Courier" w:hAnsi="Courier" w:cs="Courier" w:hint="eastAsia"/>
          <w:kern w:val="0"/>
          <w:szCs w:val="20"/>
        </w:rPr>
        <w:t>如果不使用</w:t>
      </w:r>
      <w:r>
        <w:rPr>
          <w:rFonts w:ascii="Courier" w:hAnsi="Courier" w:cs="Courier" w:hint="eastAsia"/>
          <w:kern w:val="0"/>
          <w:szCs w:val="20"/>
        </w:rPr>
        <w:t>preinstall</w:t>
      </w:r>
      <w:r>
        <w:rPr>
          <w:rFonts w:ascii="Courier" w:hAnsi="Courier" w:cs="Courier"/>
          <w:kern w:val="0"/>
          <w:szCs w:val="20"/>
        </w:rPr>
        <w:t xml:space="preserve"> </w:t>
      </w:r>
      <w:r>
        <w:rPr>
          <w:rFonts w:ascii="Courier" w:hAnsi="Courier" w:cs="Courier" w:hint="eastAsia"/>
          <w:kern w:val="0"/>
          <w:szCs w:val="20"/>
        </w:rPr>
        <w:t>rpm</w:t>
      </w:r>
      <w:r>
        <w:rPr>
          <w:rFonts w:ascii="Courier" w:hAnsi="Courier" w:cs="Courier" w:hint="eastAsia"/>
          <w:kern w:val="0"/>
          <w:szCs w:val="20"/>
        </w:rPr>
        <w:t>配置内核参数，也可以手工配置</w:t>
      </w:r>
      <w:r>
        <w:rPr>
          <w:rFonts w:ascii="Courier" w:hAnsi="Courier" w:cs="Courier" w:hint="eastAsia"/>
          <w:kern w:val="0"/>
          <w:szCs w:val="20"/>
        </w:rPr>
        <w:t>kernel</w:t>
      </w:r>
      <w:r>
        <w:rPr>
          <w:rFonts w:ascii="Courier" w:hAnsi="Courier" w:cs="Courier"/>
          <w:kern w:val="0"/>
          <w:szCs w:val="20"/>
        </w:rPr>
        <w:t xml:space="preserve"> </w:t>
      </w:r>
      <w:r>
        <w:rPr>
          <w:rFonts w:ascii="Courier" w:hAnsi="Courier" w:cs="Courier" w:hint="eastAsia"/>
          <w:kern w:val="0"/>
          <w:szCs w:val="20"/>
        </w:rPr>
        <w:t>parameter</w:t>
      </w:r>
      <w:r>
        <w:rPr>
          <w:rFonts w:ascii="Courier" w:hAnsi="Courier" w:cs="Courier" w:hint="eastAsia"/>
          <w:kern w:val="0"/>
          <w:szCs w:val="20"/>
        </w:rPr>
        <w:t>：</w:t>
      </w:r>
    </w:p>
    <w:p w14:paraId="6DC2AFA5" w14:textId="77777777" w:rsidR="00F66344" w:rsidRPr="00DF237F" w:rsidRDefault="00F66344" w:rsidP="00DF237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F237F">
        <w:rPr>
          <w:rFonts w:ascii="Consolas" w:eastAsia="宋体" w:hAnsi="Consolas" w:cs="宋体" w:hint="eastAsia"/>
          <w:color w:val="444444"/>
          <w:spacing w:val="2"/>
          <w:szCs w:val="21"/>
        </w:rPr>
        <w:t>#</w:t>
      </w:r>
      <w:r w:rsidRPr="00DF237F">
        <w:rPr>
          <w:rFonts w:ascii="Consolas" w:eastAsia="宋体" w:hAnsi="Consolas" w:cs="宋体"/>
          <w:color w:val="444444"/>
          <w:spacing w:val="2"/>
          <w:szCs w:val="21"/>
        </w:rPr>
        <w:t xml:space="preserve"> vi /etc/sysctl.d/97-oracledatabase-</w:t>
      </w:r>
    </w:p>
    <w:p w14:paraId="60D947AC" w14:textId="77777777" w:rsidR="00F66344" w:rsidRPr="00DF237F" w:rsidRDefault="00F66344" w:rsidP="00DF237F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Cs w:val="21"/>
        </w:rPr>
      </w:pPr>
      <w:r w:rsidRPr="00DF237F">
        <w:rPr>
          <w:rFonts w:ascii="Consolas" w:eastAsia="宋体" w:hAnsi="Consolas" w:cs="宋体"/>
          <w:color w:val="444444"/>
          <w:spacing w:val="2"/>
          <w:szCs w:val="21"/>
        </w:rPr>
        <w:t>sysctl.conf</w:t>
      </w:r>
    </w:p>
    <w:p w14:paraId="0A9F7FB5" w14:textId="77777777" w:rsidR="00F66344" w:rsidRPr="00DF237F" w:rsidRDefault="00F66344" w:rsidP="00DF237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F237F">
        <w:rPr>
          <w:rFonts w:ascii="Consolas" w:eastAsia="宋体" w:hAnsi="Consolas" w:cs="宋体"/>
          <w:color w:val="444444"/>
          <w:spacing w:val="2"/>
          <w:szCs w:val="21"/>
        </w:rPr>
        <w:t>fs.aio-max-nr = 1048576</w:t>
      </w:r>
    </w:p>
    <w:p w14:paraId="23F2FDA6" w14:textId="77777777" w:rsidR="00F66344" w:rsidRPr="00DF237F" w:rsidRDefault="00F66344" w:rsidP="00DF237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F237F">
        <w:rPr>
          <w:rFonts w:ascii="Consolas" w:eastAsia="宋体" w:hAnsi="Consolas" w:cs="宋体"/>
          <w:color w:val="444444"/>
          <w:spacing w:val="2"/>
          <w:szCs w:val="21"/>
        </w:rPr>
        <w:t>fs.file-max = 6815744</w:t>
      </w:r>
    </w:p>
    <w:p w14:paraId="3BF99A4E" w14:textId="77777777" w:rsidR="00F66344" w:rsidRPr="00DF237F" w:rsidRDefault="00F66344" w:rsidP="00DF237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F237F">
        <w:rPr>
          <w:rFonts w:ascii="Consolas" w:eastAsia="宋体" w:hAnsi="Consolas" w:cs="宋体"/>
          <w:color w:val="444444"/>
          <w:spacing w:val="2"/>
          <w:szCs w:val="21"/>
        </w:rPr>
        <w:t>kernel.shmall = 2097152</w:t>
      </w:r>
    </w:p>
    <w:p w14:paraId="71A1635F" w14:textId="77777777" w:rsidR="00F66344" w:rsidRPr="00DF237F" w:rsidRDefault="00F66344" w:rsidP="00DF237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F237F">
        <w:rPr>
          <w:rFonts w:ascii="Consolas" w:eastAsia="宋体" w:hAnsi="Consolas" w:cs="宋体"/>
          <w:color w:val="444444"/>
          <w:spacing w:val="2"/>
          <w:szCs w:val="21"/>
        </w:rPr>
        <w:t>kernel.shmmax = 4294967295</w:t>
      </w:r>
    </w:p>
    <w:p w14:paraId="576E26D3" w14:textId="77777777" w:rsidR="00F66344" w:rsidRPr="00DF237F" w:rsidRDefault="00F66344" w:rsidP="00DF237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F237F">
        <w:rPr>
          <w:rFonts w:ascii="Consolas" w:eastAsia="宋体" w:hAnsi="Consolas" w:cs="宋体"/>
          <w:color w:val="444444"/>
          <w:spacing w:val="2"/>
          <w:szCs w:val="21"/>
        </w:rPr>
        <w:t>kernel.shmmni = 4096</w:t>
      </w:r>
    </w:p>
    <w:p w14:paraId="37D45B79" w14:textId="77777777" w:rsidR="00F66344" w:rsidRPr="00DF237F" w:rsidRDefault="00F66344" w:rsidP="00DF237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F237F">
        <w:rPr>
          <w:rFonts w:ascii="Consolas" w:eastAsia="宋体" w:hAnsi="Consolas" w:cs="宋体"/>
          <w:color w:val="444444"/>
          <w:spacing w:val="2"/>
          <w:szCs w:val="21"/>
        </w:rPr>
        <w:t>kernel.sem = 250 32000 100 128</w:t>
      </w:r>
    </w:p>
    <w:p w14:paraId="68C5FD3B" w14:textId="77777777" w:rsidR="00F66344" w:rsidRPr="00DF237F" w:rsidRDefault="00F66344" w:rsidP="00DF237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F237F">
        <w:rPr>
          <w:rFonts w:ascii="Consolas" w:eastAsia="宋体" w:hAnsi="Consolas" w:cs="宋体"/>
          <w:color w:val="444444"/>
          <w:spacing w:val="2"/>
          <w:szCs w:val="21"/>
        </w:rPr>
        <w:t>net.ipv4.ip_local_port_range = 9000 65500</w:t>
      </w:r>
    </w:p>
    <w:p w14:paraId="0E90BD31" w14:textId="77777777" w:rsidR="00F66344" w:rsidRPr="00DF237F" w:rsidRDefault="00F66344" w:rsidP="00DF237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F237F">
        <w:rPr>
          <w:rFonts w:ascii="Consolas" w:eastAsia="宋体" w:hAnsi="Consolas" w:cs="宋体"/>
          <w:color w:val="444444"/>
          <w:spacing w:val="2"/>
          <w:szCs w:val="21"/>
        </w:rPr>
        <w:t>net.core.rmem_default = 262144</w:t>
      </w:r>
    </w:p>
    <w:p w14:paraId="61B6C4D5" w14:textId="77777777" w:rsidR="00F66344" w:rsidRPr="00DF237F" w:rsidRDefault="00F66344" w:rsidP="00DF237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F237F">
        <w:rPr>
          <w:rFonts w:ascii="Consolas" w:eastAsia="宋体" w:hAnsi="Consolas" w:cs="宋体"/>
          <w:color w:val="444444"/>
          <w:spacing w:val="2"/>
          <w:szCs w:val="21"/>
        </w:rPr>
        <w:t>net.core.rmem_max = 4194304</w:t>
      </w:r>
    </w:p>
    <w:p w14:paraId="3BAA1CE2" w14:textId="77777777" w:rsidR="00F66344" w:rsidRPr="00DF237F" w:rsidRDefault="00F66344" w:rsidP="00DF237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F237F">
        <w:rPr>
          <w:rFonts w:ascii="Consolas" w:eastAsia="宋体" w:hAnsi="Consolas" w:cs="宋体"/>
          <w:color w:val="444444"/>
          <w:spacing w:val="2"/>
          <w:szCs w:val="21"/>
        </w:rPr>
        <w:t>net.core.wmem_default = 262144</w:t>
      </w:r>
    </w:p>
    <w:p w14:paraId="0822ED76" w14:textId="77777777" w:rsidR="00F66344" w:rsidRPr="00DF237F" w:rsidRDefault="00F66344" w:rsidP="00DF237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F237F">
        <w:rPr>
          <w:rFonts w:ascii="Consolas" w:eastAsia="宋体" w:hAnsi="Consolas" w:cs="宋体"/>
          <w:color w:val="444444"/>
          <w:spacing w:val="2"/>
          <w:szCs w:val="21"/>
        </w:rPr>
        <w:t>net.core.wmem_max = 1048576</w:t>
      </w:r>
    </w:p>
    <w:p w14:paraId="069D287D" w14:textId="77777777" w:rsidR="00DF237F" w:rsidRDefault="00DF237F" w:rsidP="00F6634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Cs w:val="20"/>
        </w:rPr>
      </w:pPr>
    </w:p>
    <w:p w14:paraId="3EFC75CC" w14:textId="0546C26B" w:rsidR="00F66344" w:rsidRDefault="00F66344" w:rsidP="00F66344">
      <w:pPr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Cs w:val="20"/>
        </w:rPr>
      </w:pPr>
      <w:r>
        <w:rPr>
          <w:rFonts w:ascii="Courier" w:hAnsi="Courier" w:cs="Courier" w:hint="eastAsia"/>
          <w:kern w:val="0"/>
          <w:szCs w:val="20"/>
        </w:rPr>
        <w:t>改变当前系统值：</w:t>
      </w:r>
    </w:p>
    <w:p w14:paraId="763FFA35" w14:textId="77777777" w:rsidR="00F66344" w:rsidRPr="00DF237F" w:rsidRDefault="00F66344" w:rsidP="00DF237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F237F">
        <w:rPr>
          <w:rFonts w:ascii="Consolas" w:eastAsia="宋体" w:hAnsi="Consolas" w:cs="宋体"/>
          <w:color w:val="444444"/>
          <w:spacing w:val="2"/>
          <w:szCs w:val="21"/>
        </w:rPr>
        <w:t># /sbin/sysctl –system</w:t>
      </w:r>
    </w:p>
    <w:p w14:paraId="0F6EC110" w14:textId="77777777" w:rsidR="00F66344" w:rsidRPr="00DF237F" w:rsidRDefault="00F66344" w:rsidP="00DF237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F237F">
        <w:rPr>
          <w:rFonts w:ascii="Consolas" w:eastAsia="宋体" w:hAnsi="Consolas" w:cs="宋体"/>
          <w:color w:val="444444"/>
          <w:spacing w:val="2"/>
          <w:szCs w:val="21"/>
        </w:rPr>
        <w:t># /sbin/sysctl -a</w:t>
      </w:r>
    </w:p>
    <w:p w14:paraId="26F13564" w14:textId="5626FDEE" w:rsidR="00F66344" w:rsidRDefault="00F66344" w:rsidP="00F6634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Cs w:val="20"/>
        </w:rPr>
      </w:pPr>
    </w:p>
    <w:p w14:paraId="30E867FB" w14:textId="17C722EF" w:rsidR="00DF237F" w:rsidRDefault="00DF237F" w:rsidP="00F66344">
      <w:pPr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Cs w:val="20"/>
        </w:rPr>
      </w:pPr>
      <w:r>
        <w:rPr>
          <w:rFonts w:ascii="Courier" w:hAnsi="Courier" w:cs="Courier" w:hint="eastAsia"/>
          <w:kern w:val="0"/>
          <w:szCs w:val="20"/>
        </w:rPr>
        <w:lastRenderedPageBreak/>
        <w:t>设置网络端口范围：</w:t>
      </w:r>
    </w:p>
    <w:p w14:paraId="0E9A081C" w14:textId="77777777" w:rsidR="00F66344" w:rsidRPr="00DF237F" w:rsidRDefault="00F66344" w:rsidP="00DF237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F237F">
        <w:rPr>
          <w:rFonts w:ascii="Consolas" w:eastAsia="宋体" w:hAnsi="Consolas" w:cs="宋体"/>
          <w:color w:val="444444"/>
          <w:spacing w:val="2"/>
          <w:szCs w:val="21"/>
        </w:rPr>
        <w:t>$ cat /proc/sys/net/ipv4/ip_local_port_range</w:t>
      </w:r>
    </w:p>
    <w:p w14:paraId="4635D84A" w14:textId="77777777" w:rsidR="00F66344" w:rsidRPr="00DF237F" w:rsidRDefault="00F66344" w:rsidP="00DF237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F237F">
        <w:rPr>
          <w:rFonts w:ascii="Consolas" w:eastAsia="宋体" w:hAnsi="Consolas" w:cs="宋体"/>
          <w:color w:val="444444"/>
          <w:spacing w:val="2"/>
          <w:szCs w:val="21"/>
        </w:rPr>
        <w:t># echo 9000 65500 &gt; /proc/sys/net/ipv4/ip_local_port_range</w:t>
      </w:r>
    </w:p>
    <w:p w14:paraId="1AB7589D" w14:textId="77777777" w:rsidR="00F66344" w:rsidRPr="00DF237F" w:rsidRDefault="00F66344" w:rsidP="00DF237F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Cs w:val="21"/>
        </w:rPr>
      </w:pPr>
      <w:r w:rsidRPr="00DF237F">
        <w:rPr>
          <w:rFonts w:ascii="Consolas" w:eastAsia="宋体" w:hAnsi="Consolas" w:cs="宋体"/>
          <w:color w:val="444444"/>
          <w:spacing w:val="2"/>
          <w:szCs w:val="21"/>
        </w:rPr>
        <w:t># /etc/rc.d/init.d/network restart</w:t>
      </w:r>
    </w:p>
    <w:p w14:paraId="76725685" w14:textId="2620F748" w:rsidR="00F66344" w:rsidRDefault="00800B64" w:rsidP="00800B64">
      <w:pPr>
        <w:pStyle w:val="2"/>
      </w:pPr>
      <w:bookmarkStart w:id="13" w:name="_Toc34684380"/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CVU</w:t>
      </w:r>
      <w:r w:rsidR="0090573E">
        <w:t>(</w:t>
      </w:r>
      <w:r w:rsidR="00FA0054">
        <w:t>o</w:t>
      </w:r>
      <w:r w:rsidR="0090573E">
        <w:t>ptional)</w:t>
      </w:r>
      <w:bookmarkEnd w:id="13"/>
    </w:p>
    <w:p w14:paraId="0DD38227" w14:textId="77777777" w:rsidR="00800B64" w:rsidRDefault="00800B64" w:rsidP="00800B64">
      <w:r>
        <w:rPr>
          <w:rFonts w:hint="eastAsia"/>
        </w:rPr>
        <w:t>如果不使用</w:t>
      </w:r>
      <w:r>
        <w:t>Oracle Preinstallation RPM</w:t>
      </w:r>
      <w:r>
        <w:rPr>
          <w:rFonts w:hint="eastAsia"/>
        </w:rPr>
        <w:t>，可以使用</w:t>
      </w:r>
      <w:r>
        <w:t>Cluster</w:t>
      </w:r>
      <w:r>
        <w:rPr>
          <w:rFonts w:hint="eastAsia"/>
        </w:rPr>
        <w:t xml:space="preserve"> </w:t>
      </w:r>
      <w:r>
        <w:t>Verification Utility,</w:t>
      </w:r>
      <w:r>
        <w:rPr>
          <w:rFonts w:hint="eastAsia"/>
        </w:rPr>
        <w:t>按照下面步骤安装</w:t>
      </w:r>
      <w:r>
        <w:rPr>
          <w:rFonts w:hint="eastAsia"/>
        </w:rPr>
        <w:t>CVU</w:t>
      </w:r>
      <w:r>
        <w:rPr>
          <w:rFonts w:hint="eastAsia"/>
        </w:rPr>
        <w:t>：</w:t>
      </w:r>
    </w:p>
    <w:p w14:paraId="0634BF21" w14:textId="381E9D92" w:rsidR="00800B64" w:rsidRPr="00800B64" w:rsidRDefault="00800B64" w:rsidP="00800B64">
      <w:pPr>
        <w:pStyle w:val="a3"/>
        <w:widowControl/>
        <w:numPr>
          <w:ilvl w:val="0"/>
          <w:numId w:val="14"/>
        </w:numPr>
        <w:shd w:val="clear" w:color="auto" w:fill="F5F5F5"/>
        <w:ind w:firstLineChars="0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800B64">
        <w:rPr>
          <w:rFonts w:ascii="Consolas" w:eastAsia="宋体" w:hAnsi="Consolas" w:cs="宋体"/>
          <w:color w:val="444444"/>
          <w:spacing w:val="2"/>
          <w:szCs w:val="21"/>
        </w:rPr>
        <w:t>Locate the cvuqdisk RPM package, which is located in the directory</w:t>
      </w:r>
    </w:p>
    <w:p w14:paraId="309507DE" w14:textId="77777777" w:rsidR="00800B64" w:rsidRPr="00800B64" w:rsidRDefault="00800B64" w:rsidP="00800B6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800B64">
        <w:rPr>
          <w:rFonts w:ascii="Consolas" w:eastAsia="宋体" w:hAnsi="Consolas" w:cs="宋体"/>
          <w:color w:val="444444"/>
          <w:spacing w:val="2"/>
          <w:szCs w:val="21"/>
        </w:rPr>
        <w:t>Grid_home/cv/rpm. Where Grid_home is the Oracle Grid Infrastructure home</w:t>
      </w:r>
    </w:p>
    <w:p w14:paraId="605B8FEF" w14:textId="4C02678F" w:rsidR="00800B64" w:rsidRDefault="00800B64" w:rsidP="00800B6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800B64">
        <w:rPr>
          <w:rFonts w:ascii="Consolas" w:eastAsia="宋体" w:hAnsi="Consolas" w:cs="宋体"/>
          <w:color w:val="444444"/>
          <w:spacing w:val="2"/>
          <w:szCs w:val="21"/>
        </w:rPr>
        <w:t>directory.</w:t>
      </w:r>
    </w:p>
    <w:p w14:paraId="134BA5C1" w14:textId="77777777" w:rsidR="00800B64" w:rsidRPr="00800B64" w:rsidRDefault="00800B64" w:rsidP="00800B6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</w:p>
    <w:p w14:paraId="33ADBE2F" w14:textId="5822978E" w:rsidR="00800B64" w:rsidRPr="00800B64" w:rsidRDefault="00800B64" w:rsidP="00800B64">
      <w:pPr>
        <w:pStyle w:val="a3"/>
        <w:widowControl/>
        <w:numPr>
          <w:ilvl w:val="0"/>
          <w:numId w:val="14"/>
        </w:numPr>
        <w:shd w:val="clear" w:color="auto" w:fill="F5F5F5"/>
        <w:ind w:firstLineChars="0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800B64">
        <w:rPr>
          <w:rFonts w:ascii="Consolas" w:eastAsia="宋体" w:hAnsi="Consolas" w:cs="宋体"/>
          <w:color w:val="444444"/>
          <w:spacing w:val="2"/>
          <w:szCs w:val="21"/>
        </w:rPr>
        <w:t>Copy the cvuqdisk package to each node on the cluster. You should ensure that</w:t>
      </w:r>
    </w:p>
    <w:p w14:paraId="6F05B133" w14:textId="06A30E0C" w:rsidR="00800B64" w:rsidRDefault="00800B64" w:rsidP="00800B6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800B64">
        <w:rPr>
          <w:rFonts w:ascii="Consolas" w:eastAsia="宋体" w:hAnsi="Consolas" w:cs="宋体"/>
          <w:color w:val="444444"/>
          <w:spacing w:val="2"/>
          <w:szCs w:val="21"/>
        </w:rPr>
        <w:t>each node is running the same version of Linux.</w:t>
      </w:r>
    </w:p>
    <w:p w14:paraId="385E89B3" w14:textId="77777777" w:rsidR="00800B64" w:rsidRPr="00800B64" w:rsidRDefault="00800B64" w:rsidP="00800B64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Cs w:val="21"/>
        </w:rPr>
      </w:pPr>
    </w:p>
    <w:p w14:paraId="7DC15DE5" w14:textId="1DD5595E" w:rsidR="00800B64" w:rsidRDefault="00800B64" w:rsidP="00800B64">
      <w:pPr>
        <w:pStyle w:val="a3"/>
        <w:widowControl/>
        <w:numPr>
          <w:ilvl w:val="0"/>
          <w:numId w:val="14"/>
        </w:numPr>
        <w:shd w:val="clear" w:color="auto" w:fill="F5F5F5"/>
        <w:ind w:firstLineChars="0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800B64">
        <w:rPr>
          <w:rFonts w:ascii="Consolas" w:eastAsia="宋体" w:hAnsi="Consolas" w:cs="宋体"/>
          <w:color w:val="444444"/>
          <w:spacing w:val="2"/>
          <w:szCs w:val="21"/>
        </w:rPr>
        <w:t>Log in as root.</w:t>
      </w:r>
    </w:p>
    <w:p w14:paraId="1CD22D9D" w14:textId="77777777" w:rsidR="00800B64" w:rsidRPr="00800B64" w:rsidRDefault="00800B64" w:rsidP="00800B64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Cs w:val="21"/>
        </w:rPr>
      </w:pPr>
    </w:p>
    <w:p w14:paraId="7E3C17EB" w14:textId="486BD675" w:rsidR="00800B64" w:rsidRPr="00800B64" w:rsidRDefault="00800B64" w:rsidP="00800B64">
      <w:pPr>
        <w:pStyle w:val="a3"/>
        <w:widowControl/>
        <w:numPr>
          <w:ilvl w:val="0"/>
          <w:numId w:val="14"/>
        </w:numPr>
        <w:shd w:val="clear" w:color="auto" w:fill="F5F5F5"/>
        <w:ind w:firstLineChars="0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800B64">
        <w:rPr>
          <w:rFonts w:ascii="Consolas" w:eastAsia="宋体" w:hAnsi="Consolas" w:cs="宋体"/>
          <w:color w:val="444444"/>
          <w:spacing w:val="2"/>
          <w:szCs w:val="21"/>
        </w:rPr>
        <w:t>Use the following command to find if you have an existing version of the cvuqdisk</w:t>
      </w:r>
    </w:p>
    <w:p w14:paraId="626E8AC7" w14:textId="77777777" w:rsidR="00800B64" w:rsidRPr="00800B64" w:rsidRDefault="00800B64" w:rsidP="00800B6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800B64">
        <w:rPr>
          <w:rFonts w:ascii="Consolas" w:eastAsia="宋体" w:hAnsi="Consolas" w:cs="宋体"/>
          <w:color w:val="444444"/>
          <w:spacing w:val="2"/>
          <w:szCs w:val="21"/>
        </w:rPr>
        <w:t>package:</w:t>
      </w:r>
    </w:p>
    <w:p w14:paraId="45CEF099" w14:textId="469024C3" w:rsidR="00800B64" w:rsidRDefault="00800B64" w:rsidP="00800B6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800B64">
        <w:rPr>
          <w:rFonts w:ascii="Consolas" w:eastAsia="宋体" w:hAnsi="Consolas" w:cs="宋体"/>
          <w:color w:val="444444"/>
          <w:spacing w:val="2"/>
          <w:szCs w:val="21"/>
        </w:rPr>
        <w:t># rpm -qi cvuqdisk</w:t>
      </w:r>
    </w:p>
    <w:p w14:paraId="22DF2927" w14:textId="77777777" w:rsidR="00800B64" w:rsidRPr="00800B64" w:rsidRDefault="00800B64" w:rsidP="00800B6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</w:p>
    <w:p w14:paraId="2EF10489" w14:textId="77777777" w:rsidR="00800B64" w:rsidRPr="00800B64" w:rsidRDefault="00800B64" w:rsidP="00800B64">
      <w:pPr>
        <w:pStyle w:val="a3"/>
        <w:widowControl/>
        <w:numPr>
          <w:ilvl w:val="0"/>
          <w:numId w:val="15"/>
        </w:numPr>
        <w:shd w:val="clear" w:color="auto" w:fill="F5F5F5"/>
        <w:ind w:firstLineChars="0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800B64">
        <w:rPr>
          <w:rFonts w:ascii="Consolas" w:eastAsia="宋体" w:hAnsi="Consolas" w:cs="宋体"/>
          <w:color w:val="444444"/>
          <w:spacing w:val="2"/>
          <w:szCs w:val="21"/>
        </w:rPr>
        <w:t>If you have an existing version of cvuqdisk, then enter the following command to</w:t>
      </w:r>
    </w:p>
    <w:p w14:paraId="6F47C546" w14:textId="77777777" w:rsidR="00800B64" w:rsidRPr="00800B64" w:rsidRDefault="00800B64" w:rsidP="00800B6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800B64">
        <w:rPr>
          <w:rFonts w:ascii="Consolas" w:eastAsia="宋体" w:hAnsi="Consolas" w:cs="宋体"/>
          <w:color w:val="444444"/>
          <w:spacing w:val="2"/>
          <w:szCs w:val="21"/>
        </w:rPr>
        <w:t>deinstall the existing version:</w:t>
      </w:r>
    </w:p>
    <w:p w14:paraId="2F67EF8A" w14:textId="77777777" w:rsidR="00800B64" w:rsidRPr="00800B64" w:rsidRDefault="00800B64" w:rsidP="00800B6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800B64">
        <w:rPr>
          <w:rFonts w:ascii="Consolas" w:eastAsia="宋体" w:hAnsi="Consolas" w:cs="宋体"/>
          <w:color w:val="444444"/>
          <w:spacing w:val="2"/>
          <w:szCs w:val="21"/>
        </w:rPr>
        <w:t># rpm -e cvuqdisk</w:t>
      </w:r>
    </w:p>
    <w:p w14:paraId="4916FDD8" w14:textId="77777777" w:rsidR="00800B64" w:rsidRDefault="00800B64" w:rsidP="00800B6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</w:p>
    <w:p w14:paraId="415D4432" w14:textId="18A9E731" w:rsidR="00800B64" w:rsidRPr="00800B64" w:rsidRDefault="00800B64" w:rsidP="00800B64">
      <w:pPr>
        <w:pStyle w:val="a3"/>
        <w:widowControl/>
        <w:numPr>
          <w:ilvl w:val="0"/>
          <w:numId w:val="15"/>
        </w:numPr>
        <w:shd w:val="clear" w:color="auto" w:fill="F5F5F5"/>
        <w:ind w:firstLineChars="0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800B64">
        <w:rPr>
          <w:rFonts w:ascii="Consolas" w:eastAsia="宋体" w:hAnsi="Consolas" w:cs="宋体"/>
          <w:color w:val="444444"/>
          <w:spacing w:val="2"/>
          <w:szCs w:val="21"/>
        </w:rPr>
        <w:t>Set the environment variable CVUQDISK_GRP to point to the group that owns</w:t>
      </w:r>
    </w:p>
    <w:p w14:paraId="320DFB72" w14:textId="77777777" w:rsidR="00800B64" w:rsidRPr="00800B64" w:rsidRDefault="00800B64" w:rsidP="00800B6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800B64">
        <w:rPr>
          <w:rFonts w:ascii="Consolas" w:eastAsia="宋体" w:hAnsi="Consolas" w:cs="宋体"/>
          <w:color w:val="444444"/>
          <w:spacing w:val="2"/>
          <w:szCs w:val="21"/>
        </w:rPr>
        <w:t>cvuqdisk, typically oinstall. For example:</w:t>
      </w:r>
    </w:p>
    <w:p w14:paraId="5D74109D" w14:textId="77777777" w:rsidR="00800B64" w:rsidRPr="00800B64" w:rsidRDefault="00800B64" w:rsidP="00800B6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800B64">
        <w:rPr>
          <w:rFonts w:ascii="Consolas" w:eastAsia="宋体" w:hAnsi="Consolas" w:cs="宋体"/>
          <w:color w:val="444444"/>
          <w:spacing w:val="2"/>
          <w:szCs w:val="21"/>
        </w:rPr>
        <w:t># CVUQDISK_GRP=oinstall; export CVUQDISK_GRP</w:t>
      </w:r>
    </w:p>
    <w:p w14:paraId="153DD095" w14:textId="77777777" w:rsidR="00800B64" w:rsidRDefault="00800B64" w:rsidP="00800B6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</w:p>
    <w:p w14:paraId="48AE4CD2" w14:textId="3F93695C" w:rsidR="00800B64" w:rsidRPr="00800B64" w:rsidRDefault="00800B64" w:rsidP="00800B64">
      <w:pPr>
        <w:pStyle w:val="a3"/>
        <w:widowControl/>
        <w:numPr>
          <w:ilvl w:val="0"/>
          <w:numId w:val="15"/>
        </w:numPr>
        <w:shd w:val="clear" w:color="auto" w:fill="F5F5F5"/>
        <w:ind w:firstLineChars="0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800B64">
        <w:rPr>
          <w:rFonts w:ascii="Consolas" w:eastAsia="宋体" w:hAnsi="Consolas" w:cs="宋体"/>
          <w:color w:val="444444"/>
          <w:spacing w:val="2"/>
          <w:szCs w:val="21"/>
        </w:rPr>
        <w:t>In the directory where you have saved the cvuqdisk RPM, use the command rpm</w:t>
      </w:r>
    </w:p>
    <w:p w14:paraId="61C602CE" w14:textId="77777777" w:rsidR="00800B64" w:rsidRPr="00800B64" w:rsidRDefault="00800B64" w:rsidP="00800B6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800B64">
        <w:rPr>
          <w:rFonts w:ascii="Consolas" w:eastAsia="宋体" w:hAnsi="Consolas" w:cs="宋体"/>
          <w:color w:val="444444"/>
          <w:spacing w:val="2"/>
          <w:szCs w:val="21"/>
        </w:rPr>
        <w:t>-iv package to install the cvuqdisk package. For example:</w:t>
      </w:r>
    </w:p>
    <w:p w14:paraId="046695F8" w14:textId="3770E21F" w:rsidR="00800B64" w:rsidRDefault="00800B64" w:rsidP="00800B6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800B64">
        <w:rPr>
          <w:rFonts w:ascii="Consolas" w:eastAsia="宋体" w:hAnsi="Consolas" w:cs="宋体"/>
          <w:color w:val="444444"/>
          <w:spacing w:val="2"/>
          <w:szCs w:val="21"/>
        </w:rPr>
        <w:t># rpm -iv cvuqdisk-1.0.10-1.rpm</w:t>
      </w:r>
    </w:p>
    <w:p w14:paraId="009F8E2A" w14:textId="041D9F01" w:rsidR="00800B64" w:rsidRDefault="00800B64" w:rsidP="00800B64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</w:p>
    <w:p w14:paraId="1B9EFF69" w14:textId="6ED7586E" w:rsidR="00800B64" w:rsidRPr="00800B64" w:rsidRDefault="00800B64" w:rsidP="00800B64">
      <w:pPr>
        <w:pStyle w:val="a3"/>
        <w:widowControl/>
        <w:numPr>
          <w:ilvl w:val="0"/>
          <w:numId w:val="15"/>
        </w:numPr>
        <w:shd w:val="clear" w:color="auto" w:fill="F5F5F5"/>
        <w:ind w:firstLineChars="0"/>
        <w:jc w:val="left"/>
        <w:rPr>
          <w:rFonts w:ascii="Consolas" w:eastAsia="宋体" w:hAnsi="Consolas" w:cs="宋体" w:hint="eastAsia"/>
          <w:color w:val="444444"/>
          <w:spacing w:val="2"/>
          <w:szCs w:val="21"/>
        </w:rPr>
      </w:pPr>
      <w:r>
        <w:rPr>
          <w:rFonts w:ascii="Consolas" w:eastAsia="宋体" w:hAnsi="Consolas" w:cs="宋体" w:hint="eastAsia"/>
          <w:color w:val="444444"/>
          <w:spacing w:val="2"/>
          <w:szCs w:val="21"/>
        </w:rPr>
        <w:t>运行安装验证</w:t>
      </w:r>
    </w:p>
    <w:p w14:paraId="7F699040" w14:textId="4E8D3E61" w:rsidR="00800B64" w:rsidRPr="00800B64" w:rsidRDefault="00800B64" w:rsidP="00800B64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Cs w:val="21"/>
        </w:rPr>
      </w:pPr>
      <w:r w:rsidRPr="00800B64">
        <w:rPr>
          <w:rFonts w:ascii="Consolas" w:eastAsia="宋体" w:hAnsi="Consolas" w:cs="宋体"/>
          <w:color w:val="444444"/>
          <w:spacing w:val="2"/>
          <w:szCs w:val="21"/>
        </w:rPr>
        <w:t>$ ./runcluvfy.sh stage -pre crsinst -fixup -n node1,node2,node3</w:t>
      </w:r>
    </w:p>
    <w:p w14:paraId="6774FB24" w14:textId="792CCDAB" w:rsidR="00800B64" w:rsidRDefault="00800B64" w:rsidP="00800B64"/>
    <w:p w14:paraId="46DB1F51" w14:textId="311F9B74" w:rsidR="008D7D3E" w:rsidRDefault="008D7D3E" w:rsidP="008D7D3E">
      <w:pPr>
        <w:pStyle w:val="1"/>
        <w:jc w:val="both"/>
      </w:pPr>
      <w:bookmarkStart w:id="14" w:name="_Toc34684381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网络配置</w:t>
      </w:r>
      <w:bookmarkEnd w:id="14"/>
    </w:p>
    <w:p w14:paraId="7ACB77E9" w14:textId="3A784917" w:rsidR="0045362E" w:rsidRPr="0045362E" w:rsidRDefault="0045362E" w:rsidP="0045362E">
      <w:pPr>
        <w:rPr>
          <w:rFonts w:ascii="Courier" w:hAnsi="Courier" w:cs="Courier"/>
          <w:kern w:val="0"/>
          <w:szCs w:val="20"/>
        </w:rPr>
      </w:pPr>
      <w:r w:rsidRPr="0045362E">
        <w:rPr>
          <w:rFonts w:ascii="Courier" w:hAnsi="Courier" w:cs="Courier" w:hint="eastAsia"/>
          <w:kern w:val="0"/>
          <w:szCs w:val="20"/>
        </w:rPr>
        <w:t>网络配置说明：</w:t>
      </w:r>
    </w:p>
    <w:p w14:paraId="6AC40FF7" w14:textId="1A48AA5D" w:rsidR="0045362E" w:rsidRPr="0045362E" w:rsidRDefault="0045362E" w:rsidP="0045362E">
      <w:pPr>
        <w:rPr>
          <w:rFonts w:ascii="Courier" w:hAnsi="Courier" w:cs="Courier"/>
          <w:kern w:val="0"/>
          <w:szCs w:val="20"/>
        </w:rPr>
      </w:pPr>
      <w:r w:rsidRPr="0045362E">
        <w:rPr>
          <w:rFonts w:ascii="Courier" w:hAnsi="Courier" w:cs="Courier" w:hint="eastAsia"/>
          <w:kern w:val="0"/>
          <w:szCs w:val="20"/>
        </w:rPr>
        <w:t>（</w:t>
      </w:r>
      <w:r w:rsidRPr="0045362E">
        <w:rPr>
          <w:rFonts w:ascii="Courier" w:hAnsi="Courier" w:cs="Courier" w:hint="eastAsia"/>
          <w:kern w:val="0"/>
          <w:szCs w:val="20"/>
        </w:rPr>
        <w:t>1</w:t>
      </w:r>
      <w:r w:rsidRPr="0045362E">
        <w:rPr>
          <w:rFonts w:ascii="Courier" w:hAnsi="Courier" w:cs="Courier" w:hint="eastAsia"/>
          <w:kern w:val="0"/>
          <w:szCs w:val="20"/>
        </w:rPr>
        <w:t>）要么全部</w:t>
      </w:r>
      <w:r w:rsidRPr="0045362E">
        <w:rPr>
          <w:rFonts w:ascii="Courier" w:hAnsi="Courier" w:cs="Courier" w:hint="eastAsia"/>
          <w:kern w:val="0"/>
          <w:szCs w:val="20"/>
        </w:rPr>
        <w:t>ipv</w:t>
      </w:r>
      <w:r w:rsidRPr="0045362E">
        <w:rPr>
          <w:rFonts w:ascii="Courier" w:hAnsi="Courier" w:cs="Courier"/>
          <w:kern w:val="0"/>
          <w:szCs w:val="20"/>
        </w:rPr>
        <w:t>4</w:t>
      </w:r>
      <w:r w:rsidRPr="0045362E">
        <w:rPr>
          <w:rFonts w:ascii="Courier" w:hAnsi="Courier" w:cs="Courier" w:hint="eastAsia"/>
          <w:kern w:val="0"/>
          <w:szCs w:val="20"/>
        </w:rPr>
        <w:t>，要么全部</w:t>
      </w:r>
      <w:r w:rsidRPr="0045362E">
        <w:rPr>
          <w:rFonts w:ascii="Courier" w:hAnsi="Courier" w:cs="Courier"/>
          <w:kern w:val="0"/>
          <w:szCs w:val="20"/>
        </w:rPr>
        <w:t>ipv6</w:t>
      </w:r>
      <w:r w:rsidRPr="0045362E">
        <w:rPr>
          <w:rFonts w:ascii="Courier" w:hAnsi="Courier" w:cs="Courier" w:hint="eastAsia"/>
          <w:kern w:val="0"/>
          <w:szCs w:val="20"/>
        </w:rPr>
        <w:t>，</w:t>
      </w:r>
      <w:r w:rsidRPr="0045362E">
        <w:rPr>
          <w:rFonts w:ascii="Courier" w:hAnsi="Courier" w:cs="Courier" w:hint="eastAsia"/>
          <w:kern w:val="0"/>
          <w:szCs w:val="20"/>
        </w:rPr>
        <w:t>GNS</w:t>
      </w:r>
      <w:r w:rsidRPr="0045362E">
        <w:rPr>
          <w:rFonts w:ascii="Courier" w:hAnsi="Courier" w:cs="Courier" w:hint="eastAsia"/>
          <w:kern w:val="0"/>
          <w:szCs w:val="20"/>
        </w:rPr>
        <w:t>可以生成</w:t>
      </w:r>
      <w:r w:rsidRPr="0045362E">
        <w:rPr>
          <w:rFonts w:ascii="Courier" w:hAnsi="Courier" w:cs="Courier" w:hint="eastAsia"/>
          <w:kern w:val="0"/>
          <w:szCs w:val="20"/>
        </w:rPr>
        <w:t>ipv</w:t>
      </w:r>
      <w:r w:rsidRPr="0045362E">
        <w:rPr>
          <w:rFonts w:ascii="Courier" w:hAnsi="Courier" w:cs="Courier"/>
          <w:kern w:val="0"/>
          <w:szCs w:val="20"/>
        </w:rPr>
        <w:t>6</w:t>
      </w:r>
      <w:r w:rsidRPr="0045362E">
        <w:rPr>
          <w:rFonts w:ascii="Courier" w:hAnsi="Courier" w:cs="Courier" w:hint="eastAsia"/>
          <w:kern w:val="0"/>
          <w:szCs w:val="20"/>
        </w:rPr>
        <w:t>地址</w:t>
      </w:r>
    </w:p>
    <w:p w14:paraId="7EA56D57" w14:textId="63EC6B18" w:rsidR="0045362E" w:rsidRPr="0045362E" w:rsidRDefault="0045362E" w:rsidP="0045362E">
      <w:pPr>
        <w:rPr>
          <w:rFonts w:ascii="Courier" w:eastAsiaTheme="minorEastAsia" w:hAnsi="Courier" w:cs="Courier"/>
          <w:kern w:val="0"/>
          <w:szCs w:val="20"/>
        </w:rPr>
      </w:pPr>
      <w:r w:rsidRPr="0045362E">
        <w:rPr>
          <w:rFonts w:ascii="Courier" w:hAnsi="Courier" w:cs="Courier" w:hint="eastAsia"/>
          <w:kern w:val="0"/>
          <w:szCs w:val="20"/>
        </w:rPr>
        <w:t>（</w:t>
      </w:r>
      <w:r w:rsidRPr="0045362E">
        <w:rPr>
          <w:rFonts w:ascii="Courier" w:hAnsi="Courier" w:cs="Courier" w:hint="eastAsia"/>
          <w:kern w:val="0"/>
          <w:szCs w:val="20"/>
        </w:rPr>
        <w:t>2</w:t>
      </w:r>
      <w:r w:rsidRPr="0045362E">
        <w:rPr>
          <w:rFonts w:ascii="Courier" w:hAnsi="Courier" w:cs="Courier" w:hint="eastAsia"/>
          <w:kern w:val="0"/>
          <w:szCs w:val="20"/>
        </w:rPr>
        <w:t>）</w:t>
      </w:r>
      <w:r w:rsidRPr="0045362E">
        <w:rPr>
          <w:rFonts w:ascii="Courier" w:hAnsi="Courier" w:cs="Courier" w:hint="eastAsia"/>
          <w:kern w:val="0"/>
          <w:szCs w:val="20"/>
        </w:rPr>
        <w:t>VIP</w:t>
      </w:r>
      <w:r w:rsidRPr="0045362E">
        <w:rPr>
          <w:rFonts w:ascii="Courier" w:hAnsi="Courier" w:cs="Courier" w:hint="eastAsia"/>
          <w:kern w:val="0"/>
          <w:szCs w:val="20"/>
        </w:rPr>
        <w:t>，</w:t>
      </w:r>
      <w:r w:rsidRPr="0045362E">
        <w:rPr>
          <w:rFonts w:ascii="Courier" w:eastAsiaTheme="minorEastAsia" w:hAnsi="Courier" w:cs="Courier"/>
          <w:kern w:val="0"/>
          <w:szCs w:val="20"/>
        </w:rPr>
        <w:t>Starting with Oracle Grid Infrastructure 18c, using VIP is optional for Oracle</w:t>
      </w:r>
    </w:p>
    <w:p w14:paraId="2B60910D" w14:textId="77777777" w:rsidR="0045362E" w:rsidRPr="0045362E" w:rsidRDefault="0045362E" w:rsidP="0045362E">
      <w:pPr>
        <w:rPr>
          <w:rFonts w:ascii="Courier" w:eastAsiaTheme="minorEastAsia" w:hAnsi="Courier" w:cs="Courier"/>
          <w:kern w:val="0"/>
          <w:szCs w:val="20"/>
        </w:rPr>
      </w:pPr>
      <w:r w:rsidRPr="0045362E">
        <w:rPr>
          <w:rFonts w:ascii="Courier" w:eastAsiaTheme="minorEastAsia" w:hAnsi="Courier" w:cs="Courier"/>
          <w:kern w:val="0"/>
          <w:szCs w:val="20"/>
        </w:rPr>
        <w:t>Clusterware deployments. You can specify VIPs for all or none of the cluster</w:t>
      </w:r>
    </w:p>
    <w:p w14:paraId="32A96FAC" w14:textId="5FAD5B40" w:rsidR="0045362E" w:rsidRPr="0045362E" w:rsidRDefault="0045362E" w:rsidP="0045362E">
      <w:pPr>
        <w:rPr>
          <w:rFonts w:ascii="Courier" w:eastAsiaTheme="minorEastAsia" w:hAnsi="Courier" w:cs="Courier"/>
          <w:kern w:val="0"/>
          <w:szCs w:val="20"/>
        </w:rPr>
      </w:pPr>
      <w:r w:rsidRPr="0045362E">
        <w:rPr>
          <w:rFonts w:ascii="Courier" w:eastAsiaTheme="minorEastAsia" w:hAnsi="Courier" w:cs="Courier"/>
          <w:kern w:val="0"/>
          <w:szCs w:val="20"/>
        </w:rPr>
        <w:t>nodes. However, specifying VIPs for selected cluster nodes is not supported.</w:t>
      </w:r>
    </w:p>
    <w:p w14:paraId="4B78F3CA" w14:textId="1CBA87BE" w:rsidR="0045362E" w:rsidRPr="0045362E" w:rsidRDefault="0045362E" w:rsidP="0045362E">
      <w:pPr>
        <w:rPr>
          <w:rFonts w:ascii="Courier" w:eastAsiaTheme="minorEastAsia" w:hAnsi="Courier" w:cs="Courier"/>
          <w:kern w:val="0"/>
          <w:szCs w:val="20"/>
        </w:rPr>
      </w:pPr>
      <w:r w:rsidRPr="0045362E">
        <w:rPr>
          <w:rFonts w:ascii="Courier" w:eastAsiaTheme="minorEastAsia" w:hAnsi="Courier" w:cs="Courier" w:hint="eastAsia"/>
          <w:kern w:val="0"/>
          <w:szCs w:val="20"/>
        </w:rPr>
        <w:t>（</w:t>
      </w:r>
      <w:r w:rsidRPr="0045362E">
        <w:rPr>
          <w:rFonts w:ascii="Courier" w:eastAsiaTheme="minorEastAsia" w:hAnsi="Courier" w:cs="Courier" w:hint="eastAsia"/>
          <w:kern w:val="0"/>
          <w:szCs w:val="20"/>
        </w:rPr>
        <w:t>3</w:t>
      </w:r>
      <w:r w:rsidRPr="0045362E">
        <w:rPr>
          <w:rFonts w:ascii="Courier" w:eastAsiaTheme="minorEastAsia" w:hAnsi="Courier" w:cs="Courier" w:hint="eastAsia"/>
          <w:kern w:val="0"/>
          <w:szCs w:val="20"/>
        </w:rPr>
        <w:t>）</w:t>
      </w:r>
      <w:r w:rsidRPr="0045362E">
        <w:rPr>
          <w:rFonts w:ascii="Courier" w:eastAsiaTheme="minorEastAsia" w:hAnsi="Courier" w:cs="Courier" w:hint="eastAsia"/>
          <w:kern w:val="0"/>
          <w:szCs w:val="20"/>
        </w:rPr>
        <w:t>Private</w:t>
      </w:r>
      <w:r w:rsidRPr="0045362E">
        <w:rPr>
          <w:rFonts w:ascii="Courier" w:eastAsiaTheme="minorEastAsia" w:hAnsi="Courier" w:cs="Courier" w:hint="eastAsia"/>
          <w:kern w:val="0"/>
          <w:szCs w:val="20"/>
        </w:rPr>
        <w:t>：安装过程可以配置四个</w:t>
      </w:r>
      <w:r w:rsidRPr="0045362E">
        <w:rPr>
          <w:rFonts w:ascii="Courier" w:eastAsiaTheme="minorEastAsia" w:hAnsi="Courier" w:cs="Courier" w:hint="eastAsia"/>
          <w:kern w:val="0"/>
          <w:szCs w:val="20"/>
        </w:rPr>
        <w:t>interface private</w:t>
      </w:r>
      <w:r w:rsidRPr="0045362E">
        <w:rPr>
          <w:rFonts w:ascii="Courier" w:eastAsiaTheme="minorEastAsia" w:hAnsi="Courier" w:cs="Courier"/>
          <w:kern w:val="0"/>
          <w:szCs w:val="20"/>
        </w:rPr>
        <w:t xml:space="preserve"> </w:t>
      </w:r>
      <w:r w:rsidRPr="0045362E">
        <w:rPr>
          <w:rFonts w:ascii="Courier" w:eastAsiaTheme="minorEastAsia" w:hAnsi="Courier" w:cs="Courier" w:hint="eastAsia"/>
          <w:kern w:val="0"/>
          <w:szCs w:val="20"/>
        </w:rPr>
        <w:t>IP</w:t>
      </w:r>
      <w:r w:rsidRPr="0045362E">
        <w:rPr>
          <w:rFonts w:ascii="Courier" w:eastAsiaTheme="minorEastAsia" w:hAnsi="Courier" w:cs="Courier" w:hint="eastAsia"/>
          <w:kern w:val="0"/>
          <w:szCs w:val="20"/>
        </w:rPr>
        <w:t>做为</w:t>
      </w:r>
      <w:r w:rsidRPr="0045362E">
        <w:rPr>
          <w:rFonts w:ascii="Courier" w:eastAsiaTheme="minorEastAsia" w:hAnsi="Courier" w:cs="Courier" w:hint="eastAsia"/>
          <w:kern w:val="0"/>
          <w:szCs w:val="20"/>
        </w:rPr>
        <w:t>HAIP</w:t>
      </w:r>
      <w:r w:rsidRPr="0045362E">
        <w:rPr>
          <w:rFonts w:ascii="Courier" w:eastAsiaTheme="minorEastAsia" w:hAnsi="Courier" w:cs="Courier" w:hint="eastAsia"/>
          <w:kern w:val="0"/>
          <w:szCs w:val="20"/>
        </w:rPr>
        <w:t>（高可用</w:t>
      </w:r>
      <w:r w:rsidRPr="0045362E">
        <w:rPr>
          <w:rFonts w:ascii="Courier" w:eastAsiaTheme="minorEastAsia" w:hAnsi="Courier" w:cs="Courier" w:hint="eastAsia"/>
          <w:kern w:val="0"/>
          <w:szCs w:val="20"/>
        </w:rPr>
        <w:t>IP</w:t>
      </w:r>
      <w:r w:rsidRPr="0045362E">
        <w:rPr>
          <w:rFonts w:ascii="Courier" w:eastAsiaTheme="minorEastAsia" w:hAnsi="Courier" w:cs="Courier" w:hint="eastAsia"/>
          <w:kern w:val="0"/>
          <w:szCs w:val="20"/>
        </w:rPr>
        <w:t>），如果配置了超过四个</w:t>
      </w:r>
      <w:r w:rsidRPr="0045362E">
        <w:rPr>
          <w:rFonts w:ascii="Courier" w:eastAsiaTheme="minorEastAsia" w:hAnsi="Courier" w:cs="Courier" w:hint="eastAsia"/>
          <w:kern w:val="0"/>
          <w:szCs w:val="20"/>
        </w:rPr>
        <w:t>interface</w:t>
      </w:r>
      <w:r w:rsidRPr="0045362E">
        <w:rPr>
          <w:rFonts w:ascii="Courier" w:eastAsiaTheme="minorEastAsia" w:hAnsi="Courier" w:cs="Courier" w:hint="eastAsia"/>
          <w:kern w:val="0"/>
          <w:szCs w:val="20"/>
        </w:rPr>
        <w:t>，则超过四个的部分自动做为冗余，</w:t>
      </w:r>
      <w:r w:rsidRPr="0045362E">
        <w:rPr>
          <w:rFonts w:ascii="Courier" w:eastAsiaTheme="minorEastAsia" w:hAnsi="Courier" w:cs="Courier" w:hint="eastAsia"/>
          <w:kern w:val="0"/>
          <w:szCs w:val="20"/>
        </w:rPr>
        <w:t>private</w:t>
      </w:r>
      <w:r w:rsidRPr="0045362E">
        <w:rPr>
          <w:rFonts w:ascii="Courier" w:eastAsiaTheme="minorEastAsia" w:hAnsi="Courier" w:cs="Courier" w:hint="eastAsia"/>
          <w:kern w:val="0"/>
          <w:szCs w:val="20"/>
        </w:rPr>
        <w:t>可以不使用</w:t>
      </w:r>
      <w:r w:rsidRPr="0045362E">
        <w:rPr>
          <w:rFonts w:ascii="Courier" w:eastAsiaTheme="minorEastAsia" w:hAnsi="Courier" w:cs="Courier" w:hint="eastAsia"/>
          <w:kern w:val="0"/>
          <w:szCs w:val="20"/>
        </w:rPr>
        <w:t>bond</w:t>
      </w:r>
      <w:r w:rsidRPr="0045362E">
        <w:rPr>
          <w:rFonts w:ascii="Courier" w:eastAsiaTheme="minorEastAsia" w:hAnsi="Courier" w:cs="Courier" w:hint="eastAsia"/>
          <w:kern w:val="0"/>
          <w:szCs w:val="20"/>
        </w:rPr>
        <w:t>网卡绑定，集群可以自动高可用。</w:t>
      </w:r>
    </w:p>
    <w:p w14:paraId="7A2D6326" w14:textId="22AF2330" w:rsidR="0045362E" w:rsidRDefault="0045362E" w:rsidP="0045362E">
      <w:pPr>
        <w:rPr>
          <w:rFonts w:ascii="Courier" w:hAnsi="Courier" w:cs="Courier"/>
          <w:kern w:val="0"/>
          <w:szCs w:val="20"/>
        </w:rPr>
      </w:pPr>
      <w:r>
        <w:rPr>
          <w:rFonts w:ascii="Courier" w:hAnsi="Courier" w:cs="Courier" w:hint="eastAsia"/>
          <w:kern w:val="0"/>
          <w:szCs w:val="20"/>
        </w:rPr>
        <w:t>（</w:t>
      </w:r>
      <w:r>
        <w:rPr>
          <w:rFonts w:ascii="Courier" w:hAnsi="Courier" w:cs="Courier" w:hint="eastAsia"/>
          <w:kern w:val="0"/>
          <w:szCs w:val="20"/>
        </w:rPr>
        <w:t>4</w:t>
      </w:r>
      <w:r>
        <w:rPr>
          <w:rFonts w:ascii="Courier" w:hAnsi="Courier" w:cs="Courier" w:hint="eastAsia"/>
          <w:kern w:val="0"/>
          <w:szCs w:val="20"/>
        </w:rPr>
        <w:t>）</w:t>
      </w:r>
      <w:r w:rsidRPr="0045362E">
        <w:rPr>
          <w:rFonts w:ascii="Courier" w:eastAsiaTheme="minorEastAsia" w:hAnsi="Courier" w:cs="Courier" w:hint="eastAsia"/>
          <w:kern w:val="0"/>
          <w:szCs w:val="20"/>
        </w:rPr>
        <w:t>Public</w:t>
      </w:r>
      <w:r w:rsidRPr="0045362E">
        <w:rPr>
          <w:rFonts w:ascii="Courier" w:eastAsiaTheme="minorEastAsia" w:hAnsi="Courier" w:cs="Courier"/>
          <w:kern w:val="0"/>
          <w:szCs w:val="20"/>
        </w:rPr>
        <w:t>/VIP</w:t>
      </w:r>
      <w:r>
        <w:rPr>
          <w:rFonts w:ascii="Courier" w:hAnsi="Courier" w:cs="Courier" w:hint="eastAsia"/>
          <w:kern w:val="0"/>
          <w:szCs w:val="20"/>
        </w:rPr>
        <w:t>名称</w:t>
      </w:r>
      <w:r w:rsidRPr="0045362E">
        <w:rPr>
          <w:rFonts w:ascii="Courier" w:eastAsiaTheme="minorEastAsia" w:hAnsi="Courier" w:cs="Courier" w:hint="eastAsia"/>
          <w:kern w:val="0"/>
          <w:szCs w:val="20"/>
        </w:rPr>
        <w:t>：可以使用字母数字以及“</w:t>
      </w:r>
      <w:r w:rsidRPr="0045362E">
        <w:rPr>
          <w:rFonts w:ascii="Courier" w:eastAsiaTheme="minorEastAsia" w:hAnsi="Courier" w:cs="Courier" w:hint="eastAsia"/>
          <w:kern w:val="0"/>
          <w:szCs w:val="20"/>
        </w:rPr>
        <w:t>-</w:t>
      </w:r>
      <w:r w:rsidRPr="0045362E">
        <w:rPr>
          <w:rFonts w:ascii="Courier" w:eastAsiaTheme="minorEastAsia" w:hAnsi="Courier" w:cs="Courier" w:hint="eastAsia"/>
          <w:kern w:val="0"/>
          <w:szCs w:val="20"/>
        </w:rPr>
        <w:t>”连接符，不允许使用“</w:t>
      </w:r>
      <w:r w:rsidRPr="0045362E">
        <w:rPr>
          <w:rFonts w:ascii="Courier" w:eastAsiaTheme="minorEastAsia" w:hAnsi="Courier" w:cs="Courier" w:hint="eastAsia"/>
          <w:kern w:val="0"/>
          <w:szCs w:val="20"/>
        </w:rPr>
        <w:t>_</w:t>
      </w:r>
      <w:r w:rsidRPr="0045362E">
        <w:rPr>
          <w:rFonts w:ascii="Courier" w:eastAsiaTheme="minorEastAsia" w:hAnsi="Courier" w:cs="Courier" w:hint="eastAsia"/>
          <w:kern w:val="0"/>
          <w:szCs w:val="20"/>
        </w:rPr>
        <w:t>“下划线</w:t>
      </w:r>
    </w:p>
    <w:p w14:paraId="33E5A5F4" w14:textId="4DB7A12E" w:rsidR="0045362E" w:rsidRDefault="0045362E" w:rsidP="0045362E">
      <w:pPr>
        <w:rPr>
          <w:rFonts w:ascii="Courier" w:hAnsi="Courier" w:cs="Courier"/>
          <w:kern w:val="0"/>
          <w:szCs w:val="20"/>
        </w:rPr>
      </w:pPr>
      <w:r>
        <w:rPr>
          <w:rFonts w:ascii="Courier" w:hAnsi="Courier" w:cs="Courier" w:hint="eastAsia"/>
          <w:kern w:val="0"/>
          <w:szCs w:val="20"/>
        </w:rPr>
        <w:t>（</w:t>
      </w:r>
      <w:r>
        <w:rPr>
          <w:rFonts w:ascii="Courier" w:hAnsi="Courier" w:cs="Courier" w:hint="eastAsia"/>
          <w:kern w:val="0"/>
          <w:szCs w:val="20"/>
        </w:rPr>
        <w:t>5</w:t>
      </w:r>
      <w:r>
        <w:rPr>
          <w:rFonts w:ascii="Courier" w:hAnsi="Courier" w:cs="Courier" w:hint="eastAsia"/>
          <w:kern w:val="0"/>
          <w:szCs w:val="20"/>
        </w:rPr>
        <w:t>）</w:t>
      </w:r>
      <w:r>
        <w:rPr>
          <w:rFonts w:ascii="Courier" w:hAnsi="Courier" w:cs="Courier" w:hint="eastAsia"/>
          <w:kern w:val="0"/>
          <w:szCs w:val="20"/>
        </w:rPr>
        <w:t>Public</w:t>
      </w:r>
      <w:r>
        <w:rPr>
          <w:rFonts w:ascii="Courier" w:hAnsi="Courier" w:cs="Courier"/>
          <w:kern w:val="0"/>
          <w:szCs w:val="20"/>
        </w:rPr>
        <w:t xml:space="preserve">/VIP/SCAN </w:t>
      </w:r>
      <w:r>
        <w:rPr>
          <w:rFonts w:ascii="Courier" w:hAnsi="Courier" w:cs="Courier" w:hint="eastAsia"/>
          <w:kern w:val="0"/>
          <w:szCs w:val="20"/>
        </w:rPr>
        <w:t>VIP</w:t>
      </w:r>
      <w:r>
        <w:rPr>
          <w:rFonts w:ascii="Courier" w:hAnsi="Courier" w:cs="Courier"/>
          <w:kern w:val="0"/>
          <w:szCs w:val="20"/>
        </w:rPr>
        <w:t xml:space="preserve"> </w:t>
      </w:r>
      <w:r>
        <w:rPr>
          <w:rFonts w:ascii="Courier" w:hAnsi="Courier" w:cs="Courier" w:hint="eastAsia"/>
          <w:kern w:val="0"/>
          <w:szCs w:val="20"/>
        </w:rPr>
        <w:t>需要在同一个子网段。</w:t>
      </w:r>
    </w:p>
    <w:p w14:paraId="1C1F46FC" w14:textId="76F2E8D8" w:rsidR="0045362E" w:rsidRPr="0045362E" w:rsidRDefault="0045362E" w:rsidP="0045362E">
      <w:pPr>
        <w:rPr>
          <w:rFonts w:ascii="Courier" w:hAnsi="Courier" w:cs="Courier" w:hint="eastAsia"/>
          <w:kern w:val="0"/>
          <w:szCs w:val="20"/>
        </w:rPr>
      </w:pPr>
      <w:r>
        <w:rPr>
          <w:rFonts w:ascii="Courier" w:hAnsi="Courier" w:cs="Courier" w:hint="eastAsia"/>
          <w:kern w:val="0"/>
          <w:szCs w:val="20"/>
        </w:rPr>
        <w:t>（</w:t>
      </w:r>
      <w:r>
        <w:rPr>
          <w:rFonts w:ascii="Courier" w:hAnsi="Courier" w:cs="Courier" w:hint="eastAsia"/>
          <w:kern w:val="0"/>
          <w:szCs w:val="20"/>
        </w:rPr>
        <w:t>6</w:t>
      </w:r>
      <w:r>
        <w:rPr>
          <w:rFonts w:ascii="Courier" w:hAnsi="Courier" w:cs="Courier" w:hint="eastAsia"/>
          <w:kern w:val="0"/>
          <w:szCs w:val="20"/>
        </w:rPr>
        <w:t>）</w:t>
      </w:r>
      <w:r>
        <w:rPr>
          <w:rFonts w:ascii="Courier" w:hAnsi="Courier" w:cs="Courier" w:hint="eastAsia"/>
          <w:kern w:val="0"/>
          <w:szCs w:val="20"/>
        </w:rPr>
        <w:t>Public</w:t>
      </w:r>
      <w:r>
        <w:rPr>
          <w:rFonts w:ascii="Courier" w:hAnsi="Courier" w:cs="Courier" w:hint="eastAsia"/>
          <w:kern w:val="0"/>
          <w:szCs w:val="20"/>
        </w:rPr>
        <w:t>需要固定配置在各个节点网卡，</w:t>
      </w:r>
      <w:r>
        <w:rPr>
          <w:rFonts w:ascii="Courier" w:hAnsi="Courier" w:cs="Courier" w:hint="eastAsia"/>
          <w:kern w:val="0"/>
          <w:szCs w:val="20"/>
        </w:rPr>
        <w:t>VIP</w:t>
      </w:r>
      <w:r>
        <w:rPr>
          <w:rFonts w:ascii="Courier" w:hAnsi="Courier" w:cs="Courier" w:hint="eastAsia"/>
          <w:kern w:val="0"/>
          <w:szCs w:val="20"/>
        </w:rPr>
        <w:t>、</w:t>
      </w:r>
      <w:r>
        <w:rPr>
          <w:rFonts w:ascii="Courier" w:hAnsi="Courier" w:cs="Courier" w:hint="eastAsia"/>
          <w:kern w:val="0"/>
          <w:szCs w:val="20"/>
        </w:rPr>
        <w:t>Private</w:t>
      </w:r>
      <w:r>
        <w:rPr>
          <w:rFonts w:ascii="Courier" w:hAnsi="Courier" w:cs="Courier"/>
          <w:kern w:val="0"/>
          <w:szCs w:val="20"/>
        </w:rPr>
        <w:t xml:space="preserve"> </w:t>
      </w:r>
      <w:r>
        <w:rPr>
          <w:rFonts w:ascii="Courier" w:hAnsi="Courier" w:cs="Courier" w:hint="eastAsia"/>
          <w:kern w:val="0"/>
          <w:szCs w:val="20"/>
        </w:rPr>
        <w:t>IP</w:t>
      </w:r>
      <w:r>
        <w:rPr>
          <w:rFonts w:ascii="Courier" w:hAnsi="Courier" w:cs="Courier" w:hint="eastAsia"/>
          <w:kern w:val="0"/>
          <w:szCs w:val="20"/>
        </w:rPr>
        <w:t>、</w:t>
      </w:r>
      <w:r>
        <w:rPr>
          <w:rFonts w:ascii="Courier" w:hAnsi="Courier" w:cs="Courier" w:hint="eastAsia"/>
          <w:kern w:val="0"/>
          <w:szCs w:val="20"/>
        </w:rPr>
        <w:t>SCAN</w:t>
      </w:r>
      <w:r>
        <w:rPr>
          <w:rFonts w:ascii="Courier" w:hAnsi="Courier" w:cs="Courier" w:hint="eastAsia"/>
          <w:kern w:val="0"/>
          <w:szCs w:val="20"/>
        </w:rPr>
        <w:t>都可以交给</w:t>
      </w:r>
      <w:r>
        <w:rPr>
          <w:rFonts w:ascii="Courier" w:hAnsi="Courier" w:cs="Courier" w:hint="eastAsia"/>
          <w:kern w:val="0"/>
          <w:szCs w:val="20"/>
        </w:rPr>
        <w:t>GNS</w:t>
      </w:r>
      <w:r>
        <w:rPr>
          <w:rFonts w:ascii="Courier" w:hAnsi="Courier" w:cs="Courier" w:hint="eastAsia"/>
          <w:kern w:val="0"/>
          <w:szCs w:val="20"/>
        </w:rPr>
        <w:t>来配置，除了</w:t>
      </w:r>
      <w:r>
        <w:rPr>
          <w:rFonts w:ascii="Courier" w:hAnsi="Courier" w:cs="Courier" w:hint="eastAsia"/>
          <w:kern w:val="0"/>
          <w:szCs w:val="20"/>
        </w:rPr>
        <w:t>SCAN</w:t>
      </w:r>
      <w:r>
        <w:rPr>
          <w:rFonts w:ascii="Courier" w:hAnsi="Courier" w:cs="Courier" w:hint="eastAsia"/>
          <w:kern w:val="0"/>
          <w:szCs w:val="20"/>
        </w:rPr>
        <w:t>需要三个固定</w:t>
      </w:r>
      <w:r>
        <w:rPr>
          <w:rFonts w:ascii="Courier" w:hAnsi="Courier" w:cs="Courier" w:hint="eastAsia"/>
          <w:kern w:val="0"/>
          <w:szCs w:val="20"/>
        </w:rPr>
        <w:t>IP</w:t>
      </w:r>
      <w:r>
        <w:rPr>
          <w:rFonts w:ascii="Courier" w:hAnsi="Courier" w:cs="Courier" w:hint="eastAsia"/>
          <w:kern w:val="0"/>
          <w:szCs w:val="20"/>
        </w:rPr>
        <w:t>以外，其他都需要一个固定</w:t>
      </w:r>
      <w:r>
        <w:rPr>
          <w:rFonts w:ascii="Courier" w:hAnsi="Courier" w:cs="Courier" w:hint="eastAsia"/>
          <w:kern w:val="0"/>
          <w:szCs w:val="20"/>
        </w:rPr>
        <w:t>IP</w:t>
      </w:r>
      <w:r>
        <w:rPr>
          <w:rFonts w:ascii="Courier" w:hAnsi="Courier" w:cs="Courier" w:hint="eastAsia"/>
          <w:kern w:val="0"/>
          <w:szCs w:val="20"/>
        </w:rPr>
        <w:t>，可以不固定在网卡，但是要固定解析。</w:t>
      </w:r>
    </w:p>
    <w:p w14:paraId="55F10F18" w14:textId="38402DC2" w:rsidR="003D7509" w:rsidRDefault="003D7509" w:rsidP="0045362E">
      <w:pPr>
        <w:pStyle w:val="2"/>
      </w:pPr>
      <w:bookmarkStart w:id="15" w:name="_Toc34684382"/>
      <w:r>
        <w:rPr>
          <w:rFonts w:hint="eastAsia"/>
        </w:rPr>
        <w:lastRenderedPageBreak/>
        <w:t>5.</w:t>
      </w:r>
      <w:r w:rsidR="00D65F06">
        <w:t>1</w:t>
      </w:r>
      <w:r>
        <w:t xml:space="preserve"> </w:t>
      </w:r>
      <w:r>
        <w:rPr>
          <w:rFonts w:hint="eastAsia"/>
        </w:rPr>
        <w:t>固定配置</w:t>
      </w:r>
      <w:bookmarkEnd w:id="15"/>
    </w:p>
    <w:p w14:paraId="0BFE0FF7" w14:textId="71D1237E" w:rsidR="002D1A2C" w:rsidRPr="002D1A2C" w:rsidRDefault="006A64EC" w:rsidP="002D1A2C">
      <w:pPr>
        <w:rPr>
          <w:rFonts w:hint="eastAsia"/>
        </w:rPr>
      </w:pPr>
      <w:r>
        <w:rPr>
          <w:rFonts w:ascii="宋体" w:eastAsia="宋体" w:hAnsi="宋体" w:cs="宋体" w:hint="eastAsia"/>
        </w:rPr>
        <w:t>只通过DNS</w:t>
      </w:r>
      <w:r w:rsidR="002D1A2C">
        <w:rPr>
          <w:rFonts w:hint="eastAsia"/>
        </w:rPr>
        <w:t>解析</w:t>
      </w:r>
      <w:r>
        <w:rPr>
          <w:rFonts w:asciiTheme="minorEastAsia" w:eastAsiaTheme="minorEastAsia" w:hAnsiTheme="minorEastAsia" w:hint="eastAsia"/>
        </w:rPr>
        <w:t>SCAN</w:t>
      </w:r>
      <w:r w:rsidR="002D1A2C">
        <w:rPr>
          <w:rFonts w:hint="eastAsia"/>
        </w:rPr>
        <w:t>，</w:t>
      </w:r>
      <w:r w:rsidR="002D1A2C">
        <w:rPr>
          <w:rFonts w:hint="eastAsia"/>
        </w:rPr>
        <w:t>Public</w:t>
      </w:r>
      <w:r w:rsidR="002D1A2C">
        <w:t>/Private/VIP</w:t>
      </w:r>
      <w:r w:rsidR="002D1A2C">
        <w:rPr>
          <w:rFonts w:hint="eastAsia"/>
        </w:rPr>
        <w:t>均通过手工配置固定</w:t>
      </w:r>
      <w:r w:rsidR="002D1A2C">
        <w:rPr>
          <w:rFonts w:hint="eastAsia"/>
        </w:rPr>
        <w:t>IP</w:t>
      </w:r>
      <w:r w:rsidR="002D1A2C">
        <w:rPr>
          <w:rFonts w:hint="eastAsia"/>
        </w:rPr>
        <w:t>，安装时手工指定设置。</w:t>
      </w:r>
    </w:p>
    <w:p w14:paraId="722B8E46" w14:textId="77777777" w:rsidR="002D1A2C" w:rsidRPr="002D1A2C" w:rsidRDefault="002D1A2C" w:rsidP="002D1A2C">
      <w:pPr>
        <w:rPr>
          <w:rFonts w:hint="eastAsia"/>
        </w:rPr>
      </w:pPr>
    </w:p>
    <w:p w14:paraId="45489595" w14:textId="50628CD2" w:rsidR="003D7509" w:rsidRDefault="003D7509" w:rsidP="0045362E">
      <w:pPr>
        <w:pStyle w:val="2"/>
        <w:rPr>
          <w:rFonts w:hint="eastAsia"/>
        </w:rPr>
      </w:pPr>
      <w:bookmarkStart w:id="16" w:name="_Toc34684383"/>
      <w:r>
        <w:rPr>
          <w:rFonts w:hint="eastAsia"/>
        </w:rPr>
        <w:t>5.</w:t>
      </w:r>
      <w:r w:rsidR="00D65F06">
        <w:t>2</w:t>
      </w:r>
      <w:r>
        <w:t xml:space="preserve"> </w:t>
      </w:r>
      <w:r w:rsidR="007434AC">
        <w:rPr>
          <w:rFonts w:hint="eastAsia"/>
        </w:rPr>
        <w:t>GNS</w:t>
      </w:r>
      <w:r w:rsidR="00D3474D">
        <w:t xml:space="preserve"> </w:t>
      </w:r>
      <w:r w:rsidR="00D3474D">
        <w:rPr>
          <w:rFonts w:hint="eastAsia"/>
        </w:rPr>
        <w:t>+</w:t>
      </w:r>
      <w:r w:rsidR="00D3474D">
        <w:t xml:space="preserve"> </w:t>
      </w:r>
      <w:r w:rsidR="00D3474D">
        <w:rPr>
          <w:rFonts w:hint="eastAsia"/>
        </w:rPr>
        <w:t>固定配置</w:t>
      </w:r>
      <w:bookmarkEnd w:id="16"/>
    </w:p>
    <w:p w14:paraId="2063EED4" w14:textId="364AED3A" w:rsidR="006A64EC" w:rsidRDefault="006A64EC" w:rsidP="006A64E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6A64EC">
        <w:rPr>
          <w:rFonts w:ascii="Consolas" w:eastAsia="宋体" w:hAnsi="Consolas" w:cs="宋体" w:hint="eastAsia"/>
          <w:color w:val="444444"/>
          <w:spacing w:val="2"/>
          <w:szCs w:val="21"/>
        </w:rPr>
        <w:t>/</w:t>
      </w:r>
      <w:r w:rsidRPr="006A64EC">
        <w:rPr>
          <w:rFonts w:ascii="Consolas" w:eastAsia="宋体" w:hAnsi="Consolas" w:cs="宋体"/>
          <w:color w:val="444444"/>
          <w:spacing w:val="2"/>
          <w:szCs w:val="21"/>
        </w:rPr>
        <w:t>etc/hosts</w:t>
      </w:r>
    </w:p>
    <w:p w14:paraId="737BAB40" w14:textId="77777777" w:rsidR="006A64EC" w:rsidRPr="006A64EC" w:rsidRDefault="006A64EC" w:rsidP="006A64EC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Cs w:val="21"/>
        </w:rPr>
      </w:pPr>
    </w:p>
    <w:p w14:paraId="2E1918A6" w14:textId="338C173B" w:rsidR="006A64EC" w:rsidRPr="006A64EC" w:rsidRDefault="006A64EC" w:rsidP="006A64E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6A64EC">
        <w:rPr>
          <w:rFonts w:ascii="Consolas" w:eastAsia="宋体" w:hAnsi="Consolas" w:cs="宋体"/>
          <w:color w:val="444444"/>
          <w:spacing w:val="2"/>
          <w:szCs w:val="21"/>
        </w:rPr>
        <w:t>192.168.204.11       pub19-node1.rac.libai</w:t>
      </w:r>
    </w:p>
    <w:p w14:paraId="13D35E11" w14:textId="77777777" w:rsidR="006A64EC" w:rsidRPr="006A64EC" w:rsidRDefault="006A64EC" w:rsidP="006A64E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6A64EC">
        <w:rPr>
          <w:rFonts w:ascii="Consolas" w:eastAsia="宋体" w:hAnsi="Consolas" w:cs="宋体"/>
          <w:color w:val="444444"/>
          <w:spacing w:val="2"/>
          <w:szCs w:val="21"/>
        </w:rPr>
        <w:t>192.168.204.12       pub19-node2.rac.libai</w:t>
      </w:r>
    </w:p>
    <w:p w14:paraId="2ECC69C6" w14:textId="77777777" w:rsidR="006A64EC" w:rsidRPr="006A64EC" w:rsidRDefault="006A64EC" w:rsidP="006A64E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</w:p>
    <w:p w14:paraId="7302A239" w14:textId="77777777" w:rsidR="006A64EC" w:rsidRPr="006A64EC" w:rsidRDefault="006A64EC" w:rsidP="006A64E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6A64EC">
        <w:rPr>
          <w:rFonts w:ascii="Consolas" w:eastAsia="宋体" w:hAnsi="Consolas" w:cs="宋体"/>
          <w:color w:val="444444"/>
          <w:spacing w:val="2"/>
          <w:szCs w:val="21"/>
        </w:rPr>
        <w:t>#private ip</w:t>
      </w:r>
    </w:p>
    <w:p w14:paraId="471667FB" w14:textId="77777777" w:rsidR="006A64EC" w:rsidRPr="006A64EC" w:rsidRDefault="006A64EC" w:rsidP="006A64E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6A64EC">
        <w:rPr>
          <w:rFonts w:ascii="Consolas" w:eastAsia="宋体" w:hAnsi="Consolas" w:cs="宋体"/>
          <w:color w:val="444444"/>
          <w:spacing w:val="2"/>
          <w:szCs w:val="21"/>
        </w:rPr>
        <w:t>40.40.40.41          priv19-node1.rac.libai</w:t>
      </w:r>
    </w:p>
    <w:p w14:paraId="419FEB04" w14:textId="77777777" w:rsidR="006A64EC" w:rsidRPr="006A64EC" w:rsidRDefault="006A64EC" w:rsidP="006A64E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6A64EC">
        <w:rPr>
          <w:rFonts w:ascii="Consolas" w:eastAsia="宋体" w:hAnsi="Consolas" w:cs="宋体"/>
          <w:color w:val="444444"/>
          <w:spacing w:val="2"/>
          <w:szCs w:val="21"/>
        </w:rPr>
        <w:t>40.40.40.42          priv19-node2.rac.libai</w:t>
      </w:r>
    </w:p>
    <w:p w14:paraId="2F07C255" w14:textId="77777777" w:rsidR="006A64EC" w:rsidRPr="006A64EC" w:rsidRDefault="006A64EC" w:rsidP="006A64E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</w:p>
    <w:p w14:paraId="57B71477" w14:textId="77777777" w:rsidR="006A64EC" w:rsidRPr="006A64EC" w:rsidRDefault="006A64EC" w:rsidP="006A64E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6A64EC">
        <w:rPr>
          <w:rFonts w:ascii="Consolas" w:eastAsia="宋体" w:hAnsi="Consolas" w:cs="宋体"/>
          <w:color w:val="444444"/>
          <w:spacing w:val="2"/>
          <w:szCs w:val="21"/>
        </w:rPr>
        <w:t>#vip</w:t>
      </w:r>
    </w:p>
    <w:p w14:paraId="2598EE0D" w14:textId="77777777" w:rsidR="006A64EC" w:rsidRPr="006A64EC" w:rsidRDefault="006A64EC" w:rsidP="006A64E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6A64EC">
        <w:rPr>
          <w:rFonts w:ascii="Consolas" w:eastAsia="宋体" w:hAnsi="Consolas" w:cs="宋体"/>
          <w:color w:val="444444"/>
          <w:spacing w:val="2"/>
          <w:szCs w:val="21"/>
        </w:rPr>
        <w:t>192.168.204.21       vip19-node1.rac.libai</w:t>
      </w:r>
    </w:p>
    <w:p w14:paraId="76F133DF" w14:textId="77777777" w:rsidR="006A64EC" w:rsidRPr="006A64EC" w:rsidRDefault="006A64EC" w:rsidP="006A64E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6A64EC">
        <w:rPr>
          <w:rFonts w:ascii="Consolas" w:eastAsia="宋体" w:hAnsi="Consolas" w:cs="宋体"/>
          <w:color w:val="444444"/>
          <w:spacing w:val="2"/>
          <w:szCs w:val="21"/>
        </w:rPr>
        <w:t>192.168.204.22       vip19-node2.rac.libai</w:t>
      </w:r>
    </w:p>
    <w:p w14:paraId="1E5FF956" w14:textId="77777777" w:rsidR="006A64EC" w:rsidRPr="006A64EC" w:rsidRDefault="006A64EC" w:rsidP="006A64E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</w:p>
    <w:p w14:paraId="62ED0D84" w14:textId="77777777" w:rsidR="006A64EC" w:rsidRPr="006A64EC" w:rsidRDefault="006A64EC" w:rsidP="006A64E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6A64EC">
        <w:rPr>
          <w:rFonts w:ascii="Consolas" w:eastAsia="宋体" w:hAnsi="Consolas" w:cs="宋体"/>
          <w:color w:val="444444"/>
          <w:spacing w:val="2"/>
          <w:szCs w:val="21"/>
        </w:rPr>
        <w:t>#scan-vip</w:t>
      </w:r>
    </w:p>
    <w:p w14:paraId="3B2C606A" w14:textId="77777777" w:rsidR="006A64EC" w:rsidRPr="006A64EC" w:rsidRDefault="006A64EC" w:rsidP="006A64E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6A64EC">
        <w:rPr>
          <w:rFonts w:ascii="Consolas" w:eastAsia="宋体" w:hAnsi="Consolas" w:cs="宋体"/>
          <w:color w:val="444444"/>
          <w:spacing w:val="2"/>
          <w:szCs w:val="21"/>
        </w:rPr>
        <w:t>#192.168.204.33       scan19-vip.rac.libai</w:t>
      </w:r>
    </w:p>
    <w:p w14:paraId="307B85B8" w14:textId="77777777" w:rsidR="006A64EC" w:rsidRPr="006A64EC" w:rsidRDefault="006A64EC" w:rsidP="006A64E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6A64EC">
        <w:rPr>
          <w:rFonts w:ascii="Consolas" w:eastAsia="宋体" w:hAnsi="Consolas" w:cs="宋体"/>
          <w:color w:val="444444"/>
          <w:spacing w:val="2"/>
          <w:szCs w:val="21"/>
        </w:rPr>
        <w:t>#192.168.204.34       scan19-vip.rac.libai</w:t>
      </w:r>
    </w:p>
    <w:p w14:paraId="0DC5BB10" w14:textId="77777777" w:rsidR="006A64EC" w:rsidRPr="006A64EC" w:rsidRDefault="006A64EC" w:rsidP="006A64E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6A64EC">
        <w:rPr>
          <w:rFonts w:ascii="Consolas" w:eastAsia="宋体" w:hAnsi="Consolas" w:cs="宋体"/>
          <w:color w:val="444444"/>
          <w:spacing w:val="2"/>
          <w:szCs w:val="21"/>
        </w:rPr>
        <w:t>#192.168.204.35       scan19-vip.rac.libai</w:t>
      </w:r>
    </w:p>
    <w:p w14:paraId="75A618C5" w14:textId="77777777" w:rsidR="006A64EC" w:rsidRPr="006A64EC" w:rsidRDefault="006A64EC" w:rsidP="006A64E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</w:p>
    <w:p w14:paraId="0011341B" w14:textId="77777777" w:rsidR="006A64EC" w:rsidRPr="006A64EC" w:rsidRDefault="006A64EC" w:rsidP="006A64E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6A64EC">
        <w:rPr>
          <w:rFonts w:ascii="Consolas" w:eastAsia="宋体" w:hAnsi="Consolas" w:cs="宋体"/>
          <w:color w:val="444444"/>
          <w:spacing w:val="2"/>
          <w:szCs w:val="21"/>
        </w:rPr>
        <w:t>#gns-vip</w:t>
      </w:r>
    </w:p>
    <w:p w14:paraId="2D388A9D" w14:textId="2F08B113" w:rsidR="00C3521E" w:rsidRPr="006A64EC" w:rsidRDefault="006A64EC" w:rsidP="006A64E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6A64EC">
        <w:rPr>
          <w:rFonts w:ascii="Consolas" w:eastAsia="宋体" w:hAnsi="Consolas" w:cs="宋体"/>
          <w:color w:val="444444"/>
          <w:spacing w:val="2"/>
          <w:szCs w:val="21"/>
        </w:rPr>
        <w:t>192.168.204.10       gns19-vip.rac.libai</w:t>
      </w:r>
    </w:p>
    <w:p w14:paraId="10F1B3D0" w14:textId="32D5AD21" w:rsidR="00C3521E" w:rsidRDefault="00C3521E" w:rsidP="00C3521E">
      <w:pPr>
        <w:rPr>
          <w:rFonts w:eastAsiaTheme="minorEastAsia"/>
        </w:rPr>
      </w:pPr>
      <w:r>
        <w:rPr>
          <w:rFonts w:eastAsiaTheme="minorEastAsia" w:hint="eastAsia"/>
        </w:rPr>
        <w:t>D</w:t>
      </w:r>
      <w:r>
        <w:rPr>
          <w:rFonts w:eastAsiaTheme="minorEastAsia"/>
        </w:rPr>
        <w:t>NS</w:t>
      </w:r>
      <w:r>
        <w:rPr>
          <w:rFonts w:eastAsiaTheme="minorEastAsia" w:hint="eastAsia"/>
        </w:rPr>
        <w:t>配置：</w:t>
      </w:r>
    </w:p>
    <w:p w14:paraId="6830C425" w14:textId="0CB0D4D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 w:hint="eastAsia"/>
          <w:b/>
          <w:bCs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b/>
          <w:bCs/>
          <w:color w:val="444444"/>
          <w:spacing w:val="2"/>
          <w:szCs w:val="21"/>
        </w:rPr>
        <w:t xml:space="preserve">[root@19c-node2 limits.d]# </w:t>
      </w:r>
      <w:r>
        <w:rPr>
          <w:rFonts w:ascii="Consolas" w:eastAsia="宋体" w:hAnsi="Consolas" w:cs="宋体"/>
          <w:b/>
          <w:bCs/>
          <w:color w:val="444444"/>
          <w:spacing w:val="2"/>
          <w:szCs w:val="21"/>
        </w:rPr>
        <w:t>yum install -y bind chroot</w:t>
      </w:r>
    </w:p>
    <w:p w14:paraId="13BAA321" w14:textId="370C2694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b/>
          <w:bCs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b/>
          <w:bCs/>
          <w:color w:val="444444"/>
          <w:spacing w:val="2"/>
          <w:szCs w:val="21"/>
        </w:rPr>
        <w:t>[root@19c-node2 limits.d]# vi /etc/named.conf</w:t>
      </w:r>
    </w:p>
    <w:p w14:paraId="0795EA58" w14:textId="37CB77AB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>options {</w:t>
      </w:r>
    </w:p>
    <w:p w14:paraId="1D4BF482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>directory "/var/named";</w:t>
      </w:r>
    </w:p>
    <w:p w14:paraId="05EFDE18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>dump-file "/var/named/data/cache_dump.db";</w:t>
      </w:r>
    </w:p>
    <w:p w14:paraId="5E280167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>statistics-file "/var/named/data/named_stats.txt";</w:t>
      </w:r>
    </w:p>
    <w:p w14:paraId="3FCABF95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>memstatistics-file "/var/named/data/named_mem_stats.txt";</w:t>
      </w:r>
    </w:p>
    <w:p w14:paraId="602497EF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>allow-query { any; };        # any</w:t>
      </w:r>
      <w:r w:rsidRPr="00C3521E">
        <w:rPr>
          <w:rFonts w:ascii="Consolas" w:eastAsia="宋体" w:hAnsi="Consolas" w:cs="宋体"/>
          <w:color w:val="444444"/>
          <w:spacing w:val="2"/>
          <w:szCs w:val="21"/>
        </w:rPr>
        <w:t>可以为一个指定网段，允许该网段查询</w:t>
      </w:r>
      <w:r w:rsidRPr="00C3521E">
        <w:rPr>
          <w:rFonts w:ascii="Consolas" w:eastAsia="宋体" w:hAnsi="Consolas" w:cs="宋体"/>
          <w:color w:val="444444"/>
          <w:spacing w:val="2"/>
          <w:szCs w:val="21"/>
        </w:rPr>
        <w:t>DNS</w:t>
      </w:r>
      <w:r w:rsidRPr="00C3521E">
        <w:rPr>
          <w:rFonts w:ascii="Consolas" w:eastAsia="宋体" w:hAnsi="Consolas" w:cs="宋体"/>
          <w:color w:val="444444"/>
          <w:spacing w:val="2"/>
          <w:szCs w:val="21"/>
        </w:rPr>
        <w:t>服务器。</w:t>
      </w:r>
    </w:p>
    <w:p w14:paraId="76E59FBC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>recursion yes;</w:t>
      </w:r>
    </w:p>
    <w:p w14:paraId="622DEF6C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 xml:space="preserve">allow-transfer { none; };      </w:t>
      </w:r>
    </w:p>
    <w:p w14:paraId="1746F374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>};</w:t>
      </w:r>
    </w:p>
    <w:p w14:paraId="17F66E3A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>zone "." IN {</w:t>
      </w:r>
    </w:p>
    <w:p w14:paraId="63EF6CAD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>type hint;</w:t>
      </w:r>
    </w:p>
    <w:p w14:paraId="73291F3B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>file "named.ca";</w:t>
      </w:r>
    </w:p>
    <w:p w14:paraId="0BA01A57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>};</w:t>
      </w:r>
    </w:p>
    <w:p w14:paraId="181F317B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 xml:space="preserve">zone "rac.libai" IN {       # </w:t>
      </w:r>
      <w:r w:rsidRPr="00C3521E">
        <w:rPr>
          <w:rFonts w:ascii="Consolas" w:eastAsia="宋体" w:hAnsi="Consolas" w:cs="宋体"/>
          <w:color w:val="444444"/>
          <w:spacing w:val="2"/>
          <w:szCs w:val="21"/>
        </w:rPr>
        <w:t>正解域</w:t>
      </w:r>
      <w:r w:rsidRPr="00C3521E">
        <w:rPr>
          <w:rFonts w:ascii="Consolas" w:eastAsia="宋体" w:hAnsi="Consolas" w:cs="宋体"/>
          <w:color w:val="444444"/>
          <w:spacing w:val="2"/>
          <w:szCs w:val="21"/>
        </w:rPr>
        <w:t xml:space="preserve"> centos.libai</w:t>
      </w:r>
    </w:p>
    <w:p w14:paraId="7FBA0629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>type master;</w:t>
      </w:r>
    </w:p>
    <w:p w14:paraId="1E8B41DE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>file "named.rac.libai";</w:t>
      </w:r>
    </w:p>
    <w:p w14:paraId="5F6A9592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>};</w:t>
      </w:r>
    </w:p>
    <w:p w14:paraId="16F8FD86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 xml:space="preserve">zone "204.168.192.in-addr.arpa" IN {           # </w:t>
      </w:r>
      <w:r w:rsidRPr="00C3521E">
        <w:rPr>
          <w:rFonts w:ascii="Consolas" w:eastAsia="宋体" w:hAnsi="Consolas" w:cs="宋体"/>
          <w:color w:val="444444"/>
          <w:spacing w:val="2"/>
          <w:szCs w:val="21"/>
        </w:rPr>
        <w:t>反解域</w:t>
      </w:r>
      <w:r w:rsidRPr="00C3521E">
        <w:rPr>
          <w:rFonts w:ascii="Consolas" w:eastAsia="宋体" w:hAnsi="Consolas" w:cs="宋体"/>
          <w:color w:val="444444"/>
          <w:spacing w:val="2"/>
          <w:szCs w:val="21"/>
        </w:rPr>
        <w:t xml:space="preserve"> 204.168.192.in-addr.arpa</w:t>
      </w:r>
    </w:p>
    <w:p w14:paraId="6922BE57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>type master;</w:t>
      </w:r>
    </w:p>
    <w:p w14:paraId="74ED0670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>file "named.192.168.204";</w:t>
      </w:r>
    </w:p>
    <w:p w14:paraId="441CFA09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>};</w:t>
      </w:r>
    </w:p>
    <w:p w14:paraId="26B11525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</w:p>
    <w:p w14:paraId="7284F92A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 xml:space="preserve">zone "40.40.40.in-addr.arpa" IN {           # </w:t>
      </w:r>
      <w:r w:rsidRPr="00C3521E">
        <w:rPr>
          <w:rFonts w:ascii="Consolas" w:eastAsia="宋体" w:hAnsi="Consolas" w:cs="宋体"/>
          <w:color w:val="444444"/>
          <w:spacing w:val="2"/>
          <w:szCs w:val="21"/>
        </w:rPr>
        <w:t>反解域</w:t>
      </w:r>
      <w:r w:rsidRPr="00C3521E">
        <w:rPr>
          <w:rFonts w:ascii="Consolas" w:eastAsia="宋体" w:hAnsi="Consolas" w:cs="宋体"/>
          <w:color w:val="444444"/>
          <w:spacing w:val="2"/>
          <w:szCs w:val="21"/>
        </w:rPr>
        <w:t xml:space="preserve"> 204.168.192.in-addr.arpa</w:t>
      </w:r>
    </w:p>
    <w:p w14:paraId="7257C075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>type master;</w:t>
      </w:r>
    </w:p>
    <w:p w14:paraId="2B7F409E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>file "named.40.40.40";</w:t>
      </w:r>
    </w:p>
    <w:p w14:paraId="4A5F9731" w14:textId="63FE994D" w:rsid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>};</w:t>
      </w:r>
    </w:p>
    <w:p w14:paraId="394C02B4" w14:textId="746D5FA8" w:rsid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</w:p>
    <w:p w14:paraId="22FBAC31" w14:textId="2C098687" w:rsidR="002E5560" w:rsidRDefault="002E5560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</w:p>
    <w:p w14:paraId="1959E2CE" w14:textId="087F8175" w:rsidR="002E5560" w:rsidRDefault="002E5560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FF0000"/>
          <w:spacing w:val="2"/>
          <w:szCs w:val="21"/>
        </w:rPr>
      </w:pPr>
      <w:r w:rsidRPr="002E5560">
        <w:rPr>
          <w:rFonts w:ascii="Consolas" w:eastAsia="宋体" w:hAnsi="Consolas" w:cs="宋体" w:hint="eastAsia"/>
          <w:color w:val="FF0000"/>
          <w:spacing w:val="2"/>
          <w:szCs w:val="21"/>
        </w:rPr>
        <w:t>/</w:t>
      </w:r>
      <w:r w:rsidRPr="002E5560">
        <w:rPr>
          <w:rFonts w:ascii="Consolas" w:eastAsia="宋体" w:hAnsi="Consolas" w:cs="宋体"/>
          <w:color w:val="FF0000"/>
          <w:spacing w:val="2"/>
          <w:szCs w:val="21"/>
        </w:rPr>
        <w:t xml:space="preserve">* </w:t>
      </w:r>
      <w:r w:rsidRPr="002E5560">
        <w:rPr>
          <w:rFonts w:ascii="Consolas" w:eastAsia="宋体" w:hAnsi="Consolas" w:cs="宋体" w:hint="eastAsia"/>
          <w:color w:val="FF0000"/>
          <w:spacing w:val="2"/>
          <w:szCs w:val="21"/>
        </w:rPr>
        <w:t>编辑</w:t>
      </w:r>
      <w:r w:rsidRPr="002E5560">
        <w:rPr>
          <w:rFonts w:ascii="Consolas" w:eastAsia="宋体" w:hAnsi="Consolas" w:cs="宋体"/>
          <w:color w:val="FF0000"/>
          <w:spacing w:val="2"/>
          <w:szCs w:val="21"/>
        </w:rPr>
        <w:t>vip pub</w:t>
      </w:r>
      <w:r w:rsidRPr="002E5560">
        <w:rPr>
          <w:rFonts w:ascii="Consolas" w:eastAsia="宋体" w:hAnsi="Consolas" w:cs="宋体" w:hint="eastAsia"/>
          <w:color w:val="FF0000"/>
          <w:spacing w:val="2"/>
          <w:szCs w:val="21"/>
        </w:rPr>
        <w:t>正解析域</w:t>
      </w:r>
    </w:p>
    <w:p w14:paraId="1E9621F9" w14:textId="194668D7" w:rsidR="002E5560" w:rsidRPr="002E5560" w:rsidRDefault="002E5560" w:rsidP="00C3521E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>[root@pub19-node2 ~]# vi /var/named/named.rac.libai</w:t>
      </w:r>
    </w:p>
    <w:p w14:paraId="3C54B5CE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>$TTL 600</w:t>
      </w:r>
    </w:p>
    <w:p w14:paraId="18CF6B97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>@ IN SOA rac.libai. admin.rac.libai. (</w:t>
      </w:r>
    </w:p>
    <w:p w14:paraId="685F4BD5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 xml:space="preserve">                        0               ; serial number</w:t>
      </w:r>
    </w:p>
    <w:p w14:paraId="2AED0B43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 xml:space="preserve">                        1D              ; refresh</w:t>
      </w:r>
    </w:p>
    <w:p w14:paraId="62D5DDDB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 xml:space="preserve">                        1H              ; retry</w:t>
      </w:r>
    </w:p>
    <w:p w14:paraId="41AD1691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 xml:space="preserve">                        1W              ; expire</w:t>
      </w:r>
    </w:p>
    <w:p w14:paraId="284783C1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 xml:space="preserve">                        3H )            ; minimum</w:t>
      </w:r>
    </w:p>
    <w:p w14:paraId="5A965D1A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>@ IN NS master</w:t>
      </w:r>
    </w:p>
    <w:p w14:paraId="557E8E0E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>master  IN A 192.168.204.12</w:t>
      </w:r>
    </w:p>
    <w:p w14:paraId="731C803B" w14:textId="2FC2C3FC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>scan19</w:t>
      </w:r>
      <w:r w:rsidR="00C57351">
        <w:rPr>
          <w:rFonts w:ascii="Consolas" w:eastAsia="宋体" w:hAnsi="Consolas" w:cs="宋体"/>
          <w:color w:val="444444"/>
          <w:spacing w:val="2"/>
          <w:szCs w:val="21"/>
        </w:rPr>
        <w:t>.</w:t>
      </w:r>
      <w:r w:rsidRPr="002E5560">
        <w:rPr>
          <w:rFonts w:ascii="Consolas" w:eastAsia="宋体" w:hAnsi="Consolas" w:cs="宋体"/>
          <w:color w:val="444444"/>
          <w:spacing w:val="2"/>
          <w:szCs w:val="21"/>
        </w:rPr>
        <w:t>vip.rac.libai.      IN A 192.168.204.162</w:t>
      </w:r>
    </w:p>
    <w:p w14:paraId="27704CC6" w14:textId="431F94A2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>scan19</w:t>
      </w:r>
      <w:r w:rsidR="00C57351">
        <w:rPr>
          <w:rFonts w:ascii="Consolas" w:eastAsia="宋体" w:hAnsi="Consolas" w:cs="宋体"/>
          <w:color w:val="444444"/>
          <w:spacing w:val="2"/>
          <w:szCs w:val="21"/>
        </w:rPr>
        <w:t>.</w:t>
      </w:r>
      <w:r w:rsidRPr="002E5560">
        <w:rPr>
          <w:rFonts w:ascii="Consolas" w:eastAsia="宋体" w:hAnsi="Consolas" w:cs="宋体"/>
          <w:color w:val="444444"/>
          <w:spacing w:val="2"/>
          <w:szCs w:val="21"/>
        </w:rPr>
        <w:t>vip.rac.libai.      IN A 192.168.204.163</w:t>
      </w:r>
    </w:p>
    <w:p w14:paraId="1A3E0CCB" w14:textId="6AAF8941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>scan19</w:t>
      </w:r>
      <w:r w:rsidR="00C57351">
        <w:rPr>
          <w:rFonts w:ascii="Consolas" w:eastAsia="宋体" w:hAnsi="Consolas" w:cs="宋体"/>
          <w:color w:val="444444"/>
          <w:spacing w:val="2"/>
          <w:szCs w:val="21"/>
        </w:rPr>
        <w:t>.</w:t>
      </w:r>
      <w:r w:rsidRPr="002E5560">
        <w:rPr>
          <w:rFonts w:ascii="Consolas" w:eastAsia="宋体" w:hAnsi="Consolas" w:cs="宋体"/>
          <w:color w:val="444444"/>
          <w:spacing w:val="2"/>
          <w:szCs w:val="21"/>
        </w:rPr>
        <w:t>vip.rac.libai.      IN A 192.168.204.164</w:t>
      </w:r>
    </w:p>
    <w:p w14:paraId="597D7873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>priv19-node1.rac.libai.    IN A 40.40.40.41</w:t>
      </w:r>
    </w:p>
    <w:p w14:paraId="3D82B02A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>priv19-node2.rac.libai.    IN A 40.40.40.42</w:t>
      </w:r>
    </w:p>
    <w:p w14:paraId="59AD13AC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>vip19-node1.rac.libai.     IN A 192.168.204.21</w:t>
      </w:r>
    </w:p>
    <w:p w14:paraId="5FD89436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>vip19-node2.rac.libai.     IN A 192.168.204.22</w:t>
      </w:r>
    </w:p>
    <w:p w14:paraId="12BAB695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>pub19-node1.rac.libai.     IN A 192.168.204.11</w:t>
      </w:r>
    </w:p>
    <w:p w14:paraId="1FFB393D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>pub19-node2.rac.libai.     IN A 192.168.204.12</w:t>
      </w:r>
    </w:p>
    <w:p w14:paraId="03CF9B1A" w14:textId="2DE2F6CE" w:rsidR="002E5560" w:rsidRPr="002E5560" w:rsidRDefault="00C57351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>
        <w:rPr>
          <w:rFonts w:ascii="Consolas" w:eastAsia="宋体" w:hAnsi="Consolas" w:cs="宋体"/>
          <w:color w:val="444444"/>
          <w:spacing w:val="2"/>
          <w:szCs w:val="21"/>
        </w:rPr>
        <w:t>vip.</w:t>
      </w:r>
      <w:r w:rsidR="002E5560" w:rsidRPr="002E5560">
        <w:rPr>
          <w:rFonts w:ascii="Consolas" w:eastAsia="宋体" w:hAnsi="Consolas" w:cs="宋体"/>
          <w:color w:val="444444"/>
          <w:spacing w:val="2"/>
          <w:szCs w:val="21"/>
        </w:rPr>
        <w:t>rac.libai.              IN NS gns</w:t>
      </w:r>
      <w:r>
        <w:rPr>
          <w:rFonts w:ascii="Consolas" w:eastAsia="宋体" w:hAnsi="Consolas" w:cs="宋体"/>
          <w:color w:val="444444"/>
          <w:spacing w:val="2"/>
          <w:szCs w:val="21"/>
        </w:rPr>
        <w:t>.rac.libai.</w:t>
      </w:r>
    </w:p>
    <w:p w14:paraId="4E7DE1ED" w14:textId="318D405E" w:rsid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>gns</w:t>
      </w:r>
      <w:r w:rsidR="00C57351">
        <w:rPr>
          <w:rFonts w:ascii="Consolas" w:eastAsia="宋体" w:hAnsi="Consolas" w:cs="宋体"/>
          <w:color w:val="444444"/>
          <w:spacing w:val="2"/>
          <w:szCs w:val="21"/>
        </w:rPr>
        <w:t>.rac.libai.</w:t>
      </w:r>
      <w:r w:rsidRPr="002E5560">
        <w:rPr>
          <w:rFonts w:ascii="Consolas" w:eastAsia="宋体" w:hAnsi="Consolas" w:cs="宋体"/>
          <w:color w:val="444444"/>
          <w:spacing w:val="2"/>
          <w:szCs w:val="21"/>
        </w:rPr>
        <w:t xml:space="preserve">              IN A 192.168.204.10</w:t>
      </w:r>
    </w:p>
    <w:p w14:paraId="122DB7AF" w14:textId="7EEC71A3" w:rsidR="00C57351" w:rsidRDefault="00C57351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</w:p>
    <w:p w14:paraId="60EE11D7" w14:textId="5F2E0A6E" w:rsidR="001312B0" w:rsidRPr="00073B5B" w:rsidRDefault="00C57351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FF0000"/>
          <w:spacing w:val="2"/>
          <w:szCs w:val="21"/>
        </w:rPr>
      </w:pPr>
      <w:r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#</w:t>
      </w:r>
      <w:r w:rsidRPr="00073B5B">
        <w:rPr>
          <w:rFonts w:ascii="Consolas" w:eastAsia="宋体" w:hAnsi="Consolas" w:cs="宋体"/>
          <w:color w:val="FF0000"/>
          <w:spacing w:val="2"/>
          <w:szCs w:val="21"/>
        </w:rPr>
        <w:t xml:space="preserve"> </w:t>
      </w:r>
      <w:r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最后两行表示：子域</w:t>
      </w:r>
      <w:r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v</w:t>
      </w:r>
      <w:r w:rsidRPr="00073B5B">
        <w:rPr>
          <w:rFonts w:ascii="Consolas" w:eastAsia="宋体" w:hAnsi="Consolas" w:cs="宋体"/>
          <w:color w:val="FF0000"/>
          <w:spacing w:val="2"/>
          <w:szCs w:val="21"/>
        </w:rPr>
        <w:t>ip.rac.libai</w:t>
      </w:r>
      <w:r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的解析服务器为</w:t>
      </w:r>
      <w:r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gns.</w:t>
      </w:r>
      <w:r w:rsidRPr="00073B5B">
        <w:rPr>
          <w:rFonts w:ascii="Consolas" w:eastAsia="宋体" w:hAnsi="Consolas" w:cs="宋体"/>
          <w:color w:val="FF0000"/>
          <w:spacing w:val="2"/>
          <w:szCs w:val="21"/>
        </w:rPr>
        <w:t>rac.libai</w:t>
      </w:r>
      <w:r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，</w:t>
      </w:r>
      <w:r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gns</w:t>
      </w:r>
      <w:r w:rsidRPr="00073B5B">
        <w:rPr>
          <w:rFonts w:ascii="Consolas" w:eastAsia="宋体" w:hAnsi="Consolas" w:cs="宋体"/>
          <w:color w:val="FF0000"/>
          <w:spacing w:val="2"/>
          <w:szCs w:val="21"/>
        </w:rPr>
        <w:t>.rac.libai</w:t>
      </w:r>
      <w:r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的服务器地址为</w:t>
      </w:r>
      <w:r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1</w:t>
      </w:r>
      <w:r w:rsidRPr="00073B5B">
        <w:rPr>
          <w:rFonts w:ascii="Consolas" w:eastAsia="宋体" w:hAnsi="Consolas" w:cs="宋体"/>
          <w:color w:val="FF0000"/>
          <w:spacing w:val="2"/>
          <w:szCs w:val="21"/>
        </w:rPr>
        <w:t>92</w:t>
      </w:r>
      <w:r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.</w:t>
      </w:r>
      <w:r w:rsidRPr="00073B5B">
        <w:rPr>
          <w:rFonts w:ascii="Consolas" w:eastAsia="宋体" w:hAnsi="Consolas" w:cs="宋体"/>
          <w:color w:val="FF0000"/>
          <w:spacing w:val="2"/>
          <w:szCs w:val="21"/>
        </w:rPr>
        <w:t>168</w:t>
      </w:r>
      <w:r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.</w:t>
      </w:r>
      <w:r w:rsidRPr="00073B5B">
        <w:rPr>
          <w:rFonts w:ascii="Consolas" w:eastAsia="宋体" w:hAnsi="Consolas" w:cs="宋体"/>
          <w:color w:val="FF0000"/>
          <w:spacing w:val="2"/>
          <w:szCs w:val="21"/>
        </w:rPr>
        <w:t>204</w:t>
      </w:r>
      <w:r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.</w:t>
      </w:r>
      <w:r w:rsidRPr="00073B5B">
        <w:rPr>
          <w:rFonts w:ascii="Consolas" w:eastAsia="宋体" w:hAnsi="Consolas" w:cs="宋体"/>
          <w:color w:val="FF0000"/>
          <w:spacing w:val="2"/>
          <w:szCs w:val="21"/>
        </w:rPr>
        <w:t>10</w:t>
      </w:r>
    </w:p>
    <w:p w14:paraId="7BDEE786" w14:textId="50D0487D" w:rsidR="0046576B" w:rsidRDefault="001312B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FF0000"/>
          <w:spacing w:val="2"/>
          <w:szCs w:val="21"/>
        </w:rPr>
      </w:pPr>
      <w:r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这是配置</w:t>
      </w:r>
      <w:r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gns</w:t>
      </w:r>
      <w:r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的关键</w:t>
      </w:r>
      <w:r w:rsidR="0046576B">
        <w:rPr>
          <w:rFonts w:ascii="Consolas" w:eastAsia="宋体" w:hAnsi="Consolas" w:cs="宋体" w:hint="eastAsia"/>
          <w:color w:val="FF0000"/>
          <w:spacing w:val="2"/>
          <w:szCs w:val="21"/>
        </w:rPr>
        <w:t>。</w:t>
      </w:r>
    </w:p>
    <w:p w14:paraId="0453024B" w14:textId="0AF89002" w:rsidR="001312B0" w:rsidRPr="00073B5B" w:rsidRDefault="0046576B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FF0000"/>
          <w:spacing w:val="2"/>
          <w:szCs w:val="21"/>
        </w:rPr>
      </w:pPr>
      <w:r>
        <w:rPr>
          <w:rFonts w:ascii="Consolas" w:eastAsia="宋体" w:hAnsi="Consolas" w:cs="宋体" w:hint="eastAsia"/>
          <w:color w:val="FF0000"/>
          <w:spacing w:val="2"/>
          <w:szCs w:val="21"/>
        </w:rPr>
        <w:t>#</w:t>
      </w:r>
      <w:r>
        <w:rPr>
          <w:rFonts w:ascii="Consolas" w:eastAsia="宋体" w:hAnsi="Consolas" w:cs="宋体"/>
          <w:color w:val="FF0000"/>
          <w:spacing w:val="2"/>
          <w:szCs w:val="21"/>
        </w:rPr>
        <w:t xml:space="preserve"> </w:t>
      </w:r>
      <w:r w:rsidR="00AA05C8"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在</w:t>
      </w:r>
      <w:r w:rsidR="00AA05C8"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g</w:t>
      </w:r>
      <w:r w:rsidR="00AA05C8" w:rsidRPr="00073B5B">
        <w:rPr>
          <w:rFonts w:ascii="Consolas" w:eastAsia="宋体" w:hAnsi="Consolas" w:cs="宋体"/>
          <w:color w:val="FF0000"/>
          <w:spacing w:val="2"/>
          <w:szCs w:val="21"/>
        </w:rPr>
        <w:t>ridSetup.sh</w:t>
      </w:r>
      <w:r w:rsidR="00AA05C8"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配置</w:t>
      </w:r>
      <w:r w:rsidR="00AA05C8"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SCAN</w:t>
      </w:r>
      <w:r w:rsidR="00AA05C8"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的页面，</w:t>
      </w:r>
      <w:r w:rsidR="00AA05C8"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scan</w:t>
      </w:r>
      <w:r w:rsidR="00AA05C8"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的域名</w:t>
      </w:r>
      <w:r w:rsidR="00AA05C8" w:rsidRPr="00073B5B">
        <w:rPr>
          <w:rFonts w:ascii="Consolas" w:eastAsia="宋体" w:hAnsi="Consolas" w:cs="宋体"/>
          <w:color w:val="FF0000"/>
          <w:spacing w:val="2"/>
          <w:szCs w:val="21"/>
        </w:rPr>
        <w:t>scan19.vip.rac.libai</w:t>
      </w:r>
      <w:r w:rsidR="00AA05C8"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必须包含交给</w:t>
      </w:r>
      <w:r w:rsidR="00AA05C8"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gns</w:t>
      </w:r>
      <w:r w:rsidR="00AA05C8"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管理的子域即</w:t>
      </w:r>
      <w:r w:rsidR="00AA05C8" w:rsidRPr="00073B5B">
        <w:rPr>
          <w:rFonts w:ascii="Consolas" w:eastAsia="宋体" w:hAnsi="Consolas" w:cs="宋体"/>
          <w:color w:val="FF0000"/>
          <w:spacing w:val="2"/>
          <w:szCs w:val="21"/>
        </w:rPr>
        <w:t>scan19.vip.rac.libai</w:t>
      </w:r>
      <w:r w:rsidR="00AA05C8"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需要包含</w:t>
      </w:r>
      <w:r w:rsidR="00AA05C8"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vi</w:t>
      </w:r>
      <w:r w:rsidR="00AA05C8" w:rsidRPr="00073B5B">
        <w:rPr>
          <w:rFonts w:ascii="Consolas" w:eastAsia="宋体" w:hAnsi="Consolas" w:cs="宋体"/>
          <w:color w:val="FF0000"/>
          <w:spacing w:val="2"/>
          <w:szCs w:val="21"/>
        </w:rPr>
        <w:t>p.rac.libai</w:t>
      </w:r>
    </w:p>
    <w:p w14:paraId="56C82D19" w14:textId="7341EAFD" w:rsidR="00720233" w:rsidRPr="00073B5B" w:rsidRDefault="00720233" w:rsidP="002E5560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FF0000"/>
          <w:spacing w:val="2"/>
          <w:szCs w:val="21"/>
        </w:rPr>
      </w:pPr>
      <w:r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#</w:t>
      </w:r>
      <w:r w:rsidRPr="00073B5B">
        <w:rPr>
          <w:rFonts w:ascii="Consolas" w:eastAsia="宋体" w:hAnsi="Consolas" w:cs="宋体"/>
          <w:color w:val="FF0000"/>
          <w:spacing w:val="2"/>
          <w:szCs w:val="21"/>
        </w:rPr>
        <w:t xml:space="preserve"> gridSetup.sh</w:t>
      </w:r>
      <w:r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配置</w:t>
      </w:r>
      <w:r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gns</w:t>
      </w:r>
      <w:r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的</w:t>
      </w:r>
      <w:r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IP</w:t>
      </w:r>
      <w:r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地址即</w:t>
      </w:r>
      <w:r w:rsidRPr="00073B5B">
        <w:rPr>
          <w:rFonts w:ascii="Consolas" w:eastAsia="宋体" w:hAnsi="Consolas" w:cs="宋体"/>
          <w:color w:val="FF0000"/>
          <w:spacing w:val="2"/>
          <w:szCs w:val="21"/>
        </w:rPr>
        <w:t>192.168.204.10</w:t>
      </w:r>
      <w:r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，</w:t>
      </w:r>
      <w:r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subdomain</w:t>
      </w:r>
      <w:r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即</w:t>
      </w:r>
      <w:r w:rsidRPr="00073B5B">
        <w:rPr>
          <w:rFonts w:ascii="Consolas" w:eastAsia="宋体" w:hAnsi="Consolas" w:cs="宋体"/>
          <w:color w:val="FF0000"/>
          <w:spacing w:val="2"/>
          <w:szCs w:val="21"/>
        </w:rPr>
        <w:t>vip.rac.libai</w:t>
      </w:r>
    </w:p>
    <w:p w14:paraId="4FD07BD7" w14:textId="383833F5" w:rsidR="00C57351" w:rsidRPr="00073B5B" w:rsidRDefault="001312B0" w:rsidP="002E5560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FF0000"/>
          <w:spacing w:val="2"/>
          <w:szCs w:val="21"/>
        </w:rPr>
      </w:pPr>
      <w:r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#</w:t>
      </w:r>
      <w:r w:rsidRPr="00073B5B">
        <w:rPr>
          <w:rFonts w:ascii="Consolas" w:eastAsia="宋体" w:hAnsi="Consolas" w:cs="宋体"/>
          <w:color w:val="FF0000"/>
          <w:spacing w:val="2"/>
          <w:szCs w:val="21"/>
        </w:rPr>
        <w:t xml:space="preserve"> </w:t>
      </w:r>
      <w:r w:rsidR="00C57351"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如果配合</w:t>
      </w:r>
      <w:r w:rsidR="00C57351"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DHCP</w:t>
      </w:r>
      <w:r w:rsidR="00C57351"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，则可以完成</w:t>
      </w:r>
      <w:r w:rsidR="00C57351"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vip</w:t>
      </w:r>
      <w:r w:rsidR="00C57351"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，</w:t>
      </w:r>
      <w:r w:rsidR="00C57351"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private</w:t>
      </w:r>
      <w:r w:rsidR="00C57351"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，</w:t>
      </w:r>
      <w:r w:rsidR="00C57351"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scan</w:t>
      </w:r>
      <w:r w:rsidR="00C57351"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都使用</w:t>
      </w:r>
      <w:r w:rsidR="00C57351"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gns</w:t>
      </w:r>
      <w:r w:rsidR="00C57351"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分配</w:t>
      </w:r>
      <w:r w:rsidR="00C57351"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IP</w:t>
      </w:r>
      <w:r w:rsidR="00C57351" w:rsidRPr="00073B5B">
        <w:rPr>
          <w:rFonts w:ascii="Consolas" w:eastAsia="宋体" w:hAnsi="Consolas" w:cs="宋体" w:hint="eastAsia"/>
          <w:color w:val="FF0000"/>
          <w:spacing w:val="2"/>
          <w:szCs w:val="21"/>
        </w:rPr>
        <w:t>。</w:t>
      </w:r>
    </w:p>
    <w:p w14:paraId="52924FE8" w14:textId="7CD580D5" w:rsidR="002E5560" w:rsidRDefault="0063729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FF0000"/>
          <w:spacing w:val="2"/>
          <w:szCs w:val="21"/>
        </w:rPr>
      </w:pPr>
      <w:r>
        <w:rPr>
          <w:rFonts w:ascii="Consolas" w:eastAsia="宋体" w:hAnsi="Consolas" w:cs="宋体" w:hint="eastAsia"/>
          <w:color w:val="FF0000"/>
          <w:spacing w:val="2"/>
          <w:szCs w:val="21"/>
        </w:rPr>
        <w:t>来自：</w:t>
      </w:r>
      <w:hyperlink r:id="rId12" w:history="1">
        <w:r w:rsidRPr="00E229D5">
          <w:rPr>
            <w:rStyle w:val="ab"/>
            <w:rFonts w:ascii="Consolas" w:eastAsia="宋体" w:hAnsi="Consolas" w:cs="宋体"/>
            <w:spacing w:val="2"/>
            <w:szCs w:val="21"/>
          </w:rPr>
          <w:t>http://blog.sina.com.cn/s/blog_701a48e70102w6gv.html</w:t>
        </w:r>
      </w:hyperlink>
    </w:p>
    <w:p w14:paraId="4345361C" w14:textId="77777777" w:rsidR="00637290" w:rsidRPr="00637290" w:rsidRDefault="00637290" w:rsidP="002E5560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FF0000"/>
          <w:spacing w:val="2"/>
          <w:szCs w:val="21"/>
        </w:rPr>
      </w:pPr>
    </w:p>
    <w:p w14:paraId="6914C8C9" w14:textId="4A8202A1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b/>
          <w:bCs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b/>
          <w:bCs/>
          <w:color w:val="444444"/>
          <w:spacing w:val="2"/>
          <w:szCs w:val="21"/>
        </w:rPr>
        <w:t xml:space="preserve">[root@19c-node2 named]# vi named.192.168.204 </w:t>
      </w:r>
    </w:p>
    <w:p w14:paraId="01CBD06E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>$TTL 600</w:t>
      </w:r>
    </w:p>
    <w:p w14:paraId="0307B9E5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>@ IN SOA rac.libai. admin.rac.libai. (</w:t>
      </w:r>
    </w:p>
    <w:p w14:paraId="5A7346EE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 xml:space="preserve">                                10   ; serial</w:t>
      </w:r>
    </w:p>
    <w:p w14:paraId="137506E7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 xml:space="preserve">                                3H   ; refresh</w:t>
      </w:r>
    </w:p>
    <w:p w14:paraId="0B969414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 xml:space="preserve">                                15M  ; retry</w:t>
      </w:r>
    </w:p>
    <w:p w14:paraId="2ABB73AC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 xml:space="preserve">                                1W   ; expire</w:t>
      </w:r>
    </w:p>
    <w:p w14:paraId="74514DFF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 xml:space="preserve">                                1D ) ; minimum</w:t>
      </w:r>
    </w:p>
    <w:p w14:paraId="6E2A1889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>@ IN NS master.rac.libai.</w:t>
      </w:r>
    </w:p>
    <w:p w14:paraId="5FFC24FF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>12 IN PTR master.rac.libai.</w:t>
      </w:r>
    </w:p>
    <w:p w14:paraId="672433C2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>33 IN PTR scan19-vip.rac.libai.</w:t>
      </w:r>
    </w:p>
    <w:p w14:paraId="72E2939B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>34 IN PTR scan19-vip.rac.libai.</w:t>
      </w:r>
    </w:p>
    <w:p w14:paraId="7945A45B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>35 IN PTR scan19-vip.rac.libai.</w:t>
      </w:r>
    </w:p>
    <w:p w14:paraId="7FBF2B6B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>21 IN PTR vip19-node1.rac.libai.</w:t>
      </w:r>
    </w:p>
    <w:p w14:paraId="63F1AB85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lastRenderedPageBreak/>
        <w:t>22 IN PTR vip19-node2.rac.libai.</w:t>
      </w:r>
    </w:p>
    <w:p w14:paraId="4D7E71A2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>11 IN PTR pub19-node1.rac.libai.</w:t>
      </w:r>
    </w:p>
    <w:p w14:paraId="06DA2F31" w14:textId="77777777" w:rsidR="002E5560" w:rsidRP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>12 IN PTR pub19-node2.rac.libai.</w:t>
      </w:r>
    </w:p>
    <w:p w14:paraId="063C3192" w14:textId="6363EAD3" w:rsidR="002E5560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2E5560">
        <w:rPr>
          <w:rFonts w:ascii="Consolas" w:eastAsia="宋体" w:hAnsi="Consolas" w:cs="宋体"/>
          <w:color w:val="444444"/>
          <w:spacing w:val="2"/>
          <w:szCs w:val="21"/>
        </w:rPr>
        <w:t>10 IN PTR gns.rac.libai.</w:t>
      </w:r>
    </w:p>
    <w:p w14:paraId="0B349C5D" w14:textId="77777777" w:rsidR="002E5560" w:rsidRPr="00C3521E" w:rsidRDefault="002E5560" w:rsidP="002E556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</w:p>
    <w:p w14:paraId="3DC83814" w14:textId="615FE61F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b/>
          <w:bCs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b/>
          <w:bCs/>
          <w:color w:val="444444"/>
          <w:spacing w:val="2"/>
          <w:szCs w:val="21"/>
        </w:rPr>
        <w:t xml:space="preserve">[root@19c-node2 named]# vi named.40.40.40 </w:t>
      </w:r>
    </w:p>
    <w:p w14:paraId="451C2185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>$TTL 600</w:t>
      </w:r>
    </w:p>
    <w:p w14:paraId="633EC561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>@ IN SOA rac.libai. admin.rac.libai. (</w:t>
      </w:r>
    </w:p>
    <w:p w14:paraId="7A2700D0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 xml:space="preserve">                                10   ; serial</w:t>
      </w:r>
    </w:p>
    <w:p w14:paraId="45571EF4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 xml:space="preserve">                                3H   ; refresh</w:t>
      </w:r>
    </w:p>
    <w:p w14:paraId="3A4B45FE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 xml:space="preserve">                                15M  ; retry</w:t>
      </w:r>
    </w:p>
    <w:p w14:paraId="74C8E275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 xml:space="preserve">                                1W   ; expire</w:t>
      </w:r>
    </w:p>
    <w:p w14:paraId="59A4A3C1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 xml:space="preserve">                                1D ) ; minimum</w:t>
      </w:r>
    </w:p>
    <w:p w14:paraId="1C2B09B1" w14:textId="77777777" w:rsidR="00C3521E" w:rsidRP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>@ IN NS master.rac.libai.</w:t>
      </w:r>
    </w:p>
    <w:p w14:paraId="78AB11C0" w14:textId="76E1F1FA" w:rsid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color w:val="444444"/>
          <w:spacing w:val="2"/>
          <w:szCs w:val="21"/>
        </w:rPr>
        <w:t>42 In PTR 19cpriv-node2.rac.libai.</w:t>
      </w:r>
    </w:p>
    <w:p w14:paraId="550CF4A9" w14:textId="6D12E683" w:rsid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</w:p>
    <w:p w14:paraId="092217BE" w14:textId="2C6DBE36" w:rsidR="00C3521E" w:rsidRDefault="00C3521E" w:rsidP="00C3521E">
      <w:pPr>
        <w:widowControl/>
        <w:shd w:val="clear" w:color="auto" w:fill="F5F5F5"/>
        <w:jc w:val="left"/>
        <w:rPr>
          <w:rFonts w:ascii="Consolas" w:eastAsia="宋体" w:hAnsi="Consolas" w:cs="宋体"/>
          <w:b/>
          <w:bCs/>
          <w:color w:val="444444"/>
          <w:spacing w:val="2"/>
          <w:szCs w:val="21"/>
        </w:rPr>
      </w:pPr>
      <w:r w:rsidRPr="00C3521E">
        <w:rPr>
          <w:rFonts w:ascii="Consolas" w:eastAsia="宋体" w:hAnsi="Consolas" w:cs="宋体"/>
          <w:b/>
          <w:bCs/>
          <w:color w:val="444444"/>
          <w:spacing w:val="2"/>
          <w:szCs w:val="21"/>
        </w:rPr>
        <w:t>[root@19c-node2 named]#</w:t>
      </w:r>
      <w:r>
        <w:rPr>
          <w:rFonts w:ascii="Consolas" w:eastAsia="宋体" w:hAnsi="Consolas" w:cs="宋体"/>
          <w:b/>
          <w:bCs/>
          <w:color w:val="444444"/>
          <w:spacing w:val="2"/>
          <w:szCs w:val="21"/>
        </w:rPr>
        <w:t xml:space="preserve"> systemctl restart named</w:t>
      </w:r>
    </w:p>
    <w:p w14:paraId="0926F5BD" w14:textId="36ADF827" w:rsidR="00C91B76" w:rsidRDefault="00C91B76" w:rsidP="00C3521E">
      <w:pPr>
        <w:widowControl/>
        <w:shd w:val="clear" w:color="auto" w:fill="F5F5F5"/>
        <w:jc w:val="left"/>
        <w:rPr>
          <w:rFonts w:ascii="Consolas" w:eastAsia="宋体" w:hAnsi="Consolas" w:cs="宋体"/>
          <w:b/>
          <w:bCs/>
          <w:color w:val="444444"/>
          <w:spacing w:val="2"/>
          <w:szCs w:val="21"/>
        </w:rPr>
      </w:pPr>
    </w:p>
    <w:p w14:paraId="4B15B540" w14:textId="597EF579" w:rsidR="00C91B76" w:rsidRDefault="00C91B76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91B76">
        <w:rPr>
          <w:rFonts w:ascii="Consolas" w:eastAsia="宋体" w:hAnsi="Consolas" w:cs="宋体"/>
          <w:color w:val="444444"/>
          <w:spacing w:val="2"/>
          <w:szCs w:val="21"/>
        </w:rPr>
        <w:t>[root@19c-node1 software]# yum install -y dhcp</w:t>
      </w:r>
    </w:p>
    <w:p w14:paraId="769BFF1E" w14:textId="13A44394" w:rsidR="00C91B76" w:rsidRDefault="00C91B76" w:rsidP="00C3521E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91B76">
        <w:rPr>
          <w:rFonts w:ascii="Consolas" w:eastAsia="宋体" w:hAnsi="Consolas" w:cs="宋体"/>
          <w:color w:val="444444"/>
          <w:spacing w:val="2"/>
          <w:szCs w:val="21"/>
        </w:rPr>
        <w:t>[root@19c-node1 software]# vi /etc/dhcp/dhcpd.conf</w:t>
      </w:r>
    </w:p>
    <w:p w14:paraId="31E69757" w14:textId="77777777" w:rsidR="00C91B76" w:rsidRPr="00C91B76" w:rsidRDefault="00C91B76" w:rsidP="00C91B7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91B76">
        <w:rPr>
          <w:rFonts w:ascii="Consolas" w:eastAsia="宋体" w:hAnsi="Consolas" w:cs="宋体"/>
          <w:color w:val="444444"/>
          <w:spacing w:val="2"/>
          <w:szCs w:val="21"/>
        </w:rPr>
        <w:t>#   see /usr/share/doc/dhcp*/dhcpd.conf.example</w:t>
      </w:r>
    </w:p>
    <w:p w14:paraId="7648B3A7" w14:textId="77777777" w:rsidR="00C91B76" w:rsidRPr="00C91B76" w:rsidRDefault="00C91B76" w:rsidP="00C91B7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91B76">
        <w:rPr>
          <w:rFonts w:ascii="Consolas" w:eastAsia="宋体" w:hAnsi="Consolas" w:cs="宋体"/>
          <w:color w:val="444444"/>
          <w:spacing w:val="2"/>
          <w:szCs w:val="21"/>
        </w:rPr>
        <w:t>#   see dhcpd.conf(5) man page</w:t>
      </w:r>
    </w:p>
    <w:p w14:paraId="5E20FFB5" w14:textId="6DB85474" w:rsidR="00C91B76" w:rsidRDefault="00C91B76" w:rsidP="00C91B7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91B76">
        <w:rPr>
          <w:rFonts w:ascii="Consolas" w:eastAsia="宋体" w:hAnsi="Consolas" w:cs="宋体"/>
          <w:color w:val="444444"/>
          <w:spacing w:val="2"/>
          <w:szCs w:val="21"/>
        </w:rPr>
        <w:t>#</w:t>
      </w:r>
    </w:p>
    <w:p w14:paraId="15CE513E" w14:textId="77777777" w:rsidR="00C91B76" w:rsidRPr="00C91B76" w:rsidRDefault="00C91B76" w:rsidP="00C91B7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</w:p>
    <w:p w14:paraId="270F787D" w14:textId="77777777" w:rsidR="00C91B76" w:rsidRPr="00C91B76" w:rsidRDefault="00C91B76" w:rsidP="00C91B7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91B76">
        <w:rPr>
          <w:rFonts w:ascii="Consolas" w:eastAsia="宋体" w:hAnsi="Consolas" w:cs="宋体"/>
          <w:color w:val="444444"/>
          <w:spacing w:val="2"/>
          <w:szCs w:val="21"/>
        </w:rPr>
        <w:t>ddns-update-styleinterim;</w:t>
      </w:r>
    </w:p>
    <w:p w14:paraId="178E1965" w14:textId="77777777" w:rsidR="00C91B76" w:rsidRPr="00C91B76" w:rsidRDefault="00C91B76" w:rsidP="00C91B7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91B76">
        <w:rPr>
          <w:rFonts w:ascii="Consolas" w:eastAsia="宋体" w:hAnsi="Consolas" w:cs="宋体"/>
          <w:color w:val="444444"/>
          <w:spacing w:val="2"/>
          <w:szCs w:val="21"/>
        </w:rPr>
        <w:t>ignoreclient-updates;</w:t>
      </w:r>
    </w:p>
    <w:p w14:paraId="41710432" w14:textId="77777777" w:rsidR="00C91B76" w:rsidRPr="00C91B76" w:rsidRDefault="00C91B76" w:rsidP="00C91B7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</w:p>
    <w:p w14:paraId="410F181E" w14:textId="69419BAE" w:rsidR="00C91B76" w:rsidRPr="00C91B76" w:rsidRDefault="00C91B76" w:rsidP="00C91B76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Cs w:val="21"/>
        </w:rPr>
      </w:pPr>
      <w:r w:rsidRPr="00C91B76">
        <w:rPr>
          <w:rFonts w:ascii="Consolas" w:eastAsia="宋体" w:hAnsi="Consolas" w:cs="宋体"/>
          <w:color w:val="444444"/>
          <w:spacing w:val="2"/>
          <w:szCs w:val="21"/>
        </w:rPr>
        <w:t>subnet 192.168.204.0 netmask 255.255.255.0 {</w:t>
      </w:r>
    </w:p>
    <w:p w14:paraId="7B1D0F29" w14:textId="77777777" w:rsidR="00C91B76" w:rsidRPr="00C91B76" w:rsidRDefault="00C91B76" w:rsidP="00C91B7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91B76">
        <w:rPr>
          <w:rFonts w:ascii="Consolas" w:eastAsia="宋体" w:hAnsi="Consolas" w:cs="宋体"/>
          <w:color w:val="444444"/>
          <w:spacing w:val="2"/>
          <w:szCs w:val="21"/>
        </w:rPr>
        <w:t>option routers 192.168.204.1;</w:t>
      </w:r>
    </w:p>
    <w:p w14:paraId="24DB970D" w14:textId="77777777" w:rsidR="00C91B76" w:rsidRPr="00C91B76" w:rsidRDefault="00C91B76" w:rsidP="00C91B7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91B76">
        <w:rPr>
          <w:rFonts w:ascii="Consolas" w:eastAsia="宋体" w:hAnsi="Consolas" w:cs="宋体"/>
          <w:color w:val="444444"/>
          <w:spacing w:val="2"/>
          <w:szCs w:val="21"/>
        </w:rPr>
        <w:t>option subnet-mask 255.255.255.0;</w:t>
      </w:r>
    </w:p>
    <w:p w14:paraId="173E8AA4" w14:textId="77777777" w:rsidR="00C91B76" w:rsidRPr="00C91B76" w:rsidRDefault="00C91B76" w:rsidP="00C91B7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91B76">
        <w:rPr>
          <w:rFonts w:ascii="Consolas" w:eastAsia="宋体" w:hAnsi="Consolas" w:cs="宋体"/>
          <w:color w:val="444444"/>
          <w:spacing w:val="2"/>
          <w:szCs w:val="21"/>
        </w:rPr>
        <w:t>option nis-domain "rac.libai";</w:t>
      </w:r>
    </w:p>
    <w:p w14:paraId="555982E7" w14:textId="77777777" w:rsidR="00C91B76" w:rsidRPr="00C91B76" w:rsidRDefault="00C91B76" w:rsidP="00C91B7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91B76">
        <w:rPr>
          <w:rFonts w:ascii="Consolas" w:eastAsia="宋体" w:hAnsi="Consolas" w:cs="宋体"/>
          <w:color w:val="444444"/>
          <w:spacing w:val="2"/>
          <w:szCs w:val="21"/>
        </w:rPr>
        <w:t>option domain-name "rac.libai";</w:t>
      </w:r>
    </w:p>
    <w:p w14:paraId="65FFC323" w14:textId="77777777" w:rsidR="00C91B76" w:rsidRPr="00C91B76" w:rsidRDefault="00C91B76" w:rsidP="00C91B7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91B76">
        <w:rPr>
          <w:rFonts w:ascii="Consolas" w:eastAsia="宋体" w:hAnsi="Consolas" w:cs="宋体"/>
          <w:color w:val="444444"/>
          <w:spacing w:val="2"/>
          <w:szCs w:val="21"/>
        </w:rPr>
        <w:t>option domain-name-servers 192.168.204.12;</w:t>
      </w:r>
    </w:p>
    <w:p w14:paraId="1FEE1326" w14:textId="77777777" w:rsidR="00C91B76" w:rsidRPr="00C91B76" w:rsidRDefault="00C91B76" w:rsidP="00C91B7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91B76">
        <w:rPr>
          <w:rFonts w:ascii="Consolas" w:eastAsia="宋体" w:hAnsi="Consolas" w:cs="宋体"/>
          <w:color w:val="444444"/>
          <w:spacing w:val="2"/>
          <w:szCs w:val="21"/>
        </w:rPr>
        <w:t>option time-offset -18000; # Eastern Standard Time</w:t>
      </w:r>
    </w:p>
    <w:p w14:paraId="0B614ED5" w14:textId="77777777" w:rsidR="00C91B76" w:rsidRPr="00C91B76" w:rsidRDefault="00C91B76" w:rsidP="00C91B7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91B76">
        <w:rPr>
          <w:rFonts w:ascii="Consolas" w:eastAsia="宋体" w:hAnsi="Consolas" w:cs="宋体"/>
          <w:color w:val="444444"/>
          <w:spacing w:val="2"/>
          <w:szCs w:val="21"/>
        </w:rPr>
        <w:t>range dynamic-bootp 192.168.204.21 192.168.204.26;</w:t>
      </w:r>
    </w:p>
    <w:p w14:paraId="2F19F36F" w14:textId="77777777" w:rsidR="00C91B76" w:rsidRPr="00C91B76" w:rsidRDefault="00C91B76" w:rsidP="00C91B7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91B76">
        <w:rPr>
          <w:rFonts w:ascii="Consolas" w:eastAsia="宋体" w:hAnsi="Consolas" w:cs="宋体"/>
          <w:color w:val="444444"/>
          <w:spacing w:val="2"/>
          <w:szCs w:val="21"/>
        </w:rPr>
        <w:t>default-lease-time 21600;</w:t>
      </w:r>
    </w:p>
    <w:p w14:paraId="119CA9B1" w14:textId="77777777" w:rsidR="00C91B76" w:rsidRPr="00C91B76" w:rsidRDefault="00C91B76" w:rsidP="00C91B7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91B76">
        <w:rPr>
          <w:rFonts w:ascii="Consolas" w:eastAsia="宋体" w:hAnsi="Consolas" w:cs="宋体"/>
          <w:color w:val="444444"/>
          <w:spacing w:val="2"/>
          <w:szCs w:val="21"/>
        </w:rPr>
        <w:t>max-lease-time 43200;</w:t>
      </w:r>
    </w:p>
    <w:p w14:paraId="538CE42B" w14:textId="5ED12806" w:rsidR="00C91B76" w:rsidRDefault="00C91B76" w:rsidP="00C91B7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91B76">
        <w:rPr>
          <w:rFonts w:ascii="Consolas" w:eastAsia="宋体" w:hAnsi="Consolas" w:cs="宋体"/>
          <w:color w:val="444444"/>
          <w:spacing w:val="2"/>
          <w:szCs w:val="21"/>
        </w:rPr>
        <w:t>}</w:t>
      </w:r>
    </w:p>
    <w:p w14:paraId="4633686F" w14:textId="77777777" w:rsidR="00C91B76" w:rsidRPr="00C91B76" w:rsidRDefault="00C91B76" w:rsidP="00C91B7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91B76">
        <w:rPr>
          <w:rFonts w:ascii="Consolas" w:eastAsia="宋体" w:hAnsi="Consolas" w:cs="宋体"/>
          <w:color w:val="444444"/>
          <w:spacing w:val="2"/>
          <w:szCs w:val="21"/>
        </w:rPr>
        <w:t>[root@19c-node2 ~]# systemctl enable dhcpd</w:t>
      </w:r>
    </w:p>
    <w:p w14:paraId="00FC5DEC" w14:textId="695DDF16" w:rsidR="00C91B76" w:rsidRPr="00C91B76" w:rsidRDefault="00C91B76" w:rsidP="00C91B7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91B76">
        <w:rPr>
          <w:rFonts w:ascii="Consolas" w:eastAsia="宋体" w:hAnsi="Consolas" w:cs="宋体"/>
          <w:color w:val="444444"/>
          <w:spacing w:val="2"/>
          <w:szCs w:val="21"/>
        </w:rPr>
        <w:t>[root@19c-node2 ~]# systemctl restart dhcpd</w:t>
      </w:r>
    </w:p>
    <w:p w14:paraId="18F9567C" w14:textId="646647E1" w:rsidR="00C91B76" w:rsidRDefault="00C91B76" w:rsidP="00C91B7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C91B76">
        <w:rPr>
          <w:rFonts w:ascii="Consolas" w:eastAsia="宋体" w:hAnsi="Consolas" w:cs="宋体"/>
          <w:color w:val="444444"/>
          <w:spacing w:val="2"/>
          <w:szCs w:val="21"/>
        </w:rPr>
        <w:t>[root@19c-node2 ~]# systemctl status dhcpd</w:t>
      </w:r>
    </w:p>
    <w:p w14:paraId="42E06AF7" w14:textId="0E4C2149" w:rsidR="005033AE" w:rsidRDefault="005033AE" w:rsidP="00C91B7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</w:p>
    <w:p w14:paraId="19A5B321" w14:textId="051812BE" w:rsidR="005033AE" w:rsidRDefault="005033AE" w:rsidP="00C91B76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Cs w:val="21"/>
        </w:rPr>
      </w:pPr>
      <w:r>
        <w:rPr>
          <w:rFonts w:ascii="Consolas" w:eastAsia="宋体" w:hAnsi="Consolas" w:cs="宋体" w:hint="eastAsia"/>
          <w:color w:val="444444"/>
          <w:spacing w:val="2"/>
          <w:szCs w:val="21"/>
        </w:rPr>
        <w:t>/</w:t>
      </w:r>
      <w:r>
        <w:rPr>
          <w:rFonts w:ascii="Consolas" w:eastAsia="宋体" w:hAnsi="Consolas" w:cs="宋体"/>
          <w:color w:val="444444"/>
          <w:spacing w:val="2"/>
          <w:szCs w:val="21"/>
        </w:rPr>
        <w:t xml:space="preserve">* </w:t>
      </w:r>
      <w:r>
        <w:rPr>
          <w:rFonts w:ascii="Consolas" w:eastAsia="宋体" w:hAnsi="Consolas" w:cs="宋体" w:hint="eastAsia"/>
          <w:color w:val="444444"/>
          <w:spacing w:val="2"/>
          <w:szCs w:val="21"/>
        </w:rPr>
        <w:t>查看租约文件</w:t>
      </w:r>
    </w:p>
    <w:p w14:paraId="2791EC16" w14:textId="0793B395" w:rsidR="005033AE" w:rsidRDefault="005033AE" w:rsidP="00C91B7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5033AE">
        <w:rPr>
          <w:rFonts w:ascii="Consolas" w:eastAsia="宋体" w:hAnsi="Consolas" w:cs="宋体"/>
          <w:color w:val="444444"/>
          <w:spacing w:val="2"/>
          <w:szCs w:val="21"/>
        </w:rPr>
        <w:t>/var/lib/dhcp/dhcpd.leases</w:t>
      </w:r>
    </w:p>
    <w:p w14:paraId="485D0337" w14:textId="13831EDF" w:rsidR="005033AE" w:rsidRDefault="005033AE" w:rsidP="00C91B7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</w:p>
    <w:p w14:paraId="28441AD1" w14:textId="5BB37AAC" w:rsidR="005033AE" w:rsidRDefault="005033AE" w:rsidP="00C91B76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Cs w:val="21"/>
        </w:rPr>
      </w:pPr>
      <w:r>
        <w:rPr>
          <w:rFonts w:ascii="Consolas" w:eastAsia="宋体" w:hAnsi="Consolas" w:cs="宋体" w:hint="eastAsia"/>
          <w:color w:val="444444"/>
          <w:spacing w:val="2"/>
          <w:szCs w:val="21"/>
        </w:rPr>
        <w:t>/</w:t>
      </w:r>
      <w:r>
        <w:rPr>
          <w:rFonts w:ascii="Consolas" w:eastAsia="宋体" w:hAnsi="Consolas" w:cs="宋体"/>
          <w:color w:val="444444"/>
          <w:spacing w:val="2"/>
          <w:szCs w:val="21"/>
        </w:rPr>
        <w:t xml:space="preserve">* </w:t>
      </w:r>
      <w:r>
        <w:rPr>
          <w:rFonts w:ascii="Consolas" w:eastAsia="宋体" w:hAnsi="Consolas" w:cs="宋体" w:hint="eastAsia"/>
          <w:color w:val="444444"/>
          <w:spacing w:val="2"/>
          <w:szCs w:val="21"/>
        </w:rPr>
        <w:t>为</w:t>
      </w:r>
      <w:r>
        <w:rPr>
          <w:rFonts w:ascii="Consolas" w:eastAsia="宋体" w:hAnsi="Consolas" w:cs="宋体" w:hint="eastAsia"/>
          <w:color w:val="444444"/>
          <w:spacing w:val="2"/>
          <w:szCs w:val="21"/>
        </w:rPr>
        <w:t>enp</w:t>
      </w:r>
      <w:r>
        <w:rPr>
          <w:rFonts w:ascii="Consolas" w:eastAsia="宋体" w:hAnsi="Consolas" w:cs="宋体"/>
          <w:color w:val="444444"/>
          <w:spacing w:val="2"/>
          <w:szCs w:val="21"/>
        </w:rPr>
        <w:t>0</w:t>
      </w:r>
      <w:r>
        <w:rPr>
          <w:rFonts w:ascii="Consolas" w:eastAsia="宋体" w:hAnsi="Consolas" w:cs="宋体" w:hint="eastAsia"/>
          <w:color w:val="444444"/>
          <w:spacing w:val="2"/>
          <w:szCs w:val="21"/>
        </w:rPr>
        <w:t>s</w:t>
      </w:r>
      <w:r>
        <w:rPr>
          <w:rFonts w:ascii="Consolas" w:eastAsia="宋体" w:hAnsi="Consolas" w:cs="宋体"/>
          <w:color w:val="444444"/>
          <w:spacing w:val="2"/>
          <w:szCs w:val="21"/>
        </w:rPr>
        <w:t>10</w:t>
      </w:r>
      <w:r>
        <w:rPr>
          <w:rFonts w:ascii="Consolas" w:eastAsia="宋体" w:hAnsi="Consolas" w:cs="宋体" w:hint="eastAsia"/>
          <w:color w:val="444444"/>
          <w:spacing w:val="2"/>
          <w:szCs w:val="21"/>
        </w:rPr>
        <w:t>重新获取</w:t>
      </w:r>
      <w:r>
        <w:rPr>
          <w:rFonts w:ascii="Consolas" w:eastAsia="宋体" w:hAnsi="Consolas" w:cs="宋体" w:hint="eastAsia"/>
          <w:color w:val="444444"/>
          <w:spacing w:val="2"/>
          <w:szCs w:val="21"/>
        </w:rPr>
        <w:t>dhcp</w:t>
      </w:r>
      <w:r>
        <w:rPr>
          <w:rFonts w:ascii="Consolas" w:eastAsia="宋体" w:hAnsi="Consolas" w:cs="宋体" w:hint="eastAsia"/>
          <w:color w:val="444444"/>
          <w:spacing w:val="2"/>
          <w:szCs w:val="21"/>
        </w:rPr>
        <w:t>地址</w:t>
      </w:r>
    </w:p>
    <w:p w14:paraId="4D839431" w14:textId="3A9C26A3" w:rsidR="005033AE" w:rsidRPr="005033AE" w:rsidRDefault="005033AE" w:rsidP="00C91B76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Cs w:val="21"/>
        </w:rPr>
      </w:pPr>
      <w:r>
        <w:rPr>
          <w:rFonts w:ascii="Consolas" w:eastAsia="宋体" w:hAnsi="Consolas" w:cs="宋体"/>
          <w:color w:val="444444"/>
          <w:spacing w:val="2"/>
          <w:szCs w:val="21"/>
        </w:rPr>
        <w:t># dhclient -d enp0s10</w:t>
      </w:r>
    </w:p>
    <w:p w14:paraId="1F2F13ED" w14:textId="0F75F77F" w:rsidR="005033AE" w:rsidRDefault="005033AE" w:rsidP="00C91B7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</w:p>
    <w:p w14:paraId="3BA482E7" w14:textId="228855D2" w:rsidR="005033AE" w:rsidRDefault="005033AE" w:rsidP="00C91B7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>
        <w:rPr>
          <w:rFonts w:ascii="Consolas" w:eastAsia="宋体" w:hAnsi="Consolas" w:cs="宋体" w:hint="eastAsia"/>
          <w:color w:val="444444"/>
          <w:spacing w:val="2"/>
          <w:szCs w:val="21"/>
        </w:rPr>
        <w:t>/</w:t>
      </w:r>
      <w:r>
        <w:rPr>
          <w:rFonts w:ascii="Consolas" w:eastAsia="宋体" w:hAnsi="Consolas" w:cs="宋体"/>
          <w:color w:val="444444"/>
          <w:spacing w:val="2"/>
          <w:szCs w:val="21"/>
        </w:rPr>
        <w:t xml:space="preserve">* </w:t>
      </w:r>
      <w:r>
        <w:rPr>
          <w:rFonts w:ascii="Consolas" w:eastAsia="宋体" w:hAnsi="Consolas" w:cs="宋体" w:hint="eastAsia"/>
          <w:color w:val="444444"/>
          <w:spacing w:val="2"/>
          <w:szCs w:val="21"/>
        </w:rPr>
        <w:t>释放租约</w:t>
      </w:r>
    </w:p>
    <w:p w14:paraId="38F1ED02" w14:textId="6FC14428" w:rsidR="005033AE" w:rsidRPr="00C91B76" w:rsidRDefault="005033AE" w:rsidP="00C91B76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Cs w:val="21"/>
        </w:rPr>
      </w:pPr>
      <w:r>
        <w:rPr>
          <w:rFonts w:ascii="Consolas" w:eastAsia="宋体" w:hAnsi="Consolas" w:cs="宋体" w:hint="eastAsia"/>
          <w:color w:val="444444"/>
          <w:spacing w:val="2"/>
          <w:szCs w:val="21"/>
        </w:rPr>
        <w:t>#</w:t>
      </w:r>
      <w:r>
        <w:rPr>
          <w:rFonts w:ascii="Consolas" w:eastAsia="宋体" w:hAnsi="Consolas" w:cs="宋体"/>
          <w:color w:val="444444"/>
          <w:spacing w:val="2"/>
          <w:szCs w:val="21"/>
        </w:rPr>
        <w:t xml:space="preserve"> dhclient -r enp0s10</w:t>
      </w:r>
    </w:p>
    <w:p w14:paraId="651B0425" w14:textId="77777777" w:rsidR="0045362E" w:rsidRPr="0045362E" w:rsidRDefault="0045362E" w:rsidP="008D7D3E">
      <w:pPr>
        <w:rPr>
          <w:rFonts w:hint="eastAsia"/>
        </w:rPr>
      </w:pPr>
    </w:p>
    <w:p w14:paraId="78E461C1" w14:textId="29AFC495" w:rsidR="002D1A2C" w:rsidRPr="00255EFA" w:rsidRDefault="002D1A2C" w:rsidP="00255EFA">
      <w:pPr>
        <w:pStyle w:val="1"/>
        <w:jc w:val="both"/>
        <w:rPr>
          <w:rFonts w:eastAsiaTheme="minorEastAsia" w:hint="eastAsia"/>
        </w:rPr>
      </w:pPr>
      <w:bookmarkStart w:id="17" w:name="_Toc34684384"/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其他配置</w:t>
      </w:r>
      <w:bookmarkEnd w:id="17"/>
    </w:p>
    <w:p w14:paraId="4727DCB2" w14:textId="57062969" w:rsidR="002D1A2C" w:rsidRDefault="002D1A2C" w:rsidP="002D1A2C">
      <w:pPr>
        <w:pStyle w:val="2"/>
      </w:pPr>
      <w:bookmarkStart w:id="18" w:name="_Toc34684385"/>
      <w:r>
        <w:t>6</w:t>
      </w:r>
      <w:r>
        <w:rPr>
          <w:rFonts w:hint="eastAsia"/>
        </w:rPr>
        <w:t>.</w:t>
      </w:r>
      <w:r w:rsidRPr="002D1A2C">
        <w:rPr>
          <w:rStyle w:val="20"/>
        </w:rPr>
        <w:t>1</w:t>
      </w:r>
      <w:r>
        <w:t xml:space="preserve"> </w:t>
      </w:r>
      <w:r>
        <w:rPr>
          <w:rFonts w:hint="eastAsia"/>
        </w:rPr>
        <w:t>操作系统杂项配置</w:t>
      </w:r>
      <w:bookmarkEnd w:id="18"/>
    </w:p>
    <w:p w14:paraId="682AF851" w14:textId="6711F58B" w:rsidR="002D1A2C" w:rsidRDefault="002D1A2C" w:rsidP="00D65F06"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）</w:t>
      </w:r>
      <w:r>
        <w:rPr>
          <w:rFonts w:hint="eastAsia"/>
        </w:rPr>
        <w:t>c</w:t>
      </w:r>
      <w:r>
        <w:t>luster</w:t>
      </w:r>
      <w:r>
        <w:rPr>
          <w:rFonts w:ascii="宋体" w:eastAsia="宋体" w:hAnsi="宋体" w:cs="宋体" w:hint="eastAsia"/>
        </w:rPr>
        <w:t>名称：</w:t>
      </w:r>
    </w:p>
    <w:p w14:paraId="53852560" w14:textId="77777777" w:rsidR="002D1A2C" w:rsidRDefault="002D1A2C" w:rsidP="002D1A2C">
      <w:pPr>
        <w:rPr>
          <w:rFonts w:ascii="LiberationSansNarrow" w:eastAsia="LiberationSansNarrow" w:cs="LiberationSansNarrow" w:hint="eastAsia"/>
          <w:color w:val="9A2727"/>
          <w:kern w:val="0"/>
          <w:szCs w:val="20"/>
        </w:rPr>
      </w:pPr>
      <w:r>
        <w:rPr>
          <w:rFonts w:ascii="LiberationSansNarrow" w:eastAsia="LiberationSansNarrow" w:cs="LiberationSansNarrow" w:hint="eastAsia"/>
          <w:color w:val="9A2727"/>
          <w:kern w:val="0"/>
          <w:szCs w:val="20"/>
        </w:rPr>
        <w:t>大小写不敏感，必须字母数字，必须包含-连接符，不能包含_下划线，最长1</w:t>
      </w:r>
      <w:r>
        <w:rPr>
          <w:rFonts w:ascii="LiberationSansNarrow" w:eastAsia="LiberationSansNarrow" w:cs="LiberationSansNarrow"/>
          <w:color w:val="9A2727"/>
          <w:kern w:val="0"/>
          <w:szCs w:val="20"/>
        </w:rPr>
        <w:t>5</w:t>
      </w:r>
      <w:r>
        <w:rPr>
          <w:rFonts w:ascii="LiberationSansNarrow" w:eastAsia="LiberationSansNarrow" w:cs="LiberationSansNarrow" w:hint="eastAsia"/>
          <w:color w:val="9A2727"/>
          <w:kern w:val="0"/>
          <w:szCs w:val="20"/>
        </w:rPr>
        <w:t>个字符，安装后，只能通过重装GI修改集群名称。</w:t>
      </w:r>
    </w:p>
    <w:p w14:paraId="26716B38" w14:textId="26269909" w:rsidR="002D1A2C" w:rsidRDefault="002D1A2C" w:rsidP="002D1A2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t>etc/hosts</w:t>
      </w:r>
    </w:p>
    <w:p w14:paraId="0A109399" w14:textId="77777777" w:rsidR="00D65F06" w:rsidRPr="00D65F06" w:rsidRDefault="00D65F06" w:rsidP="00D65F0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65F06">
        <w:rPr>
          <w:rFonts w:ascii="Consolas" w:eastAsia="宋体" w:hAnsi="Consolas" w:cs="宋体"/>
          <w:color w:val="444444"/>
          <w:spacing w:val="2"/>
          <w:szCs w:val="21"/>
        </w:rPr>
        <w:t>#public Ip</w:t>
      </w:r>
    </w:p>
    <w:p w14:paraId="38FB14F2" w14:textId="77777777" w:rsidR="00D65F06" w:rsidRPr="00D65F06" w:rsidRDefault="00D65F06" w:rsidP="00D65F0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65F06">
        <w:rPr>
          <w:rFonts w:ascii="Consolas" w:eastAsia="宋体" w:hAnsi="Consolas" w:cs="宋体"/>
          <w:color w:val="444444"/>
          <w:spacing w:val="2"/>
          <w:szCs w:val="21"/>
        </w:rPr>
        <w:t>192.168.204.11       pub19-node1.rac.libai</w:t>
      </w:r>
    </w:p>
    <w:p w14:paraId="135F62E1" w14:textId="77777777" w:rsidR="00D65F06" w:rsidRPr="00D65F06" w:rsidRDefault="00D65F06" w:rsidP="00D65F0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65F06">
        <w:rPr>
          <w:rFonts w:ascii="Consolas" w:eastAsia="宋体" w:hAnsi="Consolas" w:cs="宋体"/>
          <w:color w:val="444444"/>
          <w:spacing w:val="2"/>
          <w:szCs w:val="21"/>
        </w:rPr>
        <w:t>192.168.204.12       pub19-node2.rac.libai</w:t>
      </w:r>
    </w:p>
    <w:p w14:paraId="4D6118D8" w14:textId="77777777" w:rsidR="00D65F06" w:rsidRPr="00D65F06" w:rsidRDefault="00D65F06" w:rsidP="00D65F0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</w:p>
    <w:p w14:paraId="2102FEC5" w14:textId="77777777" w:rsidR="00D65F06" w:rsidRPr="00D65F06" w:rsidRDefault="00D65F06" w:rsidP="00D65F0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65F06">
        <w:rPr>
          <w:rFonts w:ascii="Consolas" w:eastAsia="宋体" w:hAnsi="Consolas" w:cs="宋体"/>
          <w:color w:val="444444"/>
          <w:spacing w:val="2"/>
          <w:szCs w:val="21"/>
        </w:rPr>
        <w:t>#private ip</w:t>
      </w:r>
    </w:p>
    <w:p w14:paraId="0AF49F6A" w14:textId="77777777" w:rsidR="00D65F06" w:rsidRPr="00D65F06" w:rsidRDefault="00D65F06" w:rsidP="00D65F0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65F06">
        <w:rPr>
          <w:rFonts w:ascii="Consolas" w:eastAsia="宋体" w:hAnsi="Consolas" w:cs="宋体"/>
          <w:color w:val="444444"/>
          <w:spacing w:val="2"/>
          <w:szCs w:val="21"/>
        </w:rPr>
        <w:t>40.40.40.41          priv19-node1.rac.libai</w:t>
      </w:r>
    </w:p>
    <w:p w14:paraId="659462CC" w14:textId="77777777" w:rsidR="00D65F06" w:rsidRPr="00D65F06" w:rsidRDefault="00D65F06" w:rsidP="00D65F0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65F06">
        <w:rPr>
          <w:rFonts w:ascii="Consolas" w:eastAsia="宋体" w:hAnsi="Consolas" w:cs="宋体"/>
          <w:color w:val="444444"/>
          <w:spacing w:val="2"/>
          <w:szCs w:val="21"/>
        </w:rPr>
        <w:t>40.40.40.42          priv19-node2.rac.libai</w:t>
      </w:r>
    </w:p>
    <w:p w14:paraId="089F1C48" w14:textId="77777777" w:rsidR="00D65F06" w:rsidRPr="00D65F06" w:rsidRDefault="00D65F06" w:rsidP="00D65F0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</w:p>
    <w:p w14:paraId="5B0CA669" w14:textId="77777777" w:rsidR="00D65F06" w:rsidRPr="00D65F06" w:rsidRDefault="00D65F06" w:rsidP="00D65F0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65F06">
        <w:rPr>
          <w:rFonts w:ascii="Consolas" w:eastAsia="宋体" w:hAnsi="Consolas" w:cs="宋体"/>
          <w:color w:val="444444"/>
          <w:spacing w:val="2"/>
          <w:szCs w:val="21"/>
        </w:rPr>
        <w:t>#vip</w:t>
      </w:r>
    </w:p>
    <w:p w14:paraId="0F58E316" w14:textId="77777777" w:rsidR="00D65F06" w:rsidRPr="00D65F06" w:rsidRDefault="00D65F06" w:rsidP="00D65F0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65F06">
        <w:rPr>
          <w:rFonts w:ascii="Consolas" w:eastAsia="宋体" w:hAnsi="Consolas" w:cs="宋体"/>
          <w:color w:val="444444"/>
          <w:spacing w:val="2"/>
          <w:szCs w:val="21"/>
        </w:rPr>
        <w:t>192.168.204.21       vip19-node1.rac.libai</w:t>
      </w:r>
    </w:p>
    <w:p w14:paraId="600C8DC5" w14:textId="77777777" w:rsidR="00D65F06" w:rsidRPr="00D65F06" w:rsidRDefault="00D65F06" w:rsidP="00D65F0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65F06">
        <w:rPr>
          <w:rFonts w:ascii="Consolas" w:eastAsia="宋体" w:hAnsi="Consolas" w:cs="宋体"/>
          <w:color w:val="444444"/>
          <w:spacing w:val="2"/>
          <w:szCs w:val="21"/>
        </w:rPr>
        <w:t>192.168.204.22       vip19-node2.rac.libai</w:t>
      </w:r>
    </w:p>
    <w:p w14:paraId="5CA7A30B" w14:textId="77777777" w:rsidR="00D65F06" w:rsidRPr="00D65F06" w:rsidRDefault="00D65F06" w:rsidP="00D65F0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</w:p>
    <w:p w14:paraId="2626CD17" w14:textId="77777777" w:rsidR="00D65F06" w:rsidRPr="00D65F06" w:rsidRDefault="00D65F06" w:rsidP="00D65F0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65F06">
        <w:rPr>
          <w:rFonts w:ascii="Consolas" w:eastAsia="宋体" w:hAnsi="Consolas" w:cs="宋体"/>
          <w:color w:val="444444"/>
          <w:spacing w:val="2"/>
          <w:szCs w:val="21"/>
        </w:rPr>
        <w:t>#scan-vip</w:t>
      </w:r>
    </w:p>
    <w:p w14:paraId="3996BB01" w14:textId="77777777" w:rsidR="00D65F06" w:rsidRPr="00D65F06" w:rsidRDefault="00D65F06" w:rsidP="00D65F0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65F06">
        <w:rPr>
          <w:rFonts w:ascii="Consolas" w:eastAsia="宋体" w:hAnsi="Consolas" w:cs="宋体"/>
          <w:color w:val="444444"/>
          <w:spacing w:val="2"/>
          <w:szCs w:val="21"/>
        </w:rPr>
        <w:t>#192.168.204.33       scan19.vip.rac.libai</w:t>
      </w:r>
    </w:p>
    <w:p w14:paraId="6690F26C" w14:textId="77777777" w:rsidR="00D65F06" w:rsidRPr="00D65F06" w:rsidRDefault="00D65F06" w:rsidP="00D65F0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65F06">
        <w:rPr>
          <w:rFonts w:ascii="Consolas" w:eastAsia="宋体" w:hAnsi="Consolas" w:cs="宋体"/>
          <w:color w:val="444444"/>
          <w:spacing w:val="2"/>
          <w:szCs w:val="21"/>
        </w:rPr>
        <w:t>#192.168.204.34       scan19.vip.rac.libai</w:t>
      </w:r>
    </w:p>
    <w:p w14:paraId="61B10A00" w14:textId="77777777" w:rsidR="00D65F06" w:rsidRPr="00D65F06" w:rsidRDefault="00D65F06" w:rsidP="00D65F0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65F06">
        <w:rPr>
          <w:rFonts w:ascii="Consolas" w:eastAsia="宋体" w:hAnsi="Consolas" w:cs="宋体"/>
          <w:color w:val="444444"/>
          <w:spacing w:val="2"/>
          <w:szCs w:val="21"/>
        </w:rPr>
        <w:t>#192.168.204.35       scan19.vip.rac.libai</w:t>
      </w:r>
    </w:p>
    <w:p w14:paraId="5FD98A00" w14:textId="77777777" w:rsidR="00D65F06" w:rsidRPr="00D65F06" w:rsidRDefault="00D65F06" w:rsidP="00D65F0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</w:p>
    <w:p w14:paraId="37900056" w14:textId="77777777" w:rsidR="00D65F06" w:rsidRPr="00D65F06" w:rsidRDefault="00D65F06" w:rsidP="00D65F0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65F06">
        <w:rPr>
          <w:rFonts w:ascii="Consolas" w:eastAsia="宋体" w:hAnsi="Consolas" w:cs="宋体"/>
          <w:color w:val="444444"/>
          <w:spacing w:val="2"/>
          <w:szCs w:val="21"/>
        </w:rPr>
        <w:t>#gns-vip</w:t>
      </w:r>
    </w:p>
    <w:p w14:paraId="31C9BBBF" w14:textId="2A69B105" w:rsidR="00255EFA" w:rsidRPr="00D65F06" w:rsidRDefault="00D65F06" w:rsidP="00D65F0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D65F06">
        <w:rPr>
          <w:rFonts w:ascii="Consolas" w:eastAsia="宋体" w:hAnsi="Consolas" w:cs="宋体"/>
          <w:color w:val="444444"/>
          <w:spacing w:val="2"/>
          <w:szCs w:val="21"/>
        </w:rPr>
        <w:t>192.168.204.10       gns.rac.libai</w:t>
      </w:r>
    </w:p>
    <w:p w14:paraId="2F85BC82" w14:textId="77777777" w:rsidR="00D65F06" w:rsidRDefault="00D65F06" w:rsidP="002D1A2C">
      <w:pPr>
        <w:rPr>
          <w:rFonts w:eastAsiaTheme="minorEastAsia"/>
        </w:rPr>
      </w:pPr>
    </w:p>
    <w:p w14:paraId="3E2B81FD" w14:textId="282506E1" w:rsidR="00255EFA" w:rsidRDefault="00255EFA" w:rsidP="002D1A2C">
      <w:pPr>
        <w:rPr>
          <w:rFonts w:eastAsiaTheme="minor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）操作系统主机名</w:t>
      </w:r>
    </w:p>
    <w:p w14:paraId="1FF19520" w14:textId="77777777" w:rsidR="00D65F06" w:rsidRDefault="00D65F06" w:rsidP="00D65F06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6A64EC">
        <w:rPr>
          <w:rFonts w:ascii="Consolas" w:eastAsia="宋体" w:hAnsi="Consolas" w:cs="宋体" w:hint="eastAsia"/>
          <w:color w:val="444444"/>
          <w:spacing w:val="2"/>
          <w:szCs w:val="21"/>
        </w:rPr>
        <w:t>h</w:t>
      </w:r>
      <w:r w:rsidRPr="006A64EC">
        <w:rPr>
          <w:rFonts w:ascii="Consolas" w:eastAsia="宋体" w:hAnsi="Consolas" w:cs="宋体"/>
          <w:color w:val="444444"/>
          <w:spacing w:val="2"/>
          <w:szCs w:val="21"/>
        </w:rPr>
        <w:t>ostnamectl set-hostname pub19-node1.rac.libai</w:t>
      </w:r>
      <w:r>
        <w:rPr>
          <w:rFonts w:ascii="Consolas" w:eastAsia="宋体" w:hAnsi="Consolas" w:cs="宋体"/>
          <w:color w:val="444444"/>
          <w:spacing w:val="2"/>
          <w:szCs w:val="21"/>
        </w:rPr>
        <w:t xml:space="preserve"> –static</w:t>
      </w:r>
    </w:p>
    <w:p w14:paraId="11F2BC0D" w14:textId="77777777" w:rsidR="00D65F06" w:rsidRPr="006A64EC" w:rsidRDefault="00D65F06" w:rsidP="00D65F06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Cs w:val="21"/>
        </w:rPr>
      </w:pPr>
      <w:r w:rsidRPr="006A64EC">
        <w:rPr>
          <w:rFonts w:ascii="Consolas" w:eastAsia="宋体" w:hAnsi="Consolas" w:cs="宋体" w:hint="eastAsia"/>
          <w:color w:val="444444"/>
          <w:spacing w:val="2"/>
          <w:szCs w:val="21"/>
        </w:rPr>
        <w:t>h</w:t>
      </w:r>
      <w:r w:rsidRPr="006A64EC">
        <w:rPr>
          <w:rFonts w:ascii="Consolas" w:eastAsia="宋体" w:hAnsi="Consolas" w:cs="宋体"/>
          <w:color w:val="444444"/>
          <w:spacing w:val="2"/>
          <w:szCs w:val="21"/>
        </w:rPr>
        <w:t>ostnamectl set-hostname pub19-node</w:t>
      </w:r>
      <w:r>
        <w:rPr>
          <w:rFonts w:ascii="Consolas" w:eastAsia="宋体" w:hAnsi="Consolas" w:cs="宋体"/>
          <w:color w:val="444444"/>
          <w:spacing w:val="2"/>
          <w:szCs w:val="21"/>
        </w:rPr>
        <w:t>2</w:t>
      </w:r>
      <w:r w:rsidRPr="006A64EC">
        <w:rPr>
          <w:rFonts w:ascii="Consolas" w:eastAsia="宋体" w:hAnsi="Consolas" w:cs="宋体"/>
          <w:color w:val="444444"/>
          <w:spacing w:val="2"/>
          <w:szCs w:val="21"/>
        </w:rPr>
        <w:t>.rac.libai</w:t>
      </w:r>
      <w:r>
        <w:rPr>
          <w:rFonts w:ascii="Consolas" w:eastAsia="宋体" w:hAnsi="Consolas" w:cs="宋体"/>
          <w:color w:val="444444"/>
          <w:spacing w:val="2"/>
          <w:szCs w:val="21"/>
        </w:rPr>
        <w:t xml:space="preserve"> --static</w:t>
      </w:r>
    </w:p>
    <w:p w14:paraId="680CBDA3" w14:textId="77777777" w:rsidR="00D65F06" w:rsidRPr="00D65F06" w:rsidRDefault="00D65F06" w:rsidP="002D1A2C">
      <w:pPr>
        <w:rPr>
          <w:rFonts w:eastAsiaTheme="minorEastAsia" w:hint="eastAsia"/>
        </w:rPr>
      </w:pPr>
    </w:p>
    <w:p w14:paraId="239599EB" w14:textId="71AE1632" w:rsidR="00F66344" w:rsidRDefault="002D1A2C" w:rsidP="002D1A2C">
      <w:pPr>
        <w:pStyle w:val="2"/>
      </w:pPr>
      <w:bookmarkStart w:id="19" w:name="_Toc34684386"/>
      <w:r>
        <w:rPr>
          <w:rFonts w:hint="eastAsia"/>
        </w:rPr>
        <w:t>6.</w:t>
      </w:r>
      <w:r>
        <w:t xml:space="preserve">2 </w:t>
      </w:r>
      <w:r w:rsidR="004C1BD7">
        <w:rPr>
          <w:rFonts w:hint="eastAsia"/>
        </w:rPr>
        <w:t>时钟同步</w:t>
      </w:r>
      <w:bookmarkEnd w:id="19"/>
    </w:p>
    <w:p w14:paraId="78DD3E87" w14:textId="2B8116E6" w:rsidR="004C1BD7" w:rsidRDefault="004C1BD7" w:rsidP="002A3CE2">
      <w:pPr>
        <w:autoSpaceDE w:val="0"/>
        <w:autoSpaceDN w:val="0"/>
        <w:adjustRightInd w:val="0"/>
        <w:jc w:val="left"/>
        <w:rPr>
          <w:rFonts w:ascii="LiberationSans" w:eastAsia="LiberationSans" w:cs="LiberationSans"/>
          <w:kern w:val="0"/>
          <w:szCs w:val="20"/>
        </w:rPr>
      </w:pPr>
      <w:r>
        <w:rPr>
          <w:rFonts w:ascii="LiberationSans" w:eastAsia="LiberationSans" w:cs="LiberationSans" w:hint="eastAsia"/>
          <w:kern w:val="0"/>
          <w:szCs w:val="20"/>
        </w:rPr>
        <w:t>保证所有节点使用NTP或者CTSS同步时间。</w:t>
      </w:r>
    </w:p>
    <w:p w14:paraId="533CDE9D" w14:textId="2B21F637" w:rsidR="00F66344" w:rsidRDefault="00F66344" w:rsidP="00F66344">
      <w:pPr>
        <w:rPr>
          <w:rFonts w:ascii="Courier" w:hAnsi="Courier" w:cs="Courier" w:hint="eastAsia"/>
          <w:kern w:val="0"/>
          <w:szCs w:val="20"/>
        </w:rPr>
      </w:pPr>
      <w:r>
        <w:rPr>
          <w:rFonts w:ascii="Courier" w:hAnsi="Courier" w:cs="Courier" w:hint="eastAsia"/>
          <w:kern w:val="0"/>
          <w:szCs w:val="20"/>
        </w:rPr>
        <w:t>安装之前，保证各个节点时钟相同，如果使用</w:t>
      </w:r>
      <w:r>
        <w:rPr>
          <w:rFonts w:ascii="Courier" w:hAnsi="Courier" w:cs="Courier" w:hint="eastAsia"/>
          <w:kern w:val="0"/>
          <w:szCs w:val="20"/>
        </w:rPr>
        <w:t>CTSS</w:t>
      </w:r>
      <w:r>
        <w:rPr>
          <w:rFonts w:ascii="Courier" w:hAnsi="Courier" w:cs="Courier" w:hint="eastAsia"/>
          <w:kern w:val="0"/>
          <w:szCs w:val="20"/>
        </w:rPr>
        <w:t>，</w:t>
      </w:r>
      <w:r w:rsidR="00255EFA">
        <w:rPr>
          <w:rFonts w:ascii="Courier" w:hAnsi="Courier" w:cs="Courier" w:hint="eastAsia"/>
          <w:kern w:val="0"/>
          <w:szCs w:val="20"/>
        </w:rPr>
        <w:t>可以通过下面步骤</w:t>
      </w:r>
      <w:r>
        <w:rPr>
          <w:rFonts w:ascii="Courier" w:hAnsi="Courier" w:cs="Courier" w:hint="eastAsia"/>
          <w:kern w:val="0"/>
          <w:szCs w:val="20"/>
        </w:rPr>
        <w:t>关闭</w:t>
      </w:r>
      <w:r>
        <w:rPr>
          <w:rFonts w:ascii="Courier" w:hAnsi="Courier" w:cs="Courier" w:hint="eastAsia"/>
          <w:kern w:val="0"/>
          <w:szCs w:val="20"/>
        </w:rPr>
        <w:t>linux</w:t>
      </w:r>
      <w:r>
        <w:rPr>
          <w:rFonts w:ascii="Courier" w:hAnsi="Courier" w:cs="Courier"/>
          <w:kern w:val="0"/>
          <w:szCs w:val="20"/>
        </w:rPr>
        <w:t xml:space="preserve"> 7</w:t>
      </w:r>
      <w:r>
        <w:rPr>
          <w:rFonts w:ascii="Courier" w:hAnsi="Courier" w:cs="Courier" w:hint="eastAsia"/>
          <w:kern w:val="0"/>
          <w:szCs w:val="20"/>
        </w:rPr>
        <w:t>自带</w:t>
      </w:r>
      <w:r>
        <w:rPr>
          <w:rFonts w:ascii="Courier" w:hAnsi="Courier" w:cs="Courier" w:hint="eastAsia"/>
          <w:kern w:val="0"/>
          <w:szCs w:val="20"/>
        </w:rPr>
        <w:t>NTP</w:t>
      </w:r>
      <w:r>
        <w:rPr>
          <w:rFonts w:ascii="Courier" w:hAnsi="Courier" w:cs="Courier" w:hint="eastAsia"/>
          <w:kern w:val="0"/>
          <w:szCs w:val="20"/>
        </w:rPr>
        <w:t>：</w:t>
      </w:r>
    </w:p>
    <w:p w14:paraId="61351C4D" w14:textId="77777777" w:rsidR="00F66344" w:rsidRPr="00255EFA" w:rsidRDefault="00F66344" w:rsidP="00255EFA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t>By default, the NTP service available on Oracle Linux 7 and Red Hat</w:t>
      </w:r>
    </w:p>
    <w:p w14:paraId="4D8BAC0F" w14:textId="77777777" w:rsidR="00F66344" w:rsidRPr="00255EFA" w:rsidRDefault="00F66344" w:rsidP="00255EFA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t>Linux 7 is chronyd.</w:t>
      </w:r>
    </w:p>
    <w:p w14:paraId="02549F7C" w14:textId="77777777" w:rsidR="00F66344" w:rsidRPr="00255EFA" w:rsidRDefault="00F66344" w:rsidP="00255EFA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t>Deactivating the chronyd Service</w:t>
      </w:r>
    </w:p>
    <w:p w14:paraId="0376F7F8" w14:textId="77777777" w:rsidR="00F66344" w:rsidRPr="00255EFA" w:rsidRDefault="00F66344" w:rsidP="00255EFA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t>To deactivate the chronyd service, you must stop the existing chronyd service, and</w:t>
      </w:r>
    </w:p>
    <w:p w14:paraId="0613A71D" w14:textId="77777777" w:rsidR="00F66344" w:rsidRPr="00255EFA" w:rsidRDefault="00F66344" w:rsidP="00255EFA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t>disable it from the initialization sequences.</w:t>
      </w:r>
    </w:p>
    <w:p w14:paraId="3AFEA89E" w14:textId="77777777" w:rsidR="00F66344" w:rsidRPr="00255EFA" w:rsidRDefault="00F66344" w:rsidP="00255EFA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t>Complete this step on Oracle Linux 7 and Red Hat Linux 7:</w:t>
      </w:r>
    </w:p>
    <w:p w14:paraId="56977C9B" w14:textId="77777777" w:rsidR="00F66344" w:rsidRPr="00255EFA" w:rsidRDefault="00F66344" w:rsidP="00255EFA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t>1. Run the following commands as the root user:</w:t>
      </w:r>
    </w:p>
    <w:p w14:paraId="0C943D00" w14:textId="77777777" w:rsidR="00F66344" w:rsidRPr="00255EFA" w:rsidRDefault="00F66344" w:rsidP="00255EFA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t># systemctl stop chronyd</w:t>
      </w:r>
    </w:p>
    <w:p w14:paraId="2DF4D1B0" w14:textId="77777777" w:rsidR="00F66344" w:rsidRPr="00255EFA" w:rsidRDefault="00F66344" w:rsidP="00255EFA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t># systemctl disable chronyd</w:t>
      </w:r>
    </w:p>
    <w:p w14:paraId="241D189E" w14:textId="77777777" w:rsidR="00F66344" w:rsidRPr="00255EFA" w:rsidRDefault="00F66344" w:rsidP="00255EFA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t>Confirming Oracle Cluster Time Synchronization Service After Installation</w:t>
      </w:r>
    </w:p>
    <w:p w14:paraId="0B462A69" w14:textId="77777777" w:rsidR="00F66344" w:rsidRPr="00255EFA" w:rsidRDefault="00F66344" w:rsidP="00255EFA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t>To confirm that ctssd is active after installation, enter the following command as the</w:t>
      </w:r>
    </w:p>
    <w:p w14:paraId="1DD5BCC9" w14:textId="77777777" w:rsidR="00F66344" w:rsidRPr="00255EFA" w:rsidRDefault="00F66344" w:rsidP="00255EFA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lastRenderedPageBreak/>
        <w:t>Grid installation owner:</w:t>
      </w:r>
    </w:p>
    <w:p w14:paraId="2BB83F2A" w14:textId="77777777" w:rsidR="00F66344" w:rsidRPr="00255EFA" w:rsidRDefault="00F66344" w:rsidP="00255EFA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t>$ crsctl check ctss</w:t>
      </w:r>
    </w:p>
    <w:p w14:paraId="65732F8B" w14:textId="5BE177D9" w:rsidR="00430E6A" w:rsidRDefault="00255EFA" w:rsidP="00255EFA">
      <w:pPr>
        <w:pStyle w:val="2"/>
        <w:rPr>
          <w:rFonts w:hint="eastAsia"/>
        </w:rPr>
      </w:pPr>
      <w:bookmarkStart w:id="20" w:name="_Toc34684387"/>
      <w:r>
        <w:rPr>
          <w:rFonts w:hint="eastAsia"/>
        </w:rPr>
        <w:t>6.</w:t>
      </w:r>
      <w:r>
        <w:t xml:space="preserve">3 </w:t>
      </w:r>
      <w:r>
        <w:rPr>
          <w:rFonts w:hint="eastAsia"/>
        </w:rPr>
        <w:t>NAS存储附加配置</w:t>
      </w:r>
      <w:bookmarkEnd w:id="20"/>
    </w:p>
    <w:p w14:paraId="2EB12AA9" w14:textId="50511433" w:rsidR="008F0706" w:rsidRDefault="008F0706" w:rsidP="00255EFA">
      <w:pPr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NAS</w:t>
      </w:r>
      <w:r>
        <w:rPr>
          <w:rFonts w:hint="eastAsia"/>
        </w:rPr>
        <w:t>，为了</w:t>
      </w: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Clusterware</w:t>
      </w:r>
      <w:r w:rsidR="00CE1AA7">
        <w:rPr>
          <w:rFonts w:hint="eastAsia"/>
        </w:rPr>
        <w:t>更好的容忍</w:t>
      </w:r>
      <w:r w:rsidR="00CE1AA7">
        <w:rPr>
          <w:rFonts w:hint="eastAsia"/>
        </w:rPr>
        <w:t>NAS</w:t>
      </w:r>
      <w:r w:rsidR="00CE1AA7">
        <w:rPr>
          <w:rFonts w:hint="eastAsia"/>
        </w:rPr>
        <w:t>设备以及</w:t>
      </w:r>
      <w:r w:rsidR="00CE1AA7">
        <w:rPr>
          <w:rFonts w:hint="eastAsia"/>
        </w:rPr>
        <w:t>NAS</w:t>
      </w:r>
      <w:r w:rsidR="00CE1AA7">
        <w:rPr>
          <w:rFonts w:hint="eastAsia"/>
        </w:rPr>
        <w:t>挂载的网络失败，建议开启</w:t>
      </w:r>
      <w:r w:rsidR="00CE1AA7">
        <w:t>Name Service Cache Daemon (</w:t>
      </w:r>
      <w:r w:rsidR="00CE1AA7">
        <w:rPr>
          <w:rFonts w:ascii="Courier" w:hAnsi="Courier" w:cs="Courier"/>
        </w:rPr>
        <w:t>nscd</w:t>
      </w:r>
      <w:r w:rsidR="00CE1AA7">
        <w:t>)</w:t>
      </w:r>
      <w:r w:rsidR="00CE1AA7">
        <w:rPr>
          <w:rFonts w:hint="eastAsia"/>
        </w:rPr>
        <w:t>。</w:t>
      </w:r>
    </w:p>
    <w:p w14:paraId="0290E52B" w14:textId="24680C9B" w:rsidR="00430E6A" w:rsidRPr="00255EFA" w:rsidRDefault="00430E6A" w:rsidP="00255EFA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t># chkconfig --list nscd</w:t>
      </w:r>
    </w:p>
    <w:p w14:paraId="46B86B5A" w14:textId="6479FBE6" w:rsidR="00430E6A" w:rsidRPr="00255EFA" w:rsidRDefault="00430E6A" w:rsidP="00255EFA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t># chkconfig --level 35 nscd on</w:t>
      </w:r>
    </w:p>
    <w:p w14:paraId="36C1906E" w14:textId="32C53A94" w:rsidR="00430E6A" w:rsidRPr="00255EFA" w:rsidRDefault="00430E6A" w:rsidP="00255EFA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t># service nscd start</w:t>
      </w:r>
    </w:p>
    <w:p w14:paraId="53650AD8" w14:textId="5EED6E33" w:rsidR="00430E6A" w:rsidRPr="00255EFA" w:rsidRDefault="00430E6A" w:rsidP="00255EFA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t># service nscd restart</w:t>
      </w:r>
    </w:p>
    <w:p w14:paraId="55A98440" w14:textId="64C778BF" w:rsidR="00430E6A" w:rsidRPr="00255EFA" w:rsidRDefault="00430E6A" w:rsidP="00255EFA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t>systemctl --all |grep nscd</w:t>
      </w:r>
    </w:p>
    <w:p w14:paraId="537031F8" w14:textId="40386798" w:rsidR="00430E6A" w:rsidRDefault="00430E6A" w:rsidP="00430E6A">
      <w:pPr>
        <w:rPr>
          <w:rFonts w:ascii="Courier" w:hAnsi="Courier" w:cs="Courier"/>
          <w:kern w:val="0"/>
          <w:szCs w:val="20"/>
        </w:rPr>
      </w:pPr>
    </w:p>
    <w:p w14:paraId="4EEAF86D" w14:textId="7865D1DB" w:rsidR="00255EFA" w:rsidRDefault="00255EFA" w:rsidP="00255EFA">
      <w:pPr>
        <w:pStyle w:val="2"/>
        <w:rPr>
          <w:rFonts w:hint="eastAsia"/>
        </w:rPr>
      </w:pPr>
      <w:bookmarkStart w:id="21" w:name="_Toc34684388"/>
      <w:r>
        <w:rPr>
          <w:rFonts w:hint="eastAsia"/>
        </w:rPr>
        <w:t>6.</w:t>
      </w:r>
      <w:r>
        <w:t xml:space="preserve">4 </w:t>
      </w:r>
      <w:r>
        <w:rPr>
          <w:rFonts w:hint="eastAsia"/>
        </w:rPr>
        <w:t>I/O</w:t>
      </w:r>
      <w:r>
        <w:t xml:space="preserve"> </w:t>
      </w:r>
      <w:r>
        <w:rPr>
          <w:rFonts w:hint="eastAsia"/>
        </w:rPr>
        <w:t>Scheduler</w:t>
      </w:r>
      <w:bookmarkEnd w:id="21"/>
    </w:p>
    <w:p w14:paraId="6EBEB5D0" w14:textId="77777777" w:rsidR="00430E6A" w:rsidRDefault="00430E6A" w:rsidP="000C5475">
      <w:r>
        <w:t>For best performance for Oracle ASM, Oracle recommends that you use the Deadline</w:t>
      </w:r>
    </w:p>
    <w:p w14:paraId="5002A7A2" w14:textId="57B17911" w:rsidR="00430E6A" w:rsidRDefault="00430E6A" w:rsidP="000C5475">
      <w:r>
        <w:t>I/O Scheduler.</w:t>
      </w:r>
    </w:p>
    <w:p w14:paraId="4E7E6B80" w14:textId="38EF1E18" w:rsidR="00430E6A" w:rsidRPr="00255EFA" w:rsidRDefault="00430E6A" w:rsidP="00255EFA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t># cat /sys/block/${ASM_DISK}/queue/scheduler</w:t>
      </w:r>
    </w:p>
    <w:p w14:paraId="48624394" w14:textId="59448F5A" w:rsidR="00430E6A" w:rsidRPr="00255EFA" w:rsidRDefault="00430E6A" w:rsidP="00255EFA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t>noop [deadline] cfq</w:t>
      </w:r>
    </w:p>
    <w:p w14:paraId="7572499E" w14:textId="2A9DFEB1" w:rsidR="00430E6A" w:rsidRDefault="00430E6A" w:rsidP="000C5475">
      <w:r>
        <w:t>If the default disk I/O scheduler is not Deadline, then set it using a rules file:</w:t>
      </w:r>
    </w:p>
    <w:p w14:paraId="0A40A039" w14:textId="77777777" w:rsidR="000C5475" w:rsidRDefault="000C5475" w:rsidP="000C5475"/>
    <w:p w14:paraId="3C7F1A53" w14:textId="77777777" w:rsidR="00430E6A" w:rsidRDefault="00430E6A" w:rsidP="000C5475">
      <w:r>
        <w:rPr>
          <w:rFonts w:ascii="LiberationSans-Bold" w:eastAsia="LiberationSans-Bold" w:cs="LiberationSans-Bold"/>
          <w:b/>
          <w:bCs/>
          <w:color w:val="1D5AAC"/>
          <w:sz w:val="18"/>
          <w:szCs w:val="18"/>
        </w:rPr>
        <w:t xml:space="preserve">1. </w:t>
      </w:r>
      <w:r>
        <w:t>Using a text editor, create a UDEV rules file for the Oracle ASM devices:</w:t>
      </w:r>
    </w:p>
    <w:p w14:paraId="7321B997" w14:textId="77777777" w:rsidR="00430E6A" w:rsidRPr="00255EFA" w:rsidRDefault="00430E6A" w:rsidP="00255EFA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t># vi /etc/udev/rules.d/60-oracle-schedulers.rules</w:t>
      </w:r>
    </w:p>
    <w:p w14:paraId="3E60E5C7" w14:textId="77777777" w:rsidR="000C5475" w:rsidRDefault="000C5475" w:rsidP="000C5475">
      <w:pPr>
        <w:rPr>
          <w:rFonts w:ascii="LiberationSans-Bold" w:eastAsia="LiberationSans-Bold" w:cs="LiberationSans-Bold"/>
          <w:b/>
          <w:bCs/>
          <w:color w:val="1D5AAC"/>
          <w:sz w:val="18"/>
          <w:szCs w:val="18"/>
        </w:rPr>
      </w:pPr>
    </w:p>
    <w:p w14:paraId="6FD9D515" w14:textId="6C4F6EF7" w:rsidR="00430E6A" w:rsidRDefault="00430E6A" w:rsidP="000C5475">
      <w:r>
        <w:rPr>
          <w:rFonts w:ascii="LiberationSans-Bold" w:eastAsia="LiberationSans-Bold" w:cs="LiberationSans-Bold"/>
          <w:b/>
          <w:bCs/>
          <w:color w:val="1D5AAC"/>
          <w:sz w:val="18"/>
          <w:szCs w:val="18"/>
        </w:rPr>
        <w:t xml:space="preserve">2. </w:t>
      </w:r>
      <w:r>
        <w:t>Add the following line to the rules file and save it:</w:t>
      </w:r>
    </w:p>
    <w:p w14:paraId="12D070F5" w14:textId="77777777" w:rsidR="00430E6A" w:rsidRPr="00255EFA" w:rsidRDefault="00430E6A" w:rsidP="00255EFA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t>ACTION=="add|change", KERNEL=="sd[a-z]", ATTR{queue/rotational}=="0",</w:t>
      </w:r>
    </w:p>
    <w:p w14:paraId="618A10E3" w14:textId="77777777" w:rsidR="00430E6A" w:rsidRPr="00255EFA" w:rsidRDefault="00430E6A" w:rsidP="00255EFA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t>ATTR{queue/scheduler}="deadline"</w:t>
      </w:r>
    </w:p>
    <w:p w14:paraId="2CD7B7AE" w14:textId="77777777" w:rsidR="000C5475" w:rsidRDefault="000C5475" w:rsidP="000C5475">
      <w:pPr>
        <w:rPr>
          <w:rFonts w:ascii="LiberationSans-Bold" w:eastAsia="LiberationSans-Bold" w:cs="LiberationSans-Bold"/>
          <w:b/>
          <w:bCs/>
          <w:color w:val="1D5AAC"/>
          <w:sz w:val="18"/>
          <w:szCs w:val="18"/>
        </w:rPr>
      </w:pPr>
    </w:p>
    <w:p w14:paraId="08B6C2EA" w14:textId="265BDA70" w:rsidR="00430E6A" w:rsidRDefault="00430E6A" w:rsidP="000C5475">
      <w:r>
        <w:rPr>
          <w:rFonts w:ascii="LiberationSans-Bold" w:eastAsia="LiberationSans-Bold" w:cs="LiberationSans-Bold"/>
          <w:b/>
          <w:bCs/>
          <w:color w:val="1D5AAC"/>
          <w:sz w:val="18"/>
          <w:szCs w:val="18"/>
        </w:rPr>
        <w:t xml:space="preserve">3. </w:t>
      </w:r>
      <w:r>
        <w:t>On clustered systems, copy the rules file to all other nodes on the cluster. For</w:t>
      </w:r>
    </w:p>
    <w:p w14:paraId="66603471" w14:textId="77777777" w:rsidR="00430E6A" w:rsidRDefault="00430E6A" w:rsidP="000C5475">
      <w:r>
        <w:t>example:</w:t>
      </w:r>
    </w:p>
    <w:p w14:paraId="13C8BE0D" w14:textId="77777777" w:rsidR="00430E6A" w:rsidRPr="00255EFA" w:rsidRDefault="00430E6A" w:rsidP="00255EFA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t>$ scp 60-oracle-schedulers.rules root@node2:/etc/udev/rules.d/</w:t>
      </w:r>
    </w:p>
    <w:p w14:paraId="3F05D5F7" w14:textId="77777777" w:rsidR="000C5475" w:rsidRDefault="000C5475" w:rsidP="000C5475">
      <w:pPr>
        <w:rPr>
          <w:rFonts w:ascii="LiberationSans-Bold" w:eastAsia="LiberationSans-Bold" w:cs="LiberationSans-Bold"/>
          <w:b/>
          <w:bCs/>
          <w:color w:val="1D5AAC"/>
          <w:sz w:val="18"/>
          <w:szCs w:val="18"/>
        </w:rPr>
      </w:pPr>
    </w:p>
    <w:p w14:paraId="172FBAE3" w14:textId="6AAE6281" w:rsidR="00430E6A" w:rsidRDefault="00430E6A" w:rsidP="000C5475">
      <w:r>
        <w:rPr>
          <w:rFonts w:ascii="LiberationSans-Bold" w:eastAsia="LiberationSans-Bold" w:cs="LiberationSans-Bold"/>
          <w:b/>
          <w:bCs/>
          <w:color w:val="1D5AAC"/>
          <w:sz w:val="18"/>
          <w:szCs w:val="18"/>
        </w:rPr>
        <w:t xml:space="preserve">4. </w:t>
      </w:r>
      <w:r>
        <w:t>Load the rules file and restart the UDEV service. For example:</w:t>
      </w:r>
    </w:p>
    <w:p w14:paraId="1D2158DB" w14:textId="1D0E29FE" w:rsidR="00430E6A" w:rsidRDefault="00430E6A" w:rsidP="000C5475">
      <w:r>
        <w:t>Oracle Linux and Red Hat Enterprise Linux</w:t>
      </w:r>
    </w:p>
    <w:p w14:paraId="235A7A7D" w14:textId="77777777" w:rsidR="00430E6A" w:rsidRPr="00255EFA" w:rsidRDefault="00430E6A" w:rsidP="00255EFA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t># udevadm control --reload-rules</w:t>
      </w:r>
    </w:p>
    <w:p w14:paraId="17873CDA" w14:textId="77777777" w:rsidR="000C5475" w:rsidRDefault="000C5475" w:rsidP="000C5475">
      <w:pPr>
        <w:rPr>
          <w:rFonts w:ascii="LiberationSans-Bold" w:eastAsia="LiberationSans-Bold" w:cs="LiberationSans-Bold"/>
          <w:b/>
          <w:bCs/>
          <w:color w:val="1D5AAC"/>
          <w:sz w:val="18"/>
          <w:szCs w:val="18"/>
        </w:rPr>
      </w:pPr>
    </w:p>
    <w:p w14:paraId="363C59B8" w14:textId="5DEE3C2C" w:rsidR="00430E6A" w:rsidRDefault="00430E6A" w:rsidP="000C5475">
      <w:r>
        <w:rPr>
          <w:rFonts w:ascii="LiberationSans-Bold" w:eastAsia="LiberationSans-Bold" w:cs="LiberationSans-Bold"/>
          <w:b/>
          <w:bCs/>
          <w:color w:val="1D5AAC"/>
          <w:sz w:val="18"/>
          <w:szCs w:val="18"/>
        </w:rPr>
        <w:t xml:space="preserve">5. </w:t>
      </w:r>
      <w:r>
        <w:t>Verify that the disk I/O scheduler is set as Deadline.</w:t>
      </w:r>
    </w:p>
    <w:p w14:paraId="0BEB76E4" w14:textId="77777777" w:rsidR="000C5475" w:rsidRPr="00255EFA" w:rsidRDefault="000C5475" w:rsidP="000C547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t># cat /sys/block/${ASM_DISK}/queue/scheduler</w:t>
      </w:r>
    </w:p>
    <w:p w14:paraId="633CB2A3" w14:textId="77777777" w:rsidR="000C5475" w:rsidRPr="00255EFA" w:rsidRDefault="000C5475" w:rsidP="000C547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255EFA">
        <w:rPr>
          <w:rFonts w:ascii="Consolas" w:eastAsia="宋体" w:hAnsi="Consolas" w:cs="宋体"/>
          <w:color w:val="444444"/>
          <w:spacing w:val="2"/>
          <w:sz w:val="21"/>
          <w:szCs w:val="21"/>
        </w:rPr>
        <w:t>noop [deadline] cfq</w:t>
      </w:r>
    </w:p>
    <w:p w14:paraId="6F77B410" w14:textId="2E05E940" w:rsidR="00430E6A" w:rsidRDefault="00E85C45" w:rsidP="00E85C45">
      <w:pPr>
        <w:pStyle w:val="2"/>
        <w:rPr>
          <w:rFonts w:hint="eastAsia"/>
        </w:rPr>
      </w:pPr>
      <w:bookmarkStart w:id="22" w:name="_Toc34684389"/>
      <w:r>
        <w:rPr>
          <w:rFonts w:hint="eastAsia"/>
        </w:rPr>
        <w:t>6.</w:t>
      </w:r>
      <w:r>
        <w:t xml:space="preserve">5 </w:t>
      </w:r>
      <w:r>
        <w:rPr>
          <w:rFonts w:hint="eastAsia"/>
        </w:rPr>
        <w:t>SSH超时限制</w:t>
      </w:r>
      <w:bookmarkEnd w:id="22"/>
    </w:p>
    <w:p w14:paraId="04A01E08" w14:textId="7CB3861A" w:rsidR="00430E6A" w:rsidRDefault="00430E6A" w:rsidP="00430E6A">
      <w:pPr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Cs w:val="20"/>
        </w:rPr>
      </w:pPr>
      <w:r>
        <w:rPr>
          <w:rFonts w:ascii="Courier" w:hAnsi="Courier" w:cs="Courier" w:hint="eastAsia"/>
          <w:kern w:val="0"/>
          <w:szCs w:val="20"/>
        </w:rPr>
        <w:t>为了防止某些情况下</w:t>
      </w:r>
      <w:r>
        <w:rPr>
          <w:rFonts w:ascii="Courier" w:hAnsi="Courier" w:cs="Courier" w:hint="eastAsia"/>
          <w:kern w:val="0"/>
          <w:szCs w:val="20"/>
        </w:rPr>
        <w:t>ssh</w:t>
      </w:r>
      <w:r>
        <w:rPr>
          <w:rFonts w:ascii="Courier" w:hAnsi="Courier" w:cs="Courier" w:hint="eastAsia"/>
          <w:kern w:val="0"/>
          <w:szCs w:val="20"/>
        </w:rPr>
        <w:t>失败，设置超时限制为</w:t>
      </w:r>
      <w:r>
        <w:rPr>
          <w:rFonts w:ascii="Courier" w:hAnsi="Courier" w:cs="Courier" w:hint="eastAsia"/>
          <w:kern w:val="0"/>
          <w:szCs w:val="20"/>
        </w:rPr>
        <w:t>ulimit</w:t>
      </w:r>
      <w:r>
        <w:rPr>
          <w:rFonts w:ascii="Courier" w:hAnsi="Courier" w:cs="Courier" w:hint="eastAsia"/>
          <w:kern w:val="0"/>
          <w:szCs w:val="20"/>
        </w:rPr>
        <w:t>：</w:t>
      </w:r>
    </w:p>
    <w:p w14:paraId="5B765F85" w14:textId="3A912D40" w:rsidR="00430E6A" w:rsidRDefault="00430E6A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/etc/ssh/sshd_config on all cluster nodes:</w:t>
      </w:r>
    </w:p>
    <w:p w14:paraId="6E81B5B5" w14:textId="57D21846" w:rsidR="00E85C45" w:rsidRPr="00E85C45" w:rsidRDefault="00E85C45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>
        <w:rPr>
          <w:rFonts w:ascii="Consolas" w:eastAsia="宋体" w:hAnsi="Consolas" w:cs="宋体" w:hint="eastAsia"/>
          <w:color w:val="444444"/>
          <w:spacing w:val="2"/>
          <w:szCs w:val="21"/>
        </w:rPr>
        <w:t>#</w:t>
      </w:r>
      <w:r>
        <w:rPr>
          <w:rFonts w:ascii="Consolas" w:eastAsia="宋体" w:hAnsi="Consolas" w:cs="宋体"/>
          <w:color w:val="444444"/>
          <w:spacing w:val="2"/>
          <w:szCs w:val="21"/>
        </w:rPr>
        <w:t xml:space="preserve"> vi /etc/ssh/sshd_config</w:t>
      </w:r>
    </w:p>
    <w:p w14:paraId="3693FEB9" w14:textId="30041648" w:rsidR="007504E5" w:rsidRPr="00E85C45" w:rsidRDefault="00430E6A" w:rsidP="00E85C45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LoginGraceTime 0</w:t>
      </w:r>
    </w:p>
    <w:p w14:paraId="24C8D7A2" w14:textId="2ACAFC6C" w:rsidR="00D17C4E" w:rsidRDefault="002D1A2C" w:rsidP="002D1A2C">
      <w:pPr>
        <w:pStyle w:val="2"/>
      </w:pPr>
      <w:bookmarkStart w:id="23" w:name="_Toc34684390"/>
      <w:r>
        <w:rPr>
          <w:rFonts w:hint="eastAsia"/>
        </w:rPr>
        <w:lastRenderedPageBreak/>
        <w:t>6.</w:t>
      </w:r>
      <w:r>
        <w:t>3</w:t>
      </w:r>
      <w:r w:rsidR="00D17C4E">
        <w:rPr>
          <w:rFonts w:hint="eastAsia"/>
        </w:rPr>
        <w:t xml:space="preserve"> 用户组</w:t>
      </w:r>
      <w:r w:rsidR="001A0DB4">
        <w:rPr>
          <w:rFonts w:hint="eastAsia"/>
        </w:rPr>
        <w:t>目录</w:t>
      </w:r>
      <w:r w:rsidR="00D17C4E">
        <w:rPr>
          <w:rFonts w:hint="eastAsia"/>
        </w:rPr>
        <w:t>配置</w:t>
      </w:r>
      <w:bookmarkEnd w:id="23"/>
    </w:p>
    <w:p w14:paraId="6C34BE9D" w14:textId="343FC93F" w:rsidR="00C72918" w:rsidRPr="00C72918" w:rsidRDefault="00C72918" w:rsidP="00C72918">
      <w:pPr>
        <w:rPr>
          <w:rFonts w:hint="eastAsia"/>
        </w:rPr>
      </w:pPr>
      <w:r>
        <w:rPr>
          <w:rFonts w:hint="eastAsia"/>
        </w:rPr>
        <w:t>判断是否有</w:t>
      </w:r>
      <w:r>
        <w:rPr>
          <w:rFonts w:hint="eastAsia"/>
        </w:rPr>
        <w:t>inventory</w:t>
      </w:r>
      <w:r>
        <w:rPr>
          <w:rFonts w:hint="eastAsia"/>
        </w:rPr>
        <w:t>以及组是否之前存在：</w:t>
      </w:r>
    </w:p>
    <w:p w14:paraId="654CC375" w14:textId="3DB0B254" w:rsidR="00C72918" w:rsidRPr="00E85C45" w:rsidRDefault="00C72918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# more /etc/oraInst.loc</w:t>
      </w:r>
    </w:p>
    <w:p w14:paraId="3EB60839" w14:textId="53036E0A" w:rsidR="00C72918" w:rsidRPr="00E85C45" w:rsidRDefault="00C72918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$ grep oinstall /etc/group</w:t>
      </w:r>
    </w:p>
    <w:p w14:paraId="45A15A09" w14:textId="066CEF5A" w:rsidR="001A0DB4" w:rsidRDefault="001A0DB4" w:rsidP="00C72918">
      <w:pPr>
        <w:rPr>
          <w:rFonts w:ascii="Courier" w:hAnsi="Courier" w:cs="Courier"/>
          <w:kern w:val="0"/>
          <w:szCs w:val="20"/>
        </w:rPr>
      </w:pPr>
      <w:r>
        <w:rPr>
          <w:rFonts w:ascii="Courier" w:hAnsi="Courier" w:cs="Courier" w:hint="eastAsia"/>
          <w:kern w:val="0"/>
          <w:szCs w:val="20"/>
        </w:rPr>
        <w:t>创建</w:t>
      </w:r>
      <w:r>
        <w:rPr>
          <w:rFonts w:ascii="Courier" w:hAnsi="Courier" w:cs="Courier" w:hint="eastAsia"/>
          <w:kern w:val="0"/>
          <w:szCs w:val="20"/>
        </w:rPr>
        <w:t>inventory</w:t>
      </w:r>
      <w:r>
        <w:rPr>
          <w:rFonts w:ascii="Courier" w:hAnsi="Courier" w:cs="Courier" w:hint="eastAsia"/>
          <w:kern w:val="0"/>
          <w:szCs w:val="20"/>
        </w:rPr>
        <w:t>目录，不要指定到</w:t>
      </w:r>
      <w:r>
        <w:rPr>
          <w:rFonts w:ascii="Courier" w:hAnsi="Courier" w:cs="Courier" w:hint="eastAsia"/>
          <w:kern w:val="0"/>
          <w:szCs w:val="20"/>
        </w:rPr>
        <w:t>oracle</w:t>
      </w:r>
      <w:r>
        <w:rPr>
          <w:rFonts w:ascii="Courier" w:hAnsi="Courier" w:cs="Courier"/>
          <w:kern w:val="0"/>
          <w:szCs w:val="20"/>
        </w:rPr>
        <w:t xml:space="preserve"> </w:t>
      </w:r>
      <w:r>
        <w:rPr>
          <w:rFonts w:ascii="Courier" w:hAnsi="Courier" w:cs="Courier" w:hint="eastAsia"/>
          <w:kern w:val="0"/>
          <w:szCs w:val="20"/>
        </w:rPr>
        <w:t>base</w:t>
      </w:r>
      <w:r>
        <w:rPr>
          <w:rFonts w:ascii="Courier" w:hAnsi="Courier" w:cs="Courier" w:hint="eastAsia"/>
          <w:kern w:val="0"/>
          <w:szCs w:val="20"/>
        </w:rPr>
        <w:t>目录下，防止发生安装过程中权限改变导致安装错误。</w:t>
      </w:r>
    </w:p>
    <w:p w14:paraId="258A67C0" w14:textId="45FE3A5B" w:rsidR="001D726F" w:rsidRDefault="001A0DB4" w:rsidP="00E4196B">
      <w:pPr>
        <w:rPr>
          <w:rFonts w:ascii="Courier" w:hAnsi="Courier" w:cs="Courier" w:hint="eastAsia"/>
          <w:kern w:val="0"/>
          <w:szCs w:val="20"/>
        </w:rPr>
      </w:pPr>
      <w:r>
        <w:rPr>
          <w:rFonts w:ascii="Courier" w:hAnsi="Courier" w:cs="Courier" w:hint="eastAsia"/>
          <w:kern w:val="0"/>
          <w:szCs w:val="20"/>
        </w:rPr>
        <w:t>所有节点</w:t>
      </w:r>
      <w:r>
        <w:rPr>
          <w:rFonts w:ascii="Courier" w:hAnsi="Courier" w:cs="Courier" w:hint="eastAsia"/>
          <w:kern w:val="0"/>
          <w:szCs w:val="20"/>
        </w:rPr>
        <w:t>user</w:t>
      </w:r>
      <w:r>
        <w:rPr>
          <w:rFonts w:ascii="Courier" w:hAnsi="Courier" w:cs="Courier" w:hint="eastAsia"/>
          <w:kern w:val="0"/>
          <w:szCs w:val="20"/>
        </w:rPr>
        <w:t>以及</w:t>
      </w:r>
      <w:r>
        <w:rPr>
          <w:rFonts w:ascii="Courier" w:hAnsi="Courier" w:cs="Courier" w:hint="eastAsia"/>
          <w:kern w:val="0"/>
          <w:szCs w:val="20"/>
        </w:rPr>
        <w:t>group</w:t>
      </w:r>
      <w:r>
        <w:rPr>
          <w:rFonts w:ascii="Courier" w:hAnsi="Courier" w:cs="Courier" w:hint="eastAsia"/>
          <w:kern w:val="0"/>
          <w:szCs w:val="20"/>
        </w:rPr>
        <w:t>的</w:t>
      </w:r>
      <w:r>
        <w:rPr>
          <w:rFonts w:ascii="Courier" w:hAnsi="Courier" w:cs="Courier" w:hint="eastAsia"/>
          <w:kern w:val="0"/>
          <w:szCs w:val="20"/>
        </w:rPr>
        <w:t>id</w:t>
      </w:r>
      <w:r>
        <w:rPr>
          <w:rFonts w:ascii="Courier" w:hAnsi="Courier" w:cs="Courier" w:hint="eastAsia"/>
          <w:kern w:val="0"/>
          <w:szCs w:val="20"/>
        </w:rPr>
        <w:t>必须相同。</w:t>
      </w:r>
    </w:p>
    <w:p w14:paraId="782C3ECF" w14:textId="77777777" w:rsidR="001D726F" w:rsidRPr="00E85C45" w:rsidRDefault="001D726F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# groupadd -g 54421 oinstall</w:t>
      </w:r>
    </w:p>
    <w:p w14:paraId="54727F69" w14:textId="77777777" w:rsidR="001D726F" w:rsidRPr="00E85C45" w:rsidRDefault="001D726F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# groupadd -g 54322 dba</w:t>
      </w:r>
    </w:p>
    <w:p w14:paraId="478ED4DB" w14:textId="77777777" w:rsidR="001D726F" w:rsidRPr="00E85C45" w:rsidRDefault="001D726F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# groupadd -g 54323 oper</w:t>
      </w:r>
    </w:p>
    <w:p w14:paraId="4D88BD1C" w14:textId="77777777" w:rsidR="001D726F" w:rsidRPr="00E85C45" w:rsidRDefault="001D726F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# groupadd -g 54324 backupdba</w:t>
      </w:r>
    </w:p>
    <w:p w14:paraId="11CBB610" w14:textId="77777777" w:rsidR="001D726F" w:rsidRPr="00E85C45" w:rsidRDefault="001D726F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# groupadd -g 54325 dgdba</w:t>
      </w:r>
    </w:p>
    <w:p w14:paraId="4F1443F3" w14:textId="77777777" w:rsidR="001D726F" w:rsidRPr="00E85C45" w:rsidRDefault="001D726F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# groupadd -g 54326 kmdba</w:t>
      </w:r>
    </w:p>
    <w:p w14:paraId="577FADB3" w14:textId="77777777" w:rsidR="001D726F" w:rsidRPr="00E85C45" w:rsidRDefault="001D726F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# groupadd -g 54327 asmdba</w:t>
      </w:r>
    </w:p>
    <w:p w14:paraId="58377F7F" w14:textId="77777777" w:rsidR="001D726F" w:rsidRPr="00E85C45" w:rsidRDefault="001D726F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# groupadd -g 54328 asmoper</w:t>
      </w:r>
    </w:p>
    <w:p w14:paraId="64231250" w14:textId="77777777" w:rsidR="001D726F" w:rsidRPr="00E85C45" w:rsidRDefault="001D726F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# groupadd -g 54329 asmadmin</w:t>
      </w:r>
    </w:p>
    <w:p w14:paraId="24F172CB" w14:textId="30826579" w:rsidR="001D726F" w:rsidRPr="00E85C45" w:rsidRDefault="001D726F" w:rsidP="00E85C45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# groupadd -g 54330 racdba</w:t>
      </w:r>
    </w:p>
    <w:p w14:paraId="103C2A19" w14:textId="79929D06" w:rsidR="001D726F" w:rsidRDefault="001D726F" w:rsidP="00E4196B">
      <w:pPr>
        <w:rPr>
          <w:rFonts w:ascii="Courier" w:hAnsi="Courier" w:cs="Courier"/>
          <w:kern w:val="0"/>
          <w:szCs w:val="20"/>
        </w:rPr>
      </w:pPr>
    </w:p>
    <w:p w14:paraId="510268CF" w14:textId="77777777" w:rsidR="001D726F" w:rsidRPr="00E85C45" w:rsidRDefault="001D726F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# /usr/sbin/useradd -u 54321 -g oinstall -G</w:t>
      </w:r>
      <w:r w:rsidRPr="00E85C45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 xml:space="preserve"> </w:t>
      </w: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dba,asmdba,backupdba,dgdba,kmdba,oper,racdba oracle</w:t>
      </w:r>
    </w:p>
    <w:p w14:paraId="647BBC3E" w14:textId="77777777" w:rsidR="001D726F" w:rsidRPr="00E85C45" w:rsidRDefault="001D726F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# useradd -u 54322 -g oinstall -G asmadmin,asmdba,racdba grid</w:t>
      </w:r>
    </w:p>
    <w:p w14:paraId="089ED949" w14:textId="77777777" w:rsidR="001D726F" w:rsidRPr="001D726F" w:rsidRDefault="001D726F" w:rsidP="00E4196B">
      <w:pPr>
        <w:rPr>
          <w:rFonts w:ascii="Courier" w:hAnsi="Courier" w:cs="Courier" w:hint="eastAsia"/>
          <w:kern w:val="0"/>
          <w:szCs w:val="20"/>
        </w:rPr>
      </w:pPr>
    </w:p>
    <w:p w14:paraId="609FEB1F" w14:textId="129A8631" w:rsidR="001D726F" w:rsidRPr="00E85C45" w:rsidRDefault="001D726F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# id oracle</w:t>
      </w:r>
    </w:p>
    <w:p w14:paraId="4D1AAE7D" w14:textId="35FD044E" w:rsidR="001D726F" w:rsidRPr="00E85C45" w:rsidRDefault="001D726F" w:rsidP="00E85C45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# id grid</w:t>
      </w:r>
    </w:p>
    <w:p w14:paraId="138AC94A" w14:textId="40A54BC0" w:rsidR="001D726F" w:rsidRPr="00E85C45" w:rsidRDefault="001D726F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# passwd oracle</w:t>
      </w:r>
    </w:p>
    <w:p w14:paraId="3E749795" w14:textId="71FD097E" w:rsidR="001D726F" w:rsidRPr="00E85C45" w:rsidRDefault="001D726F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# passwd grid</w:t>
      </w:r>
    </w:p>
    <w:p w14:paraId="43139708" w14:textId="77777777" w:rsidR="00E51FC1" w:rsidRDefault="00E51FC1" w:rsidP="00E51FC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Cs w:val="20"/>
        </w:rPr>
      </w:pPr>
    </w:p>
    <w:p w14:paraId="11741AA2" w14:textId="6195EBB7" w:rsidR="005B3F87" w:rsidRPr="00E51FC1" w:rsidRDefault="00E51FC1" w:rsidP="00E51FC1">
      <w:pPr>
        <w:autoSpaceDE w:val="0"/>
        <w:autoSpaceDN w:val="0"/>
        <w:adjustRightInd w:val="0"/>
        <w:jc w:val="left"/>
        <w:rPr>
          <w:rFonts w:ascii="Courier" w:hAnsi="Courier" w:cs="Courier" w:hint="eastAsia"/>
          <w:b/>
          <w:bCs/>
          <w:kern w:val="0"/>
          <w:szCs w:val="20"/>
        </w:rPr>
      </w:pPr>
      <w:r w:rsidRPr="00E51FC1">
        <w:rPr>
          <w:rFonts w:ascii="Courier" w:hAnsi="Courier" w:cs="Courier" w:hint="eastAsia"/>
          <w:b/>
          <w:bCs/>
          <w:kern w:val="0"/>
          <w:szCs w:val="20"/>
        </w:rPr>
        <w:t>建议使用</w:t>
      </w:r>
      <w:r w:rsidRPr="00E51FC1">
        <w:rPr>
          <w:rFonts w:ascii="Courier" w:hAnsi="Courier" w:cs="Courier" w:hint="eastAsia"/>
          <w:b/>
          <w:bCs/>
          <w:kern w:val="0"/>
          <w:szCs w:val="20"/>
        </w:rPr>
        <w:t>OFA</w:t>
      </w:r>
      <w:r w:rsidRPr="00E51FC1">
        <w:rPr>
          <w:rFonts w:ascii="Courier" w:hAnsi="Courier" w:cs="Courier" w:hint="eastAsia"/>
          <w:b/>
          <w:bCs/>
          <w:kern w:val="0"/>
          <w:szCs w:val="20"/>
        </w:rPr>
        <w:t>目录结构</w:t>
      </w:r>
      <w:r w:rsidRPr="00E51FC1">
        <w:rPr>
          <w:rFonts w:ascii="Courier" w:hAnsi="Courier" w:cs="Courier" w:hint="eastAsia"/>
          <w:b/>
          <w:bCs/>
          <w:kern w:val="0"/>
          <w:szCs w:val="20"/>
        </w:rPr>
        <w:t>,</w:t>
      </w:r>
      <w:r w:rsidRPr="00E51FC1">
        <w:rPr>
          <w:rFonts w:ascii="Courier" w:hAnsi="Courier" w:cs="Courier" w:hint="eastAsia"/>
          <w:b/>
          <w:bCs/>
          <w:kern w:val="0"/>
          <w:szCs w:val="20"/>
        </w:rPr>
        <w:t>保证</w:t>
      </w:r>
      <w:r w:rsidRPr="00E51FC1">
        <w:rPr>
          <w:rFonts w:ascii="Courier" w:hAnsi="Courier" w:cs="Courier" w:hint="eastAsia"/>
          <w:b/>
          <w:bCs/>
          <w:kern w:val="0"/>
          <w:szCs w:val="20"/>
        </w:rPr>
        <w:t>Oracle</w:t>
      </w:r>
      <w:r w:rsidRPr="00E51FC1">
        <w:rPr>
          <w:rFonts w:ascii="Courier" w:hAnsi="Courier" w:cs="Courier"/>
          <w:b/>
          <w:bCs/>
          <w:kern w:val="0"/>
          <w:szCs w:val="20"/>
        </w:rPr>
        <w:t xml:space="preserve"> </w:t>
      </w:r>
      <w:r w:rsidRPr="00E51FC1">
        <w:rPr>
          <w:rFonts w:ascii="Courier" w:hAnsi="Courier" w:cs="Courier" w:hint="eastAsia"/>
          <w:b/>
          <w:bCs/>
          <w:kern w:val="0"/>
          <w:szCs w:val="20"/>
        </w:rPr>
        <w:t>home</w:t>
      </w:r>
      <w:r w:rsidRPr="00E51FC1">
        <w:rPr>
          <w:rFonts w:ascii="Courier" w:hAnsi="Courier" w:cs="Courier" w:hint="eastAsia"/>
          <w:b/>
          <w:bCs/>
          <w:kern w:val="0"/>
          <w:szCs w:val="20"/>
        </w:rPr>
        <w:t>目录路径只包含</w:t>
      </w:r>
      <w:r w:rsidRPr="00E51FC1">
        <w:rPr>
          <w:rFonts w:ascii="Courier" w:hAnsi="Courier" w:cs="Courier" w:hint="eastAsia"/>
          <w:b/>
          <w:bCs/>
          <w:kern w:val="0"/>
          <w:szCs w:val="20"/>
        </w:rPr>
        <w:t>ASCII</w:t>
      </w:r>
      <w:r w:rsidRPr="00E51FC1">
        <w:rPr>
          <w:rFonts w:ascii="Courier" w:hAnsi="Courier" w:cs="Courier" w:hint="eastAsia"/>
          <w:b/>
          <w:bCs/>
          <w:kern w:val="0"/>
          <w:szCs w:val="20"/>
        </w:rPr>
        <w:t>码字符。</w:t>
      </w:r>
    </w:p>
    <w:p w14:paraId="46CD9AE0" w14:textId="69E38179" w:rsidR="005B3F87" w:rsidRDefault="005B3F87" w:rsidP="00C72918">
      <w:pPr>
        <w:rPr>
          <w:rFonts w:ascii="Courier" w:hAnsi="Courier" w:cs="Courier" w:hint="eastAsia"/>
          <w:kern w:val="0"/>
          <w:szCs w:val="20"/>
        </w:rPr>
      </w:pPr>
      <w:r>
        <w:rPr>
          <w:rFonts w:ascii="Courier" w:hAnsi="Courier" w:cs="Courier" w:hint="eastAsia"/>
          <w:kern w:val="0"/>
          <w:szCs w:val="20"/>
        </w:rPr>
        <w:t>GRID</w:t>
      </w:r>
      <w:r>
        <w:rPr>
          <w:rFonts w:ascii="Courier" w:hAnsi="Courier" w:cs="Courier"/>
          <w:kern w:val="0"/>
          <w:szCs w:val="20"/>
        </w:rPr>
        <w:t xml:space="preserve"> </w:t>
      </w:r>
      <w:r>
        <w:rPr>
          <w:rFonts w:ascii="Courier" w:hAnsi="Courier" w:cs="Courier" w:hint="eastAsia"/>
          <w:kern w:val="0"/>
          <w:szCs w:val="20"/>
        </w:rPr>
        <w:t>standalone</w:t>
      </w:r>
      <w:r>
        <w:rPr>
          <w:rFonts w:ascii="Courier" w:hAnsi="Courier" w:cs="Courier" w:hint="eastAsia"/>
          <w:kern w:val="0"/>
          <w:szCs w:val="20"/>
        </w:rPr>
        <w:t>可以将</w:t>
      </w:r>
      <w:r>
        <w:rPr>
          <w:rFonts w:ascii="Courier" w:hAnsi="Courier" w:cs="Courier" w:hint="eastAsia"/>
          <w:kern w:val="0"/>
          <w:szCs w:val="20"/>
        </w:rPr>
        <w:t>grid</w:t>
      </w:r>
      <w:r>
        <w:rPr>
          <w:rFonts w:ascii="Courier" w:hAnsi="Courier" w:cs="Courier" w:hint="eastAsia"/>
          <w:kern w:val="0"/>
          <w:szCs w:val="20"/>
        </w:rPr>
        <w:t>安装在</w:t>
      </w:r>
      <w:r>
        <w:rPr>
          <w:rFonts w:ascii="Courier" w:hAnsi="Courier" w:cs="Courier" w:hint="eastAsia"/>
          <w:kern w:val="0"/>
          <w:szCs w:val="20"/>
        </w:rPr>
        <w:t>oracle</w:t>
      </w:r>
      <w:r>
        <w:rPr>
          <w:rFonts w:ascii="Courier" w:hAnsi="Courier" w:cs="Courier"/>
          <w:kern w:val="0"/>
          <w:szCs w:val="20"/>
        </w:rPr>
        <w:t xml:space="preserve"> </w:t>
      </w:r>
      <w:r>
        <w:rPr>
          <w:rFonts w:ascii="Courier" w:hAnsi="Courier" w:cs="Courier" w:hint="eastAsia"/>
          <w:kern w:val="0"/>
          <w:szCs w:val="20"/>
        </w:rPr>
        <w:t>database</w:t>
      </w:r>
      <w:r>
        <w:rPr>
          <w:rFonts w:ascii="Courier" w:hAnsi="Courier" w:cs="Courier" w:hint="eastAsia"/>
          <w:kern w:val="0"/>
          <w:szCs w:val="20"/>
        </w:rPr>
        <w:t>软件的</w:t>
      </w:r>
      <w:r>
        <w:rPr>
          <w:rFonts w:ascii="Courier" w:hAnsi="Courier" w:cs="Courier" w:hint="eastAsia"/>
          <w:kern w:val="0"/>
          <w:szCs w:val="20"/>
        </w:rPr>
        <w:t>O</w:t>
      </w:r>
      <w:r>
        <w:rPr>
          <w:rFonts w:ascii="Courier" w:hAnsi="Courier" w:cs="Courier"/>
          <w:kern w:val="0"/>
          <w:szCs w:val="20"/>
        </w:rPr>
        <w:t>RACLE_BASE</w:t>
      </w:r>
      <w:r>
        <w:rPr>
          <w:rFonts w:ascii="Courier" w:hAnsi="Courier" w:cs="Courier" w:hint="eastAsia"/>
          <w:kern w:val="0"/>
          <w:szCs w:val="20"/>
        </w:rPr>
        <w:t>目录下，其他不可以。</w:t>
      </w:r>
    </w:p>
    <w:p w14:paraId="0B09FD47" w14:textId="77777777" w:rsidR="005B3F87" w:rsidRPr="00E85C45" w:rsidRDefault="005B3F87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# mkdir -p /u01/app/19.0.0/grid</w:t>
      </w:r>
    </w:p>
    <w:p w14:paraId="19463A21" w14:textId="77777777" w:rsidR="005B3F87" w:rsidRPr="00E85C45" w:rsidRDefault="005B3F87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# mkdir -p /u01/app/grid</w:t>
      </w:r>
    </w:p>
    <w:p w14:paraId="3630B358" w14:textId="78F1BBCD" w:rsidR="005B3F87" w:rsidRPr="00E85C45" w:rsidRDefault="005B3F87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 xml:space="preserve"># mkdir -p </w:t>
      </w:r>
      <w:r w:rsidR="007D0E79"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/u01/app/oracle/product/19.0.0/dbhome_1/</w:t>
      </w:r>
    </w:p>
    <w:p w14:paraId="055D0905" w14:textId="77777777" w:rsidR="005B3F87" w:rsidRPr="00E85C45" w:rsidRDefault="005B3F87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# chown -R grid:oinstall /u01</w:t>
      </w:r>
    </w:p>
    <w:p w14:paraId="5D2FB452" w14:textId="77777777" w:rsidR="005B3F87" w:rsidRPr="00E85C45" w:rsidRDefault="005B3F87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# chown oracle:oinstall /u01/app/oracle</w:t>
      </w:r>
    </w:p>
    <w:p w14:paraId="003DDD6C" w14:textId="4E7EE956" w:rsidR="005B3F87" w:rsidRPr="00E85C45" w:rsidRDefault="005B3F87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# chmod -R 775 /u01/</w:t>
      </w:r>
    </w:p>
    <w:p w14:paraId="75CA6DFE" w14:textId="3FD59BDC" w:rsidR="00D94F10" w:rsidRDefault="00D94F10" w:rsidP="005B3F87">
      <w:pPr>
        <w:rPr>
          <w:rFonts w:ascii="Courier" w:hAnsi="Courier" w:cs="Courier"/>
          <w:kern w:val="0"/>
          <w:szCs w:val="20"/>
        </w:rPr>
      </w:pPr>
    </w:p>
    <w:p w14:paraId="00C91274" w14:textId="42B32306" w:rsidR="007D0E79" w:rsidRPr="00B96DB8" w:rsidRDefault="007D0E79" w:rsidP="005B3F87">
      <w:pPr>
        <w:rPr>
          <w:rFonts w:ascii="Courier" w:hAnsi="Courier" w:cs="Courier"/>
          <w:b/>
          <w:bCs/>
          <w:kern w:val="0"/>
          <w:szCs w:val="20"/>
        </w:rPr>
      </w:pPr>
      <w:r w:rsidRPr="00B96DB8">
        <w:rPr>
          <w:rFonts w:ascii="Courier" w:hAnsi="Courier" w:cs="Courier" w:hint="eastAsia"/>
          <w:b/>
          <w:bCs/>
          <w:kern w:val="0"/>
          <w:szCs w:val="20"/>
        </w:rPr>
        <w:t>g</w:t>
      </w:r>
      <w:r w:rsidRPr="00B96DB8">
        <w:rPr>
          <w:rFonts w:ascii="Courier" w:hAnsi="Courier" w:cs="Courier"/>
          <w:b/>
          <w:bCs/>
          <w:kern w:val="0"/>
          <w:szCs w:val="20"/>
        </w:rPr>
        <w:t>rid .bash_profile:</w:t>
      </w:r>
    </w:p>
    <w:p w14:paraId="04EF9862" w14:textId="73740B41" w:rsidR="00E85C45" w:rsidRDefault="00E85C45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>
        <w:rPr>
          <w:rFonts w:ascii="Consolas" w:eastAsia="宋体" w:hAnsi="Consolas" w:cs="宋体" w:hint="eastAsia"/>
          <w:color w:val="444444"/>
          <w:spacing w:val="2"/>
          <w:szCs w:val="21"/>
        </w:rPr>
        <w:t>#</w:t>
      </w:r>
      <w:r>
        <w:rPr>
          <w:rFonts w:ascii="Consolas" w:eastAsia="宋体" w:hAnsi="Consolas" w:cs="宋体"/>
          <w:color w:val="444444"/>
          <w:spacing w:val="2"/>
          <w:szCs w:val="21"/>
        </w:rPr>
        <w:t xml:space="preserve"> su – grid</w:t>
      </w:r>
    </w:p>
    <w:p w14:paraId="6CF16D00" w14:textId="2A30C104" w:rsidR="00E85C45" w:rsidRDefault="00E85C45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>
        <w:rPr>
          <w:rFonts w:ascii="Consolas" w:eastAsia="宋体" w:hAnsi="Consolas" w:cs="宋体" w:hint="eastAsia"/>
          <w:color w:val="444444"/>
          <w:spacing w:val="2"/>
          <w:szCs w:val="21"/>
        </w:rPr>
        <w:t>$</w:t>
      </w:r>
      <w:r>
        <w:rPr>
          <w:rFonts w:ascii="Consolas" w:eastAsia="宋体" w:hAnsi="Consolas" w:cs="宋体"/>
          <w:color w:val="444444"/>
          <w:spacing w:val="2"/>
          <w:szCs w:val="21"/>
        </w:rPr>
        <w:t xml:space="preserve"> vi ~/.bash_profile</w:t>
      </w:r>
    </w:p>
    <w:p w14:paraId="2B69808F" w14:textId="047059BA" w:rsidR="00E85C45" w:rsidRPr="00E85C45" w:rsidRDefault="00E85C45" w:rsidP="00E85C45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umask 022</w:t>
      </w:r>
    </w:p>
    <w:p w14:paraId="6D538879" w14:textId="1EC454AE" w:rsidR="007D0E79" w:rsidRPr="00E85C45" w:rsidRDefault="007D0E79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e</w:t>
      </w: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xport ORACLE_BASE=/u01/app/grid</w:t>
      </w:r>
    </w:p>
    <w:p w14:paraId="3732BB62" w14:textId="733AB732" w:rsidR="007D0E79" w:rsidRPr="00E85C45" w:rsidRDefault="007D0E79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e</w:t>
      </w: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xport ORACLE_HOME=</w:t>
      </w:r>
      <w:r w:rsidR="00E34698"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/u01/app/19.0.0/grid</w:t>
      </w:r>
    </w:p>
    <w:p w14:paraId="40375684" w14:textId="0CF52079" w:rsidR="007D0E79" w:rsidRPr="00E85C45" w:rsidRDefault="007D0E79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e</w:t>
      </w: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xport PATH=$PATH:$ORACLE_HOME/bin</w:t>
      </w:r>
    </w:p>
    <w:p w14:paraId="32EB7595" w14:textId="242FD1EB" w:rsidR="007D0E79" w:rsidRPr="00E85C45" w:rsidRDefault="007D0E79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e</w:t>
      </w: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xport NLS_DATE_FORMAT=’yyyy-mm-dd hh24:mi:ss’</w:t>
      </w:r>
    </w:p>
    <w:p w14:paraId="5994F48B" w14:textId="32AAF56B" w:rsidR="007D0E79" w:rsidRPr="00E85C45" w:rsidRDefault="007D0E79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export NLS_LANG=AMERICAN.AMERICA_AL32UTF8</w:t>
      </w:r>
    </w:p>
    <w:p w14:paraId="6395E608" w14:textId="5606BA4B" w:rsidR="00290C22" w:rsidRDefault="00290C22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E85C45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e</w:t>
      </w: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xport LD_LIBRARY_PATH=</w:t>
      </w:r>
      <w:r w:rsidR="00393D56"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$LD_LIBRARY_PATH:</w:t>
      </w: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$ORACLE_HOME/lib</w:t>
      </w:r>
    </w:p>
    <w:p w14:paraId="5B25C3AF" w14:textId="014E51ED" w:rsidR="00E85C45" w:rsidRPr="00E85C45" w:rsidRDefault="00E85C45" w:rsidP="00E85C45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$ . ./.bash_profile</w:t>
      </w:r>
    </w:p>
    <w:p w14:paraId="647E8825" w14:textId="6539DB5D" w:rsidR="00E34698" w:rsidRDefault="00E34698" w:rsidP="005B3F87">
      <w:pPr>
        <w:rPr>
          <w:rFonts w:ascii="Courier" w:hAnsi="Courier" w:cs="Courier"/>
          <w:kern w:val="0"/>
          <w:szCs w:val="20"/>
        </w:rPr>
      </w:pPr>
    </w:p>
    <w:p w14:paraId="77A17C83" w14:textId="48ED3BB2" w:rsidR="00E34698" w:rsidRPr="00B96DB8" w:rsidRDefault="00E34698" w:rsidP="005B3F87">
      <w:pPr>
        <w:rPr>
          <w:rFonts w:ascii="Courier" w:hAnsi="Courier" w:cs="Courier"/>
          <w:b/>
          <w:bCs/>
          <w:kern w:val="0"/>
          <w:szCs w:val="20"/>
        </w:rPr>
      </w:pPr>
      <w:r w:rsidRPr="00B96DB8">
        <w:rPr>
          <w:rFonts w:ascii="Courier" w:hAnsi="Courier" w:cs="Courier" w:hint="eastAsia"/>
          <w:b/>
          <w:bCs/>
          <w:kern w:val="0"/>
          <w:szCs w:val="20"/>
        </w:rPr>
        <w:t>o</w:t>
      </w:r>
      <w:r w:rsidRPr="00B96DB8">
        <w:rPr>
          <w:rFonts w:ascii="Courier" w:hAnsi="Courier" w:cs="Courier"/>
          <w:b/>
          <w:bCs/>
          <w:kern w:val="0"/>
          <w:szCs w:val="20"/>
        </w:rPr>
        <w:t>racle .bash_profile:</w:t>
      </w:r>
    </w:p>
    <w:p w14:paraId="25DE369B" w14:textId="02309C70" w:rsidR="00E85C45" w:rsidRDefault="00E85C45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>
        <w:rPr>
          <w:rFonts w:ascii="Consolas" w:eastAsia="宋体" w:hAnsi="Consolas" w:cs="宋体" w:hint="eastAsia"/>
          <w:color w:val="444444"/>
          <w:spacing w:val="2"/>
          <w:szCs w:val="21"/>
        </w:rPr>
        <w:t>#</w:t>
      </w:r>
      <w:r>
        <w:rPr>
          <w:rFonts w:ascii="Consolas" w:eastAsia="宋体" w:hAnsi="Consolas" w:cs="宋体"/>
          <w:color w:val="444444"/>
          <w:spacing w:val="2"/>
          <w:szCs w:val="21"/>
        </w:rPr>
        <w:t xml:space="preserve"> su – oracle</w:t>
      </w:r>
    </w:p>
    <w:p w14:paraId="4A0BEB81" w14:textId="01A89B4A" w:rsidR="00E85C45" w:rsidRDefault="00E85C45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>
        <w:rPr>
          <w:rFonts w:ascii="Consolas" w:eastAsia="宋体" w:hAnsi="Consolas" w:cs="宋体" w:hint="eastAsia"/>
          <w:color w:val="444444"/>
          <w:spacing w:val="2"/>
          <w:szCs w:val="21"/>
        </w:rPr>
        <w:t>$</w:t>
      </w:r>
      <w:r>
        <w:rPr>
          <w:rFonts w:ascii="Consolas" w:eastAsia="宋体" w:hAnsi="Consolas" w:cs="宋体"/>
          <w:color w:val="444444"/>
          <w:spacing w:val="2"/>
          <w:szCs w:val="21"/>
        </w:rPr>
        <w:t xml:space="preserve"> vi ~/.bash_profile</w:t>
      </w:r>
    </w:p>
    <w:p w14:paraId="3C5A27F8" w14:textId="69EA709C" w:rsidR="00E85C45" w:rsidRDefault="00E85C45" w:rsidP="00E85C45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Cs w:val="21"/>
        </w:rPr>
      </w:pPr>
      <w:bookmarkStart w:id="24" w:name="OLE_LINK1"/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umask 022</w:t>
      </w:r>
    </w:p>
    <w:p w14:paraId="0A46B24D" w14:textId="6CB63A0F" w:rsidR="00E34698" w:rsidRPr="00E85C45" w:rsidRDefault="00E34698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lastRenderedPageBreak/>
        <w:t>e</w:t>
      </w: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xport ORACLE_BASE=/u01/app/oracle</w:t>
      </w:r>
    </w:p>
    <w:p w14:paraId="5532E367" w14:textId="77777777" w:rsidR="00E34698" w:rsidRPr="00E85C45" w:rsidRDefault="00E34698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e</w:t>
      </w: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xport ORACLE_HOME=$ORACLE_BASE</w:t>
      </w:r>
      <w:r w:rsidRPr="00E85C45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/</w:t>
      </w: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product/19.0.0/dbhome_1</w:t>
      </w:r>
    </w:p>
    <w:p w14:paraId="1C4ABF6F" w14:textId="77777777" w:rsidR="00E34698" w:rsidRPr="00E85C45" w:rsidRDefault="00E34698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e</w:t>
      </w: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xport PATH=$PATH:$ORACLE_HOME/bin</w:t>
      </w:r>
    </w:p>
    <w:p w14:paraId="7A9ED711" w14:textId="77777777" w:rsidR="00E34698" w:rsidRPr="00E85C45" w:rsidRDefault="00E34698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e</w:t>
      </w: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xport NLS_DATE_FORMAT=’yyyy-mm-dd hh24:mi:ss’</w:t>
      </w:r>
    </w:p>
    <w:p w14:paraId="3AADADE6" w14:textId="77777777" w:rsidR="00E34698" w:rsidRPr="00E85C45" w:rsidRDefault="00E34698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export NLS_LANG=AMERICAN.AMERICA_AL32UTF8</w:t>
      </w:r>
    </w:p>
    <w:p w14:paraId="33F51ACF" w14:textId="7174CEB8" w:rsidR="00E34698" w:rsidRDefault="00E34698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Cs w:val="21"/>
        </w:rPr>
      </w:pPr>
      <w:r w:rsidRPr="00E85C45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e</w:t>
      </w: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xport LD_LIBRARY_PATH=$LD_LIBRARY_PATH:$ORACLE_HOME/lib</w:t>
      </w:r>
    </w:p>
    <w:bookmarkEnd w:id="24"/>
    <w:p w14:paraId="292B592A" w14:textId="7F1F1258" w:rsidR="00E85C45" w:rsidRPr="00E85C45" w:rsidRDefault="00E85C45" w:rsidP="00E85C45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$ . ./.bash_profile</w:t>
      </w:r>
    </w:p>
    <w:p w14:paraId="5017EADD" w14:textId="77777777" w:rsidR="00E34698" w:rsidRPr="00E34698" w:rsidRDefault="00E34698" w:rsidP="005B3F87">
      <w:pPr>
        <w:rPr>
          <w:rFonts w:ascii="Courier" w:hAnsi="Courier" w:cs="Courier" w:hint="eastAsia"/>
          <w:kern w:val="0"/>
          <w:szCs w:val="20"/>
        </w:rPr>
      </w:pPr>
    </w:p>
    <w:p w14:paraId="6595D33C" w14:textId="100C4A34" w:rsidR="007D0E79" w:rsidRDefault="00E85C45" w:rsidP="00E85C45">
      <w:pPr>
        <w:pStyle w:val="2"/>
        <w:rPr>
          <w:rFonts w:hint="eastAsia"/>
        </w:rPr>
      </w:pPr>
      <w:bookmarkStart w:id="25" w:name="_Toc34684391"/>
      <w:r>
        <w:rPr>
          <w:rFonts w:hint="eastAsia"/>
        </w:rPr>
        <w:t>6</w:t>
      </w:r>
      <w:r>
        <w:t xml:space="preserve">.6 </w:t>
      </w:r>
      <w:r>
        <w:rPr>
          <w:rFonts w:hint="eastAsia"/>
        </w:rPr>
        <w:t>图形界面配置</w:t>
      </w:r>
      <w:bookmarkEnd w:id="25"/>
    </w:p>
    <w:p w14:paraId="508BD50D" w14:textId="7B4D9B4F" w:rsidR="00D94F10" w:rsidRPr="00E85C45" w:rsidRDefault="00D94F10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$ xhost + hostname</w:t>
      </w:r>
    </w:p>
    <w:p w14:paraId="2ABD3242" w14:textId="6FAB399B" w:rsidR="00D94F10" w:rsidRPr="00E85C45" w:rsidRDefault="00D94F10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$ export DISPLAY=local_host:0.0</w:t>
      </w:r>
    </w:p>
    <w:p w14:paraId="16CDCF5F" w14:textId="70991DE4" w:rsidR="00D94F10" w:rsidRDefault="00D94F10" w:rsidP="005B3F87">
      <w:pPr>
        <w:rPr>
          <w:rFonts w:ascii="Courier" w:hAnsi="Courier" w:cs="Courier"/>
          <w:kern w:val="0"/>
          <w:szCs w:val="20"/>
        </w:rPr>
      </w:pPr>
    </w:p>
    <w:p w14:paraId="3D1C9E60" w14:textId="502ADF39" w:rsidR="00D94F10" w:rsidRDefault="00E85C45" w:rsidP="00E85C45">
      <w:pPr>
        <w:pStyle w:val="2"/>
      </w:pPr>
      <w:bookmarkStart w:id="26" w:name="_Toc34684392"/>
      <w:r>
        <w:t>6</w:t>
      </w:r>
      <w:r>
        <w:rPr>
          <w:rFonts w:hint="eastAsia"/>
        </w:rPr>
        <w:t>.</w:t>
      </w:r>
      <w:r>
        <w:t xml:space="preserve">7 </w:t>
      </w:r>
      <w:r w:rsidR="00D94F10">
        <w:rPr>
          <w:rFonts w:hint="eastAsia"/>
        </w:rPr>
        <w:t>l</w:t>
      </w:r>
      <w:r w:rsidR="00D94F10">
        <w:t>imits.conf</w:t>
      </w:r>
      <w:bookmarkEnd w:id="26"/>
    </w:p>
    <w:p w14:paraId="149129C9" w14:textId="27ECF96A" w:rsidR="00D94F10" w:rsidRDefault="00D94F10" w:rsidP="005B3F87">
      <w:pPr>
        <w:rPr>
          <w:rFonts w:ascii="Courier" w:hAnsi="Courier" w:cs="Courier"/>
          <w:kern w:val="0"/>
          <w:szCs w:val="20"/>
        </w:rPr>
      </w:pPr>
      <w:r>
        <w:rPr>
          <w:rFonts w:ascii="Courier" w:hAnsi="Courier" w:cs="Courier" w:hint="eastAsia"/>
          <w:kern w:val="0"/>
          <w:szCs w:val="20"/>
        </w:rPr>
        <w:t>preinstall</w:t>
      </w:r>
      <w:r>
        <w:rPr>
          <w:rFonts w:ascii="Courier" w:hAnsi="Courier" w:cs="Courier"/>
          <w:kern w:val="0"/>
          <w:szCs w:val="20"/>
        </w:rPr>
        <w:t xml:space="preserve"> </w:t>
      </w:r>
      <w:r>
        <w:rPr>
          <w:rFonts w:ascii="Courier" w:hAnsi="Courier" w:cs="Courier" w:hint="eastAsia"/>
          <w:kern w:val="0"/>
          <w:szCs w:val="20"/>
        </w:rPr>
        <w:t>rpm</w:t>
      </w:r>
      <w:r>
        <w:rPr>
          <w:rFonts w:ascii="Courier" w:hAnsi="Courier" w:cs="Courier" w:hint="eastAsia"/>
          <w:kern w:val="0"/>
          <w:szCs w:val="20"/>
        </w:rPr>
        <w:t>包只配置</w:t>
      </w:r>
      <w:r>
        <w:rPr>
          <w:rFonts w:ascii="Courier" w:hAnsi="Courier" w:cs="Courier" w:hint="eastAsia"/>
          <w:kern w:val="0"/>
          <w:szCs w:val="20"/>
        </w:rPr>
        <w:t>oracle</w:t>
      </w:r>
      <w:r>
        <w:rPr>
          <w:rFonts w:ascii="Courier" w:hAnsi="Courier" w:cs="Courier" w:hint="eastAsia"/>
          <w:kern w:val="0"/>
          <w:szCs w:val="20"/>
        </w:rPr>
        <w:t>用户，安装</w:t>
      </w:r>
      <w:r>
        <w:rPr>
          <w:rFonts w:ascii="Courier" w:hAnsi="Courier" w:cs="Courier" w:hint="eastAsia"/>
          <w:kern w:val="0"/>
          <w:szCs w:val="20"/>
        </w:rPr>
        <w:t>GI</w:t>
      </w:r>
      <w:r>
        <w:rPr>
          <w:rFonts w:ascii="Courier" w:hAnsi="Courier" w:cs="Courier" w:hint="eastAsia"/>
          <w:kern w:val="0"/>
          <w:szCs w:val="20"/>
        </w:rPr>
        <w:t>，复制</w:t>
      </w:r>
      <w:r>
        <w:rPr>
          <w:rFonts w:ascii="Courier" w:hAnsi="Courier" w:cs="Courier" w:hint="eastAsia"/>
          <w:kern w:val="0"/>
          <w:szCs w:val="20"/>
        </w:rPr>
        <w:t>oracle</w:t>
      </w:r>
      <w:r>
        <w:rPr>
          <w:rFonts w:ascii="Courier" w:hAnsi="Courier" w:cs="Courier" w:hint="eastAsia"/>
          <w:kern w:val="0"/>
          <w:szCs w:val="20"/>
        </w:rPr>
        <w:t>设置，改为</w:t>
      </w:r>
      <w:r>
        <w:rPr>
          <w:rFonts w:ascii="Courier" w:hAnsi="Courier" w:cs="Courier" w:hint="eastAsia"/>
          <w:kern w:val="0"/>
          <w:szCs w:val="20"/>
        </w:rPr>
        <w:t>grid</w:t>
      </w:r>
      <w:r>
        <w:rPr>
          <w:rFonts w:ascii="Courier" w:hAnsi="Courier" w:cs="Courier" w:hint="eastAsia"/>
          <w:kern w:val="0"/>
          <w:szCs w:val="20"/>
        </w:rPr>
        <w:t>用户：</w:t>
      </w:r>
    </w:p>
    <w:p w14:paraId="0217E275" w14:textId="1EDF96DE" w:rsidR="00D94F10" w:rsidRPr="00E85C45" w:rsidRDefault="00D94F10" w:rsidP="00E85C45">
      <w:pPr>
        <w:rPr>
          <w:rFonts w:ascii="Courier" w:eastAsiaTheme="minorEastAsia" w:hAnsi="Courier" w:cs="Courier" w:hint="eastAsia"/>
          <w:kern w:val="0"/>
          <w:szCs w:val="20"/>
        </w:rPr>
      </w:pPr>
      <w:r>
        <w:rPr>
          <w:noProof/>
        </w:rPr>
        <w:drawing>
          <wp:inline distT="0" distB="0" distL="0" distR="0" wp14:anchorId="4A0B8CCC" wp14:editId="7D95793A">
            <wp:extent cx="7254240" cy="3365500"/>
            <wp:effectExtent l="0" t="0" r="38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48A7" w14:textId="65E92C04" w:rsidR="00D94F10" w:rsidRDefault="00D94F10" w:rsidP="00D94F10">
      <w:pPr>
        <w:autoSpaceDE w:val="0"/>
        <w:autoSpaceDN w:val="0"/>
        <w:adjustRightInd w:val="0"/>
        <w:jc w:val="left"/>
        <w:rPr>
          <w:rFonts w:ascii="LiberationSans" w:eastAsia="LiberationSans" w:cs="LiberationSans" w:hint="eastAsia"/>
          <w:kern w:val="0"/>
          <w:szCs w:val="20"/>
        </w:rPr>
      </w:pPr>
      <w:r>
        <w:rPr>
          <w:rFonts w:ascii="LiberationSans" w:eastAsia="LiberationSans" w:cs="LiberationSans" w:hint="eastAsia"/>
          <w:kern w:val="0"/>
          <w:szCs w:val="20"/>
        </w:rPr>
        <w:t>以下oracle</w:t>
      </w:r>
      <w:r>
        <w:rPr>
          <w:rFonts w:ascii="LiberationSans" w:eastAsia="LiberationSans" w:cs="LiberationSans"/>
          <w:kern w:val="0"/>
          <w:szCs w:val="20"/>
        </w:rPr>
        <w:t xml:space="preserve"> </w:t>
      </w:r>
      <w:r>
        <w:rPr>
          <w:rFonts w:ascii="LiberationSans" w:eastAsia="LiberationSans" w:cs="LiberationSans" w:hint="eastAsia"/>
          <w:kern w:val="0"/>
          <w:szCs w:val="20"/>
        </w:rPr>
        <w:t>grid用户都需要检查：</w:t>
      </w:r>
    </w:p>
    <w:p w14:paraId="54D56384" w14:textId="0F02025C" w:rsidR="00D94F10" w:rsidRDefault="00D94F10" w:rsidP="00D94F10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Cs w:val="20"/>
        </w:rPr>
      </w:pPr>
      <w:r>
        <w:rPr>
          <w:rFonts w:ascii="LiberationSans" w:eastAsia="LiberationSans" w:cs="LiberationSans"/>
          <w:kern w:val="0"/>
          <w:szCs w:val="20"/>
        </w:rPr>
        <w:t>file descriptor</w:t>
      </w:r>
      <w:r>
        <w:rPr>
          <w:rFonts w:ascii="LiberationSans" w:eastAsia="LiberationSans" w:cs="LiberationSans" w:hint="eastAsia"/>
          <w:kern w:val="0"/>
          <w:szCs w:val="20"/>
        </w:rPr>
        <w:t>：</w:t>
      </w:r>
    </w:p>
    <w:p w14:paraId="0D86B1CB" w14:textId="69574A97" w:rsidR="00D94F10" w:rsidRPr="00E85C45" w:rsidRDefault="00D94F10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$ ulimit -Sn</w:t>
      </w:r>
    </w:p>
    <w:p w14:paraId="5181E6F5" w14:textId="2E228B34" w:rsidR="00D94F10" w:rsidRPr="00E85C45" w:rsidRDefault="00D94F10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$ ulimit -Hn</w:t>
      </w:r>
    </w:p>
    <w:p w14:paraId="7E4323F3" w14:textId="110B376E" w:rsidR="00D94F10" w:rsidRDefault="00D94F10" w:rsidP="00D94F10">
      <w:pPr>
        <w:rPr>
          <w:rFonts w:ascii="Courier" w:hAnsi="Courier" w:cs="Courier"/>
          <w:kern w:val="0"/>
          <w:szCs w:val="20"/>
        </w:rPr>
      </w:pPr>
      <w:r>
        <w:rPr>
          <w:rFonts w:ascii="LiberationSans" w:eastAsia="LiberationSans" w:cs="LiberationSans"/>
          <w:kern w:val="0"/>
          <w:szCs w:val="20"/>
        </w:rPr>
        <w:t>number of processes</w:t>
      </w:r>
      <w:r>
        <w:rPr>
          <w:rFonts w:ascii="LiberationSans" w:eastAsia="LiberationSans" w:cs="LiberationSans" w:hint="eastAsia"/>
          <w:kern w:val="0"/>
          <w:szCs w:val="20"/>
        </w:rPr>
        <w:t>：</w:t>
      </w:r>
    </w:p>
    <w:p w14:paraId="683D223F" w14:textId="77777777" w:rsidR="00D94F10" w:rsidRPr="00E85C45" w:rsidRDefault="00D94F10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$ ulimit -Su</w:t>
      </w:r>
    </w:p>
    <w:p w14:paraId="108AB166" w14:textId="765A3AC5" w:rsidR="00D94F10" w:rsidRPr="00E85C45" w:rsidRDefault="00D94F10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$ ulimit -Hu</w:t>
      </w:r>
    </w:p>
    <w:p w14:paraId="7E8D802A" w14:textId="0C4D5D53" w:rsidR="00D94F10" w:rsidRDefault="00D94F10" w:rsidP="00D94F10">
      <w:pPr>
        <w:rPr>
          <w:rFonts w:ascii="Courier" w:hAnsi="Courier" w:cs="Courier"/>
          <w:kern w:val="0"/>
          <w:szCs w:val="20"/>
        </w:rPr>
      </w:pPr>
      <w:r>
        <w:rPr>
          <w:rFonts w:ascii="LiberationSans" w:eastAsia="LiberationSans" w:cs="LiberationSans"/>
          <w:kern w:val="0"/>
          <w:szCs w:val="20"/>
        </w:rPr>
        <w:t>stack</w:t>
      </w:r>
      <w:r>
        <w:rPr>
          <w:rFonts w:ascii="LiberationSans" w:eastAsia="LiberationSans" w:cs="LiberationSans" w:hint="eastAsia"/>
          <w:kern w:val="0"/>
          <w:szCs w:val="20"/>
        </w:rPr>
        <w:t>：</w:t>
      </w:r>
    </w:p>
    <w:p w14:paraId="7C685132" w14:textId="77777777" w:rsidR="00D94F10" w:rsidRPr="00E85C45" w:rsidRDefault="00D94F10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$ ulimit -Ss</w:t>
      </w:r>
    </w:p>
    <w:p w14:paraId="2063DC11" w14:textId="0CFD1771" w:rsidR="00D94F10" w:rsidRPr="00E85C45" w:rsidRDefault="00D94F10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$ ulimit -Hs</w:t>
      </w:r>
    </w:p>
    <w:p w14:paraId="6478F3C9" w14:textId="31FC9EE7" w:rsidR="003E4C1F" w:rsidRPr="00E85C45" w:rsidRDefault="00E85C45" w:rsidP="00E85C45">
      <w:pPr>
        <w:pStyle w:val="2"/>
        <w:rPr>
          <w:rFonts w:hint="eastAsia"/>
          <w:sz w:val="20"/>
        </w:rPr>
      </w:pPr>
      <w:bookmarkStart w:id="27" w:name="_Toc34684393"/>
      <w:r>
        <w:rPr>
          <w:rFonts w:hint="eastAsia"/>
        </w:rPr>
        <w:lastRenderedPageBreak/>
        <w:t>6</w:t>
      </w:r>
      <w:r>
        <w:t>.8</w:t>
      </w:r>
      <w:r>
        <w:rPr>
          <w:rFonts w:hint="eastAsia"/>
        </w:rPr>
        <w:t>关闭</w:t>
      </w:r>
      <w:r>
        <w:t>X11</w:t>
      </w:r>
      <w:r>
        <w:rPr>
          <w:rFonts w:hint="eastAsia"/>
        </w:rPr>
        <w:t xml:space="preserve"> Forward</w:t>
      </w:r>
      <w:bookmarkEnd w:id="27"/>
    </w:p>
    <w:p w14:paraId="52511A50" w14:textId="2E633E03" w:rsidR="003E4C1F" w:rsidRDefault="003E4C1F" w:rsidP="00D94F10">
      <w:pPr>
        <w:rPr>
          <w:rFonts w:ascii="Courier" w:hAnsi="Courier" w:cs="Courier"/>
          <w:kern w:val="0"/>
          <w:szCs w:val="20"/>
        </w:rPr>
      </w:pPr>
      <w:r>
        <w:rPr>
          <w:rFonts w:ascii="Courier" w:hAnsi="Courier" w:cs="Courier" w:hint="eastAsia"/>
          <w:kern w:val="0"/>
          <w:szCs w:val="20"/>
        </w:rPr>
        <w:t>为了确保不会因为</w:t>
      </w:r>
      <w:r>
        <w:rPr>
          <w:rFonts w:ascii="Courier" w:hAnsi="Courier" w:cs="Courier" w:hint="eastAsia"/>
          <w:kern w:val="0"/>
          <w:szCs w:val="20"/>
        </w:rPr>
        <w:t>X</w:t>
      </w:r>
      <w:r>
        <w:rPr>
          <w:rFonts w:ascii="Courier" w:hAnsi="Courier" w:cs="Courier"/>
          <w:kern w:val="0"/>
          <w:szCs w:val="20"/>
        </w:rPr>
        <w:t>11</w:t>
      </w:r>
      <w:r>
        <w:rPr>
          <w:rFonts w:ascii="Courier" w:hAnsi="Courier" w:cs="Courier" w:hint="eastAsia"/>
          <w:kern w:val="0"/>
          <w:szCs w:val="20"/>
        </w:rPr>
        <w:t>转发导致安装失败，</w:t>
      </w:r>
      <w:r>
        <w:rPr>
          <w:rFonts w:ascii="Courier" w:hAnsi="Courier" w:cs="Courier" w:hint="eastAsia"/>
          <w:kern w:val="0"/>
          <w:szCs w:val="20"/>
        </w:rPr>
        <w:t>oracle</w:t>
      </w:r>
      <w:r>
        <w:rPr>
          <w:rFonts w:ascii="Courier" w:hAnsi="Courier" w:cs="Courier"/>
          <w:kern w:val="0"/>
          <w:szCs w:val="20"/>
        </w:rPr>
        <w:t xml:space="preserve"> </w:t>
      </w:r>
      <w:r>
        <w:rPr>
          <w:rFonts w:ascii="Courier" w:hAnsi="Courier" w:cs="Courier" w:hint="eastAsia"/>
          <w:kern w:val="0"/>
          <w:szCs w:val="20"/>
        </w:rPr>
        <w:t>grid</w:t>
      </w:r>
      <w:r>
        <w:rPr>
          <w:rFonts w:ascii="Courier" w:hAnsi="Courier" w:cs="Courier" w:hint="eastAsia"/>
          <w:kern w:val="0"/>
          <w:szCs w:val="20"/>
        </w:rPr>
        <w:t>用户家目录下</w:t>
      </w:r>
      <w:r>
        <w:rPr>
          <w:rFonts w:ascii="Courier" w:hAnsi="Courier" w:cs="Courier" w:hint="eastAsia"/>
          <w:kern w:val="0"/>
          <w:szCs w:val="20"/>
        </w:rPr>
        <w:t>.</w:t>
      </w:r>
      <w:r>
        <w:rPr>
          <w:rFonts w:ascii="Courier" w:hAnsi="Courier" w:cs="Courier"/>
          <w:kern w:val="0"/>
          <w:szCs w:val="20"/>
        </w:rPr>
        <w:t>ssh:</w:t>
      </w:r>
    </w:p>
    <w:p w14:paraId="304EBFF9" w14:textId="4423FB80" w:rsidR="003E4C1F" w:rsidRPr="00E85C45" w:rsidRDefault="003E4C1F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$ ~/.ssh/config</w:t>
      </w:r>
    </w:p>
    <w:p w14:paraId="2FBC0DFA" w14:textId="77777777" w:rsidR="003E4C1F" w:rsidRPr="00E85C45" w:rsidRDefault="003E4C1F" w:rsidP="00E85C4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Host *</w:t>
      </w:r>
    </w:p>
    <w:p w14:paraId="0B9B41EA" w14:textId="5BCCCFCE" w:rsidR="009A52EB" w:rsidRPr="00D122DB" w:rsidRDefault="003E4C1F" w:rsidP="00D122DB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</w:pPr>
      <w:r w:rsidRPr="00E85C45">
        <w:rPr>
          <w:rFonts w:ascii="Consolas" w:eastAsia="宋体" w:hAnsi="Consolas" w:cs="宋体"/>
          <w:color w:val="444444"/>
          <w:spacing w:val="2"/>
          <w:sz w:val="21"/>
          <w:szCs w:val="21"/>
        </w:rPr>
        <w:t>ForwardX11 no</w:t>
      </w:r>
    </w:p>
    <w:p w14:paraId="74E71C91" w14:textId="7D4E11D6" w:rsidR="00E85C45" w:rsidRDefault="00E85C45" w:rsidP="00E85C45">
      <w:pPr>
        <w:pStyle w:val="2"/>
      </w:pPr>
      <w:bookmarkStart w:id="28" w:name="_Toc34684394"/>
      <w:r>
        <w:rPr>
          <w:rFonts w:hint="eastAsia"/>
        </w:rPr>
        <w:t>6.</w:t>
      </w:r>
      <w:r>
        <w:t xml:space="preserve">9 </w:t>
      </w:r>
      <w:r>
        <w:rPr>
          <w:rFonts w:hint="eastAsia"/>
        </w:rPr>
        <w:t>Direct</w:t>
      </w:r>
      <w:r>
        <w:t xml:space="preserve"> </w:t>
      </w:r>
      <w:r>
        <w:rPr>
          <w:rFonts w:hint="eastAsia"/>
        </w:rPr>
        <w:t>NFS</w:t>
      </w:r>
      <w:bookmarkEnd w:id="28"/>
    </w:p>
    <w:p w14:paraId="51E4D522" w14:textId="2191E411" w:rsidR="009A52EB" w:rsidRPr="00E85C45" w:rsidRDefault="009A52EB" w:rsidP="009A52EB">
      <w:pPr>
        <w:rPr>
          <w:rFonts w:ascii="Courier" w:hAnsi="Courier" w:cs="Courier"/>
        </w:rPr>
      </w:pPr>
      <w:r w:rsidRPr="00E85C45">
        <w:rPr>
          <w:rFonts w:ascii="宋体" w:eastAsia="宋体" w:hAnsi="宋体" w:cs="宋体" w:hint="eastAsia"/>
        </w:rPr>
        <w:t>如果使用</w:t>
      </w:r>
      <w:r w:rsidRPr="00E85C45">
        <w:rPr>
          <w:rFonts w:ascii="Courier" w:hAnsi="Courier" w:cs="Courier" w:hint="eastAsia"/>
        </w:rPr>
        <w:t>DNFS</w:t>
      </w:r>
      <w:r w:rsidRPr="00E85C45">
        <w:rPr>
          <w:rFonts w:ascii="宋体" w:eastAsia="宋体" w:hAnsi="宋体" w:cs="宋体" w:hint="eastAsia"/>
        </w:rPr>
        <w:t>，则可以参考文档配置</w:t>
      </w:r>
      <w:r w:rsidR="002C2AC8" w:rsidRPr="00E85C45">
        <w:rPr>
          <w:rFonts w:ascii="Courier" w:hAnsi="Courier" w:cs="Courier" w:hint="eastAsia"/>
        </w:rPr>
        <w:t>DNFS</w:t>
      </w:r>
      <w:r w:rsidR="002C2AC8" w:rsidRPr="00E85C45">
        <w:rPr>
          <w:rFonts w:ascii="宋体" w:eastAsia="宋体" w:hAnsi="宋体" w:cs="宋体" w:hint="eastAsia"/>
        </w:rPr>
        <w:t>。</w:t>
      </w:r>
    </w:p>
    <w:p w14:paraId="587C8AC6" w14:textId="6C5EAAF0" w:rsidR="002C2AC8" w:rsidRPr="00E85C45" w:rsidRDefault="00E85C45" w:rsidP="00E85C45">
      <w:pPr>
        <w:pStyle w:val="2"/>
        <w:rPr>
          <w:rFonts w:hint="eastAsia"/>
          <w:sz w:val="20"/>
        </w:rPr>
      </w:pPr>
      <w:bookmarkStart w:id="29" w:name="_Toc34684395"/>
      <w:r>
        <w:rPr>
          <w:rFonts w:hint="eastAsia"/>
        </w:rPr>
        <w:t>6.</w:t>
      </w:r>
      <w:r>
        <w:t xml:space="preserve">10 </w:t>
      </w: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Member</w:t>
      </w:r>
      <w:r>
        <w:t xml:space="preserve"> Cluster</w:t>
      </w:r>
      <w:bookmarkEnd w:id="29"/>
    </w:p>
    <w:p w14:paraId="2D6C2690" w14:textId="372BD99C" w:rsidR="002C2AC8" w:rsidRPr="009076BA" w:rsidRDefault="002C2AC8" w:rsidP="00E85C45">
      <w:pPr>
        <w:ind w:firstLineChars="200" w:firstLine="400"/>
        <w:rPr>
          <w:rFonts w:hint="eastAsia"/>
        </w:rPr>
      </w:pPr>
      <w:r>
        <w:rPr>
          <w:rFonts w:ascii="宋体" w:eastAsia="宋体" w:hAnsi="宋体" w:cs="宋体" w:hint="eastAsia"/>
        </w:rPr>
        <w:t>如果要创建</w:t>
      </w:r>
      <w:r w:rsidR="009076BA">
        <w:rPr>
          <w:rFonts w:ascii="Courier" w:hAnsi="Courier" w:cs="Courier" w:hint="eastAsia"/>
        </w:rPr>
        <w:t>Oracle</w:t>
      </w:r>
      <w:r w:rsidR="009076BA">
        <w:rPr>
          <w:rFonts w:ascii="Courier" w:hAnsi="Courier" w:cs="Courier"/>
        </w:rPr>
        <w:t xml:space="preserve"> </w:t>
      </w:r>
      <w:r w:rsidR="009076BA">
        <w:rPr>
          <w:rFonts w:ascii="Courier" w:hAnsi="Courier" w:cs="Courier" w:hint="eastAsia"/>
        </w:rPr>
        <w:t>Member</w:t>
      </w:r>
      <w:r w:rsidR="009076BA">
        <w:rPr>
          <w:rFonts w:ascii="Courier" w:hAnsi="Courier" w:cs="Courier"/>
        </w:rPr>
        <w:t xml:space="preserve"> </w:t>
      </w:r>
      <w:r w:rsidR="009076BA">
        <w:rPr>
          <w:rFonts w:ascii="Courier" w:hAnsi="Courier" w:cs="Courier" w:hint="eastAsia"/>
        </w:rPr>
        <w:t>Cluster</w:t>
      </w:r>
      <w:r w:rsidR="009076BA">
        <w:rPr>
          <w:rFonts w:ascii="宋体" w:eastAsia="宋体" w:hAnsi="宋体" w:cs="宋体" w:hint="eastAsia"/>
        </w:rPr>
        <w:t>，则需要在</w:t>
      </w:r>
      <w:r w:rsidR="009076BA">
        <w:t>Oracle Domain Services Cluster</w:t>
      </w:r>
      <w:r w:rsidR="009076BA">
        <w:rPr>
          <w:rFonts w:ascii="宋体" w:eastAsia="宋体" w:hAnsi="宋体" w:cs="宋体" w:hint="eastAsia"/>
        </w:rPr>
        <w:t>上创建</w:t>
      </w:r>
      <w:r w:rsidR="009076BA">
        <w:rPr>
          <w:rFonts w:hint="eastAsia"/>
        </w:rPr>
        <w:t>Member</w:t>
      </w:r>
      <w:r w:rsidR="009076BA">
        <w:t xml:space="preserve"> </w:t>
      </w:r>
      <w:r w:rsidR="009076BA">
        <w:rPr>
          <w:rFonts w:hint="eastAsia"/>
        </w:rPr>
        <w:t>Cluster</w:t>
      </w:r>
      <w:r w:rsidR="009076BA">
        <w:t xml:space="preserve"> </w:t>
      </w:r>
      <w:r w:rsidR="009076BA">
        <w:rPr>
          <w:rFonts w:hint="eastAsia"/>
        </w:rPr>
        <w:t>Manifest</w:t>
      </w:r>
      <w:r w:rsidR="009076BA">
        <w:t xml:space="preserve"> </w:t>
      </w:r>
      <w:r w:rsidR="009076BA">
        <w:rPr>
          <w:rFonts w:hint="eastAsia"/>
        </w:rPr>
        <w:t>File</w:t>
      </w:r>
      <w:r w:rsidR="009076BA">
        <w:rPr>
          <w:rFonts w:ascii="宋体" w:eastAsia="宋体" w:hAnsi="宋体" w:cs="宋体" w:hint="eastAsia"/>
        </w:rPr>
        <w:t>，参照官方文档</w:t>
      </w:r>
      <w:r w:rsidR="009076BA" w:rsidRPr="009076BA">
        <w:t>Oracle Grid Infrastructure</w:t>
      </w:r>
      <w:r w:rsidR="009076BA">
        <w:rPr>
          <w:rFonts w:hint="eastAsia"/>
        </w:rPr>
        <w:t xml:space="preserve"> </w:t>
      </w:r>
      <w:r w:rsidR="009076BA" w:rsidRPr="009076BA">
        <w:t>Grid Infrastructure Installation and Upgrade</w:t>
      </w:r>
      <w:r w:rsidR="009076BA">
        <w:rPr>
          <w:rFonts w:hint="eastAsia"/>
        </w:rPr>
        <w:t xml:space="preserve"> </w:t>
      </w:r>
      <w:r w:rsidR="009076BA" w:rsidRPr="009076BA">
        <w:t>Guide</w:t>
      </w:r>
      <w:r w:rsidR="000906A3">
        <w:rPr>
          <w:rFonts w:ascii="宋体" w:eastAsia="宋体" w:hAnsi="宋体" w:cs="宋体" w:hint="eastAsia"/>
        </w:rPr>
        <w:t>下面章节：</w:t>
      </w:r>
    </w:p>
    <w:p w14:paraId="6EE075D6" w14:textId="4E5FA532" w:rsidR="002C2AC8" w:rsidRPr="000906A3" w:rsidRDefault="002C2AC8" w:rsidP="00E85C45">
      <w:r w:rsidRPr="000906A3">
        <w:t>Creating Member Cluster Manifest File for Oracle Member</w:t>
      </w:r>
      <w:r w:rsidRPr="000906A3">
        <w:rPr>
          <w:rFonts w:hint="eastAsia"/>
        </w:rPr>
        <w:t xml:space="preserve"> </w:t>
      </w:r>
      <w:r w:rsidRPr="000906A3">
        <w:t>Clusters</w:t>
      </w:r>
    </w:p>
    <w:p w14:paraId="5F0689BD" w14:textId="3C559E1E" w:rsidR="008C4C76" w:rsidRPr="00E85C45" w:rsidRDefault="00E85C45" w:rsidP="00E85C45">
      <w:pPr>
        <w:pStyle w:val="2"/>
        <w:rPr>
          <w:rFonts w:hint="eastAsia"/>
          <w:sz w:val="20"/>
        </w:rPr>
      </w:pPr>
      <w:bookmarkStart w:id="30" w:name="_Toc34684396"/>
      <w:r>
        <w:rPr>
          <w:rFonts w:hint="eastAsia"/>
        </w:rPr>
        <w:t>6</w:t>
      </w:r>
      <w:r>
        <w:t xml:space="preserve">.11 </w:t>
      </w:r>
      <w:r>
        <w:rPr>
          <w:rFonts w:hint="eastAsia"/>
        </w:rPr>
        <w:t>手工配置ASM磁盘，UDEV</w:t>
      </w:r>
      <w:bookmarkEnd w:id="30"/>
    </w:p>
    <w:p w14:paraId="62CBEFFF" w14:textId="439E18B3" w:rsidR="005613F0" w:rsidRDefault="005613F0" w:rsidP="005613F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/</w:t>
      </w:r>
      <w:r>
        <w:rPr>
          <w:rFonts w:ascii="Consolas" w:eastAsia="宋体" w:hAnsi="Consolas" w:cs="宋体"/>
          <w:color w:val="444444"/>
          <w:spacing w:val="2"/>
          <w:sz w:val="21"/>
          <w:szCs w:val="21"/>
        </w:rPr>
        <w:t xml:space="preserve">* </w:t>
      </w:r>
      <w:r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获取磁盘</w:t>
      </w:r>
      <w:r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UUID</w:t>
      </w:r>
    </w:p>
    <w:p w14:paraId="330FA567" w14:textId="73FE2167" w:rsidR="005613F0" w:rsidRDefault="002C2AC8" w:rsidP="005613F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5613F0">
        <w:rPr>
          <w:rFonts w:ascii="Consolas" w:eastAsia="宋体" w:hAnsi="Consolas" w:cs="宋体"/>
          <w:color w:val="444444"/>
          <w:spacing w:val="2"/>
          <w:sz w:val="21"/>
          <w:szCs w:val="21"/>
        </w:rPr>
        <w:t xml:space="preserve"># </w:t>
      </w:r>
      <w:r w:rsidR="003B367D" w:rsidRPr="003B367D">
        <w:rPr>
          <w:rFonts w:ascii="Consolas" w:eastAsia="宋体" w:hAnsi="Consolas" w:cs="宋体"/>
          <w:color w:val="444444"/>
          <w:spacing w:val="2"/>
          <w:sz w:val="21"/>
          <w:szCs w:val="21"/>
        </w:rPr>
        <w:t>/usr/lib/udev/scsi_id -g -u /dev/sdb</w:t>
      </w:r>
    </w:p>
    <w:p w14:paraId="13518650" w14:textId="399A77CA" w:rsidR="005613F0" w:rsidRDefault="005613F0" w:rsidP="005613F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</w:p>
    <w:p w14:paraId="75F25A38" w14:textId="25968844" w:rsidR="005613F0" w:rsidRPr="005613F0" w:rsidRDefault="005613F0" w:rsidP="005613F0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</w:pPr>
      <w:r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/</w:t>
      </w:r>
      <w:r>
        <w:rPr>
          <w:rFonts w:ascii="Consolas" w:eastAsia="宋体" w:hAnsi="Consolas" w:cs="宋体"/>
          <w:color w:val="444444"/>
          <w:spacing w:val="2"/>
          <w:sz w:val="21"/>
          <w:szCs w:val="21"/>
        </w:rPr>
        <w:t xml:space="preserve">* </w:t>
      </w:r>
      <w:r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编写</w:t>
      </w:r>
      <w:r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UDEV</w:t>
      </w:r>
      <w:r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规则文件</w:t>
      </w:r>
    </w:p>
    <w:p w14:paraId="68B86B5D" w14:textId="77777777" w:rsidR="001E09F6" w:rsidRPr="005613F0" w:rsidRDefault="001E09F6" w:rsidP="005613F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5613F0">
        <w:rPr>
          <w:rFonts w:ascii="Consolas" w:eastAsia="宋体" w:hAnsi="Consolas" w:cs="宋体"/>
          <w:color w:val="444444"/>
          <w:spacing w:val="2"/>
          <w:sz w:val="21"/>
          <w:szCs w:val="21"/>
        </w:rPr>
        <w:t># vi /etc/udev/rules.d/99-oracle-asmdevices.rules</w:t>
      </w:r>
    </w:p>
    <w:p w14:paraId="215D14D7" w14:textId="71278089" w:rsidR="00176FEE" w:rsidRDefault="00176FEE" w:rsidP="005613F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176FEE">
        <w:rPr>
          <w:rFonts w:ascii="Consolas" w:eastAsia="宋体" w:hAnsi="Consolas" w:cs="宋体"/>
          <w:color w:val="444444"/>
          <w:spacing w:val="2"/>
          <w:sz w:val="21"/>
          <w:szCs w:val="21"/>
        </w:rPr>
        <w:t xml:space="preserve">KERNEL=="sd*", ENV{DEVTYPE}=="disk",SUBSYSTEM=="block",PROGRAM=="/usr/lib/udev/scsi_id -g -u -d $devnode",RESULT=="1ATA_VBOX_HARDDISK_VB9c33adf6-29245311",RUN+="/bin/sh -c 'mknod /dev/asmocr1 b $major $minor;chown grid:asmadmin /dev/asmocr1;chmod 0660 /dev/asmocr1'" </w:t>
      </w:r>
    </w:p>
    <w:p w14:paraId="137AF073" w14:textId="77777777" w:rsidR="00176FEE" w:rsidRDefault="00176FEE" w:rsidP="005613F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</w:p>
    <w:p w14:paraId="7CECC4C0" w14:textId="77777777" w:rsidR="00176FEE" w:rsidRDefault="00176FEE" w:rsidP="005613F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176FEE">
        <w:rPr>
          <w:rFonts w:ascii="Consolas" w:eastAsia="宋体" w:hAnsi="Consolas" w:cs="宋体"/>
          <w:color w:val="444444"/>
          <w:spacing w:val="2"/>
          <w:sz w:val="21"/>
          <w:szCs w:val="21"/>
        </w:rPr>
        <w:t xml:space="preserve">KERNEL=="sd*", ENV{DEVTYPE}=="disk",SUBSYSTEM=="block",PROGRAM=="/usr/lib/udev/scsi_id -g -u -d $devnode",RESULT=="1ATA_VBOX_HARDDISK_VBb008c422-c636d509",RUN+="/bin/sh -c 'mknod /dev/asmdata1 b $major $minor;chown grid:asmadmin /dev/asmdata1;chmod 0660 /dev/asmdata1'" </w:t>
      </w:r>
    </w:p>
    <w:p w14:paraId="4D2720F0" w14:textId="77777777" w:rsidR="00176FEE" w:rsidRDefault="00176FEE" w:rsidP="005613F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</w:p>
    <w:p w14:paraId="78703460" w14:textId="224506EB" w:rsidR="005613F0" w:rsidRPr="003B367D" w:rsidRDefault="00176FEE" w:rsidP="005613F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176FEE">
        <w:rPr>
          <w:rFonts w:ascii="Consolas" w:eastAsia="宋体" w:hAnsi="Consolas" w:cs="宋体"/>
          <w:color w:val="444444"/>
          <w:spacing w:val="2"/>
          <w:sz w:val="21"/>
          <w:szCs w:val="21"/>
        </w:rPr>
        <w:t>KERNEL=="sd*", ENV{DEVTYPE}=="disk",SUBSYSTEM=="block",PROGRAM=="/usr/lib/udev/scsi_id -g -u -d $devnode",RESULT=="1ATA_VBOX_HARDDISK_VB7d37c0f6-8f45f264",RUN+="/bin/sh -c 'mknod /dev/asmfra1 b $major $minor;chown grid:asmadmin /dev/asmfra1;chmod 0660 /dev/asmfra1'"</w:t>
      </w:r>
    </w:p>
    <w:p w14:paraId="518BFB1D" w14:textId="77777777" w:rsidR="00176FEE" w:rsidRDefault="00176FEE" w:rsidP="005613F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</w:p>
    <w:p w14:paraId="3793579E" w14:textId="4C4015AA" w:rsidR="005613F0" w:rsidRDefault="005613F0" w:rsidP="005613F0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</w:pPr>
      <w:r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/</w:t>
      </w:r>
      <w:r>
        <w:rPr>
          <w:rFonts w:ascii="Consolas" w:eastAsia="宋体" w:hAnsi="Consolas" w:cs="宋体"/>
          <w:color w:val="444444"/>
          <w:spacing w:val="2"/>
          <w:sz w:val="21"/>
          <w:szCs w:val="21"/>
        </w:rPr>
        <w:t xml:space="preserve">* </w:t>
      </w:r>
      <w:r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拷贝</w:t>
      </w:r>
      <w:r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UDEV</w:t>
      </w:r>
      <w:r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规则文件到集群其他节点</w:t>
      </w:r>
    </w:p>
    <w:p w14:paraId="0D95196C" w14:textId="039649A1" w:rsidR="001E09F6" w:rsidRPr="005613F0" w:rsidRDefault="001E09F6" w:rsidP="005613F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5613F0">
        <w:rPr>
          <w:rFonts w:ascii="Consolas" w:eastAsia="宋体" w:hAnsi="Consolas" w:cs="宋体"/>
          <w:color w:val="444444"/>
          <w:spacing w:val="2"/>
          <w:sz w:val="21"/>
          <w:szCs w:val="21"/>
        </w:rPr>
        <w:t># scp 99-oracle-asmdevices.rules root@node2:/etc/udev/rules.d/99-oracleasmdevices.</w:t>
      </w:r>
    </w:p>
    <w:p w14:paraId="3954D714" w14:textId="226E4E0A" w:rsidR="001E09F6" w:rsidRDefault="001E09F6" w:rsidP="005613F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5613F0">
        <w:rPr>
          <w:rFonts w:ascii="Consolas" w:eastAsia="宋体" w:hAnsi="Consolas" w:cs="宋体"/>
          <w:color w:val="444444"/>
          <w:spacing w:val="2"/>
          <w:sz w:val="21"/>
          <w:szCs w:val="21"/>
        </w:rPr>
        <w:t>rules</w:t>
      </w:r>
    </w:p>
    <w:p w14:paraId="7CB48954" w14:textId="35056875" w:rsidR="005613F0" w:rsidRDefault="005613F0" w:rsidP="005613F0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</w:p>
    <w:p w14:paraId="2B851D9B" w14:textId="2C09390E" w:rsidR="005613F0" w:rsidRPr="005613F0" w:rsidRDefault="005613F0" w:rsidP="005613F0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</w:pPr>
      <w:r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/</w:t>
      </w:r>
      <w:r>
        <w:rPr>
          <w:rFonts w:ascii="Consolas" w:eastAsia="宋体" w:hAnsi="Consolas" w:cs="宋体"/>
          <w:color w:val="444444"/>
          <w:spacing w:val="2"/>
          <w:sz w:val="21"/>
          <w:szCs w:val="21"/>
        </w:rPr>
        <w:t xml:space="preserve">* </w:t>
      </w:r>
      <w:r w:rsidR="00FC166F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reload udev</w:t>
      </w:r>
      <w:r w:rsidR="00FC166F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配置，测试</w:t>
      </w:r>
    </w:p>
    <w:p w14:paraId="6095814C" w14:textId="77777777" w:rsidR="00FC166F" w:rsidRPr="00FC166F" w:rsidRDefault="003B367D" w:rsidP="00FC166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FC166F">
        <w:rPr>
          <w:rFonts w:ascii="Consolas" w:eastAsia="宋体" w:hAnsi="Consolas" w:cs="宋体"/>
          <w:color w:val="444444"/>
          <w:spacing w:val="2"/>
          <w:sz w:val="21"/>
          <w:szCs w:val="21"/>
        </w:rPr>
        <w:t xml:space="preserve">/sbin/udevadm trigger --type=devices --action=change </w:t>
      </w:r>
    </w:p>
    <w:p w14:paraId="03F7D8A8" w14:textId="77777777" w:rsidR="00FC166F" w:rsidRPr="00FC166F" w:rsidRDefault="003B367D" w:rsidP="00FC166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FC166F">
        <w:rPr>
          <w:rFonts w:ascii="Consolas" w:eastAsia="宋体" w:hAnsi="Consolas" w:cs="宋体"/>
          <w:color w:val="444444"/>
          <w:spacing w:val="2"/>
          <w:sz w:val="21"/>
          <w:szCs w:val="21"/>
        </w:rPr>
        <w:t xml:space="preserve">/sbin/udevadm control --reload </w:t>
      </w:r>
    </w:p>
    <w:p w14:paraId="555240BB" w14:textId="628E30ED" w:rsidR="001E09F6" w:rsidRPr="00FC166F" w:rsidRDefault="003B367D" w:rsidP="00FC166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FC166F">
        <w:rPr>
          <w:rFonts w:ascii="Consolas" w:eastAsia="宋体" w:hAnsi="Consolas" w:cs="宋体"/>
          <w:color w:val="444444"/>
          <w:spacing w:val="2"/>
          <w:sz w:val="21"/>
          <w:szCs w:val="21"/>
        </w:rPr>
        <w:t>/sbin/udevadm test /sys/block/sdb</w:t>
      </w:r>
    </w:p>
    <w:p w14:paraId="7B9E50AF" w14:textId="1520FD8E" w:rsidR="007F770F" w:rsidRDefault="007F770F" w:rsidP="007F770F">
      <w:pPr>
        <w:pStyle w:val="1"/>
        <w:jc w:val="both"/>
      </w:pPr>
      <w:bookmarkStart w:id="31" w:name="_Toc34684397"/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grid</w:t>
      </w:r>
      <w:r>
        <w:t>Setup.sh</w:t>
      </w:r>
      <w:bookmarkEnd w:id="31"/>
    </w:p>
    <w:p w14:paraId="3540AF1F" w14:textId="77777777" w:rsidR="00DD13F4" w:rsidRPr="00E5585F" w:rsidRDefault="00DD13F4" w:rsidP="00E5585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5585F">
        <w:rPr>
          <w:rFonts w:ascii="Consolas" w:eastAsia="宋体" w:hAnsi="Consolas" w:cs="宋体"/>
          <w:color w:val="444444"/>
          <w:spacing w:val="2"/>
          <w:sz w:val="21"/>
          <w:szCs w:val="21"/>
        </w:rPr>
        <w:t>$ su root</w:t>
      </w:r>
    </w:p>
    <w:p w14:paraId="2DABE9AF" w14:textId="03F53C60" w:rsidR="00DD13F4" w:rsidRPr="00E5585F" w:rsidRDefault="00DD13F4" w:rsidP="00E5585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5585F">
        <w:rPr>
          <w:rFonts w:ascii="Consolas" w:eastAsia="宋体" w:hAnsi="Consolas" w:cs="宋体"/>
          <w:color w:val="444444"/>
          <w:spacing w:val="2"/>
          <w:sz w:val="21"/>
          <w:szCs w:val="21"/>
        </w:rPr>
        <w:lastRenderedPageBreak/>
        <w:t># export ORACLE_HOME=/u01/app/19.0.0/grid</w:t>
      </w:r>
    </w:p>
    <w:p w14:paraId="7219F1B5" w14:textId="77777777" w:rsidR="00E5585F" w:rsidRDefault="00E5585F" w:rsidP="00DD13F4">
      <w:pPr>
        <w:rPr>
          <w:rFonts w:ascii="Courier" w:eastAsiaTheme="minorEastAsia" w:hAnsi="Courier" w:cs="Courier"/>
          <w:kern w:val="0"/>
          <w:szCs w:val="20"/>
        </w:rPr>
      </w:pPr>
    </w:p>
    <w:p w14:paraId="193372C6" w14:textId="77777777" w:rsidR="00176FEE" w:rsidRPr="00E5585F" w:rsidRDefault="00176FEE" w:rsidP="00E5585F">
      <w:pPr>
        <w:rPr>
          <w:b/>
          <w:bCs/>
        </w:rPr>
      </w:pPr>
      <w:r w:rsidRPr="00E5585F">
        <w:rPr>
          <w:b/>
          <w:bCs/>
        </w:rPr>
        <w:t>Use Oracle ASM command line tool (ASMCMD) to provision the disk devices</w:t>
      </w:r>
    </w:p>
    <w:p w14:paraId="1D213432" w14:textId="65C6D9AA" w:rsidR="00176FEE" w:rsidRPr="00E5585F" w:rsidRDefault="00176FEE" w:rsidP="00E5585F">
      <w:pPr>
        <w:rPr>
          <w:rFonts w:eastAsiaTheme="minorEastAsia" w:hint="eastAsia"/>
          <w:b/>
          <w:bCs/>
        </w:rPr>
      </w:pPr>
      <w:r w:rsidRPr="00E5585F">
        <w:rPr>
          <w:b/>
          <w:bCs/>
        </w:rPr>
        <w:t>for use with Oracle ASM Filter Driver.</w:t>
      </w:r>
    </w:p>
    <w:p w14:paraId="537E530B" w14:textId="22AA9044" w:rsidR="001662E6" w:rsidRPr="00E5585F" w:rsidRDefault="001662E6" w:rsidP="00E5585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5585F">
        <w:rPr>
          <w:rFonts w:ascii="Consolas" w:eastAsia="宋体" w:hAnsi="Consolas" w:cs="宋体"/>
          <w:color w:val="444444"/>
          <w:spacing w:val="2"/>
          <w:sz w:val="21"/>
          <w:szCs w:val="21"/>
        </w:rPr>
        <w:t xml:space="preserve">[root@19c-node1 grid]# asmcmd afd_label </w:t>
      </w:r>
      <w:r w:rsidR="00DD13F4" w:rsidRPr="00E5585F">
        <w:rPr>
          <w:rFonts w:ascii="Consolas" w:eastAsia="宋体" w:hAnsi="Consolas" w:cs="宋体"/>
          <w:color w:val="444444"/>
          <w:spacing w:val="2"/>
          <w:sz w:val="21"/>
          <w:szCs w:val="21"/>
        </w:rPr>
        <w:t>DATA1</w:t>
      </w:r>
      <w:r w:rsidRPr="00E5585F">
        <w:rPr>
          <w:rFonts w:ascii="Consolas" w:eastAsia="宋体" w:hAnsi="Consolas" w:cs="宋体"/>
          <w:color w:val="444444"/>
          <w:spacing w:val="2"/>
          <w:sz w:val="21"/>
          <w:szCs w:val="21"/>
        </w:rPr>
        <w:t xml:space="preserve"> /dev/sdb --init</w:t>
      </w:r>
    </w:p>
    <w:p w14:paraId="3044BF90" w14:textId="6D85CE39" w:rsidR="001662E6" w:rsidRPr="00E5585F" w:rsidRDefault="001662E6" w:rsidP="00E5585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5585F">
        <w:rPr>
          <w:rFonts w:ascii="Consolas" w:eastAsia="宋体" w:hAnsi="Consolas" w:cs="宋体"/>
          <w:color w:val="444444"/>
          <w:spacing w:val="2"/>
          <w:sz w:val="21"/>
          <w:szCs w:val="21"/>
        </w:rPr>
        <w:t>[root@19c-node1 grid]# asmcmd afd_label DATA</w:t>
      </w:r>
      <w:r w:rsidR="00DD13F4" w:rsidRPr="00E5585F">
        <w:rPr>
          <w:rFonts w:ascii="Consolas" w:eastAsia="宋体" w:hAnsi="Consolas" w:cs="宋体"/>
          <w:color w:val="444444"/>
          <w:spacing w:val="2"/>
          <w:sz w:val="21"/>
          <w:szCs w:val="21"/>
        </w:rPr>
        <w:t>2</w:t>
      </w:r>
      <w:r w:rsidRPr="00E5585F">
        <w:rPr>
          <w:rFonts w:ascii="Consolas" w:eastAsia="宋体" w:hAnsi="Consolas" w:cs="宋体"/>
          <w:color w:val="444444"/>
          <w:spacing w:val="2"/>
          <w:sz w:val="21"/>
          <w:szCs w:val="21"/>
        </w:rPr>
        <w:t xml:space="preserve"> /dev/sdc --init</w:t>
      </w:r>
    </w:p>
    <w:p w14:paraId="5875C6BC" w14:textId="633576F2" w:rsidR="001662E6" w:rsidRPr="00E5585F" w:rsidRDefault="001662E6" w:rsidP="00E5585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5585F">
        <w:rPr>
          <w:rFonts w:ascii="Consolas" w:eastAsia="宋体" w:hAnsi="Consolas" w:cs="宋体"/>
          <w:color w:val="444444"/>
          <w:spacing w:val="2"/>
          <w:sz w:val="21"/>
          <w:szCs w:val="21"/>
        </w:rPr>
        <w:t xml:space="preserve">[root@19c-node1 grid]# asmcmd afd_label </w:t>
      </w:r>
      <w:r w:rsidR="00DD13F4" w:rsidRPr="00E5585F">
        <w:rPr>
          <w:rFonts w:ascii="Consolas" w:eastAsia="宋体" w:hAnsi="Consolas" w:cs="宋体"/>
          <w:color w:val="444444"/>
          <w:spacing w:val="2"/>
          <w:sz w:val="21"/>
          <w:szCs w:val="21"/>
        </w:rPr>
        <w:t>DATA3</w:t>
      </w:r>
      <w:r w:rsidRPr="00E5585F">
        <w:rPr>
          <w:rFonts w:ascii="Consolas" w:eastAsia="宋体" w:hAnsi="Consolas" w:cs="宋体"/>
          <w:color w:val="444444"/>
          <w:spacing w:val="2"/>
          <w:sz w:val="21"/>
          <w:szCs w:val="21"/>
        </w:rPr>
        <w:t xml:space="preserve"> /dev/sdd --init</w:t>
      </w:r>
    </w:p>
    <w:p w14:paraId="395608D1" w14:textId="77777777" w:rsidR="001662E6" w:rsidRPr="00E5585F" w:rsidRDefault="001662E6" w:rsidP="00E5585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5585F">
        <w:rPr>
          <w:rFonts w:ascii="Consolas" w:eastAsia="宋体" w:hAnsi="Consolas" w:cs="宋体"/>
          <w:color w:val="444444"/>
          <w:spacing w:val="2"/>
          <w:sz w:val="21"/>
          <w:szCs w:val="21"/>
        </w:rPr>
        <w:t>[root@19c-node1 grid]# asmcmd afd_lslbl /dev/sdb</w:t>
      </w:r>
    </w:p>
    <w:p w14:paraId="349D10B2" w14:textId="77777777" w:rsidR="001662E6" w:rsidRPr="00E5585F" w:rsidRDefault="001662E6" w:rsidP="00E5585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5585F">
        <w:rPr>
          <w:rFonts w:ascii="Consolas" w:eastAsia="宋体" w:hAnsi="Consolas" w:cs="宋体"/>
          <w:color w:val="444444"/>
          <w:spacing w:val="2"/>
          <w:sz w:val="21"/>
          <w:szCs w:val="21"/>
        </w:rPr>
        <w:t>[root@19c-node1 grid]# asmcmd afd_lslbl /dev/sdc</w:t>
      </w:r>
    </w:p>
    <w:p w14:paraId="4729ACD2" w14:textId="75971E67" w:rsidR="00D926D0" w:rsidRPr="004D723C" w:rsidRDefault="001662E6" w:rsidP="004D723C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</w:pPr>
      <w:r w:rsidRPr="00E5585F">
        <w:rPr>
          <w:rFonts w:ascii="Consolas" w:eastAsia="宋体" w:hAnsi="Consolas" w:cs="宋体"/>
          <w:color w:val="444444"/>
          <w:spacing w:val="2"/>
          <w:sz w:val="21"/>
          <w:szCs w:val="21"/>
        </w:rPr>
        <w:t>[root@19c-node1 grid]# asmcmd afd_lslbl /dev/sdd</w:t>
      </w:r>
    </w:p>
    <w:p w14:paraId="10B38920" w14:textId="17BF835A" w:rsidR="004D723C" w:rsidRDefault="004D723C" w:rsidP="004D723C">
      <w:pPr>
        <w:pStyle w:val="2"/>
        <w:rPr>
          <w:rFonts w:hint="eastAsia"/>
        </w:rPr>
      </w:pPr>
      <w:bookmarkStart w:id="32" w:name="_Toc34684398"/>
      <w:r>
        <w:rPr>
          <w:rFonts w:hint="eastAsia"/>
        </w:rPr>
        <w:t>7.</w:t>
      </w:r>
      <w:r>
        <w:t xml:space="preserve">1 </w:t>
      </w:r>
      <w:r>
        <w:rPr>
          <w:rFonts w:hint="eastAsia"/>
        </w:rPr>
        <w:t>grid</w:t>
      </w:r>
      <w:r>
        <w:t>Serup.sh</w:t>
      </w:r>
      <w:bookmarkEnd w:id="32"/>
    </w:p>
    <w:p w14:paraId="07FCE34A" w14:textId="50BC26CD" w:rsidR="00D926D0" w:rsidRPr="00E5585F" w:rsidRDefault="00D926D0" w:rsidP="00E5585F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</w:pPr>
      <w:r w:rsidRPr="00E5585F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$</w:t>
      </w:r>
      <w:r w:rsidRPr="00E5585F">
        <w:rPr>
          <w:rFonts w:ascii="Consolas" w:eastAsia="宋体" w:hAnsi="Consolas" w:cs="宋体"/>
          <w:color w:val="444444"/>
          <w:spacing w:val="2"/>
          <w:sz w:val="21"/>
          <w:szCs w:val="21"/>
        </w:rPr>
        <w:t xml:space="preserve"> </w:t>
      </w:r>
      <w:r w:rsidRPr="00E5585F">
        <w:rPr>
          <w:rFonts w:ascii="Consolas" w:eastAsia="宋体" w:hAnsi="Consolas" w:cs="宋体"/>
          <w:color w:val="444444"/>
          <w:spacing w:val="2"/>
          <w:sz w:val="21"/>
          <w:szCs w:val="21"/>
        </w:rPr>
        <w:t>unzip LINUX.X64_193000_grid_home.zip -d /u01/app/19.0.0/grid/</w:t>
      </w:r>
    </w:p>
    <w:p w14:paraId="3811EC17" w14:textId="43EF972F" w:rsidR="001662E6" w:rsidRDefault="00DD13F4" w:rsidP="00E5585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5585F">
        <w:rPr>
          <w:rFonts w:ascii="Consolas" w:eastAsia="宋体" w:hAnsi="Consolas" w:cs="宋体"/>
          <w:color w:val="444444"/>
          <w:spacing w:val="2"/>
          <w:sz w:val="21"/>
          <w:szCs w:val="21"/>
        </w:rPr>
        <w:t>$ /u01/app/19.0.0/grid/gridSetup.sh</w:t>
      </w:r>
      <w:r w:rsidR="006805D2" w:rsidRPr="00E5585F">
        <w:rPr>
          <w:rFonts w:ascii="Consolas" w:eastAsia="宋体" w:hAnsi="Consolas" w:cs="宋体"/>
          <w:color w:val="444444"/>
          <w:spacing w:val="2"/>
          <w:sz w:val="21"/>
          <w:szCs w:val="21"/>
        </w:rPr>
        <w:t xml:space="preserve">  </w:t>
      </w:r>
    </w:p>
    <w:p w14:paraId="5987CF59" w14:textId="485DA74D" w:rsidR="004D723C" w:rsidRDefault="004D723C" w:rsidP="004D723C">
      <w:pPr>
        <w:rPr>
          <w:rFonts w:eastAsiaTheme="minorEastAsia"/>
        </w:rPr>
      </w:pPr>
    </w:p>
    <w:p w14:paraId="0A93D1FC" w14:textId="23651558" w:rsidR="004D723C" w:rsidRPr="004D723C" w:rsidRDefault="004D723C" w:rsidP="004D723C">
      <w:pPr>
        <w:rPr>
          <w:rFonts w:eastAsiaTheme="minorEastAsia"/>
          <w:b/>
          <w:bCs/>
        </w:rPr>
      </w:pPr>
      <w:r w:rsidRPr="004D723C">
        <w:rPr>
          <w:rFonts w:eastAsiaTheme="minorEastAsia" w:hint="eastAsia"/>
          <w:b/>
          <w:bCs/>
        </w:rPr>
        <w:t>遇到问题：</w:t>
      </w:r>
    </w:p>
    <w:p w14:paraId="77F0A51C" w14:textId="213E6A62" w:rsidR="004D723C" w:rsidRDefault="004D723C" w:rsidP="004D723C">
      <w:pPr>
        <w:rPr>
          <w:rFonts w:eastAsiaTheme="minorEastAsia"/>
        </w:rPr>
      </w:pPr>
      <w:r>
        <w:rPr>
          <w:rFonts w:eastAsiaTheme="minorEastAsia" w:hint="eastAsia"/>
        </w:rPr>
        <w:t>图形界面进行到创建OCR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ASM磁盘组时，无法发现ASM磁盘，检查UDEV，UDEV配置正确，检查cfgtoollogs日志发现如下报错：</w:t>
      </w:r>
    </w:p>
    <w:p w14:paraId="0F457DAF" w14:textId="427A3110" w:rsidR="004D723C" w:rsidRDefault="004D723C" w:rsidP="004D723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5585F">
        <w:rPr>
          <w:rFonts w:ascii="Consolas" w:eastAsia="宋体" w:hAnsi="Consolas" w:cs="宋体"/>
          <w:color w:val="444444"/>
          <w:spacing w:val="2"/>
          <w:sz w:val="21"/>
          <w:szCs w:val="21"/>
        </w:rPr>
        <w:t xml:space="preserve">[root@19c-node1 </w:t>
      </w:r>
      <w:r>
        <w:rPr>
          <w:rFonts w:ascii="Consolas" w:eastAsia="宋体" w:hAnsi="Consolas" w:cs="宋体"/>
          <w:color w:val="444444"/>
          <w:spacing w:val="2"/>
          <w:sz w:val="21"/>
          <w:szCs w:val="21"/>
        </w:rPr>
        <w:t>~</w:t>
      </w:r>
      <w:r w:rsidRPr="00E5585F">
        <w:rPr>
          <w:rFonts w:ascii="Consolas" w:eastAsia="宋体" w:hAnsi="Consolas" w:cs="宋体"/>
          <w:color w:val="444444"/>
          <w:spacing w:val="2"/>
          <w:sz w:val="21"/>
          <w:szCs w:val="21"/>
        </w:rPr>
        <w:t>]#</w:t>
      </w:r>
      <w:r>
        <w:rPr>
          <w:rFonts w:ascii="Consolas" w:eastAsia="宋体" w:hAnsi="Consolas" w:cs="宋体"/>
          <w:color w:val="444444"/>
          <w:spacing w:val="2"/>
          <w:sz w:val="21"/>
          <w:szCs w:val="21"/>
        </w:rPr>
        <w:t xml:space="preserve"> su – grid</w:t>
      </w:r>
    </w:p>
    <w:p w14:paraId="7283F5C9" w14:textId="0A9417B7" w:rsidR="004D723C" w:rsidRDefault="004D723C" w:rsidP="004D723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E5585F">
        <w:rPr>
          <w:rFonts w:ascii="Consolas" w:eastAsia="宋体" w:hAnsi="Consolas" w:cs="宋体"/>
          <w:color w:val="444444"/>
          <w:spacing w:val="2"/>
          <w:sz w:val="21"/>
          <w:szCs w:val="21"/>
        </w:rPr>
        <w:t>[</w:t>
      </w:r>
      <w:r>
        <w:rPr>
          <w:rFonts w:ascii="Consolas" w:eastAsia="宋体" w:hAnsi="Consolas" w:cs="宋体"/>
          <w:color w:val="444444"/>
          <w:spacing w:val="2"/>
          <w:sz w:val="21"/>
          <w:szCs w:val="21"/>
        </w:rPr>
        <w:t>grid</w:t>
      </w:r>
      <w:r w:rsidRPr="00E5585F">
        <w:rPr>
          <w:rFonts w:ascii="Consolas" w:eastAsia="宋体" w:hAnsi="Consolas" w:cs="宋体"/>
          <w:color w:val="444444"/>
          <w:spacing w:val="2"/>
          <w:sz w:val="21"/>
          <w:szCs w:val="21"/>
        </w:rPr>
        <w:t>@19c-node1</w:t>
      </w:r>
      <w:r>
        <w:rPr>
          <w:rFonts w:ascii="Consolas" w:eastAsia="宋体" w:hAnsi="Consolas" w:cs="宋体"/>
          <w:color w:val="444444"/>
          <w:spacing w:val="2"/>
          <w:sz w:val="21"/>
          <w:szCs w:val="21"/>
        </w:rPr>
        <w:t xml:space="preserve"> ~</w:t>
      </w:r>
      <w:r w:rsidRPr="00E5585F">
        <w:rPr>
          <w:rFonts w:ascii="Consolas" w:eastAsia="宋体" w:hAnsi="Consolas" w:cs="宋体"/>
          <w:color w:val="444444"/>
          <w:spacing w:val="2"/>
          <w:sz w:val="21"/>
          <w:szCs w:val="21"/>
        </w:rPr>
        <w:t>]</w:t>
      </w:r>
      <w:r>
        <w:rPr>
          <w:rFonts w:ascii="Consolas" w:eastAsia="宋体" w:hAnsi="Consolas" w:cs="宋体"/>
          <w:color w:val="444444"/>
          <w:spacing w:val="2"/>
          <w:sz w:val="21"/>
          <w:szCs w:val="21"/>
        </w:rPr>
        <w:t>$ cd $</w:t>
      </w:r>
      <w:r>
        <w:rPr>
          <w:rFonts w:ascii="Consolas" w:eastAsia="宋体" w:hAnsi="Consolas" w:cs="宋体"/>
          <w:color w:val="444444"/>
          <w:spacing w:val="2"/>
          <w:sz w:val="21"/>
          <w:szCs w:val="21"/>
        </w:rPr>
        <w:t>ORACLE_HOME/</w:t>
      </w:r>
      <w:r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cfgtoollogs/</w:t>
      </w:r>
      <w:r>
        <w:rPr>
          <w:rFonts w:ascii="Consolas" w:eastAsia="宋体" w:hAnsi="Consolas" w:cs="宋体"/>
          <w:color w:val="444444"/>
          <w:spacing w:val="2"/>
          <w:sz w:val="21"/>
          <w:szCs w:val="21"/>
        </w:rPr>
        <w:t>out/</w:t>
      </w: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GridSetupActions2020-03-09_01-02-16PM</w:t>
      </w:r>
    </w:p>
    <w:p w14:paraId="71A5906D" w14:textId="4F05CD39" w:rsidR="004D723C" w:rsidRPr="004D723C" w:rsidRDefault="004D723C" w:rsidP="004D723C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</w:pPr>
      <w:r w:rsidRPr="00E5585F">
        <w:rPr>
          <w:rFonts w:ascii="Consolas" w:eastAsia="宋体" w:hAnsi="Consolas" w:cs="宋体"/>
          <w:color w:val="444444"/>
          <w:spacing w:val="2"/>
          <w:sz w:val="21"/>
          <w:szCs w:val="21"/>
        </w:rPr>
        <w:t>[</w:t>
      </w:r>
      <w:r>
        <w:rPr>
          <w:rFonts w:ascii="Consolas" w:eastAsia="宋体" w:hAnsi="Consolas" w:cs="宋体"/>
          <w:color w:val="444444"/>
          <w:spacing w:val="2"/>
          <w:sz w:val="21"/>
          <w:szCs w:val="21"/>
        </w:rPr>
        <w:t>grid</w:t>
      </w:r>
      <w:r w:rsidRPr="00E5585F">
        <w:rPr>
          <w:rFonts w:ascii="Consolas" w:eastAsia="宋体" w:hAnsi="Consolas" w:cs="宋体"/>
          <w:color w:val="444444"/>
          <w:spacing w:val="2"/>
          <w:sz w:val="21"/>
          <w:szCs w:val="21"/>
        </w:rPr>
        <w:t>@19c-node1</w:t>
      </w:r>
      <w:r>
        <w:rPr>
          <w:rFonts w:ascii="Consolas" w:eastAsia="宋体" w:hAnsi="Consolas" w:cs="宋体"/>
          <w:color w:val="444444"/>
          <w:spacing w:val="2"/>
          <w:sz w:val="21"/>
          <w:szCs w:val="21"/>
        </w:rPr>
        <w:t xml:space="preserve"> ~</w:t>
      </w:r>
      <w:r w:rsidRPr="00E5585F">
        <w:rPr>
          <w:rFonts w:ascii="Consolas" w:eastAsia="宋体" w:hAnsi="Consolas" w:cs="宋体"/>
          <w:color w:val="444444"/>
          <w:spacing w:val="2"/>
          <w:sz w:val="21"/>
          <w:szCs w:val="21"/>
        </w:rPr>
        <w:t>]</w:t>
      </w:r>
      <w:r>
        <w:rPr>
          <w:rFonts w:ascii="Consolas" w:eastAsia="宋体" w:hAnsi="Consolas" w:cs="宋体"/>
          <w:color w:val="444444"/>
          <w:spacing w:val="2"/>
          <w:sz w:val="21"/>
          <w:szCs w:val="21"/>
        </w:rPr>
        <w:t>$</w:t>
      </w:r>
      <w:r>
        <w:rPr>
          <w:rFonts w:ascii="Consolas" w:eastAsia="宋体" w:hAnsi="Consolas" w:cs="宋体"/>
          <w:color w:val="444444"/>
          <w:spacing w:val="2"/>
          <w:sz w:val="21"/>
          <w:szCs w:val="21"/>
        </w:rPr>
        <w:t xml:space="preserve"> </w:t>
      </w: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vi gridSetupActions2020-03-09_01-02-16PM.log</w:t>
      </w:r>
    </w:p>
    <w:p w14:paraId="0C24FFDE" w14:textId="77777777" w:rsidR="004D723C" w:rsidRPr="004D723C" w:rsidRDefault="004D723C" w:rsidP="004D723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INFO:  [Mar 9, 2020 1:15:03 PM] Executing [/u01/app/19.0.0/grid/bin/kfod.bin, nohdr=true, verbose=true, disks=all, op=disks, shallow=true, asm_diskstring='/dev/asm*']</w:t>
      </w:r>
    </w:p>
    <w:p w14:paraId="02789369" w14:textId="77777777" w:rsidR="004D723C" w:rsidRPr="004D723C" w:rsidRDefault="004D723C" w:rsidP="004D723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INFO:  [Mar 9, 2020 1:15:03 PM] Starting Output Reader Threads for process /u01/app/19.0.0/grid/bin/kfod.bin</w:t>
      </w:r>
    </w:p>
    <w:p w14:paraId="66BBD99E" w14:textId="77777777" w:rsidR="004D723C" w:rsidRPr="004D723C" w:rsidRDefault="004D723C" w:rsidP="004D723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INFO:  [Mar 9, 2020 1:15:03 PM] Parsing Error 49802 initializing ADR</w:t>
      </w:r>
    </w:p>
    <w:p w14:paraId="28E656A1" w14:textId="4F985E43" w:rsidR="004D723C" w:rsidRDefault="004D723C" w:rsidP="004D723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INFO:  [Mar 9, 2020 1:15:03 PM] Parsing ERROR!!! could not initialize the diag context</w:t>
      </w:r>
    </w:p>
    <w:p w14:paraId="34E38A69" w14:textId="1841A1BC" w:rsidR="004D723C" w:rsidRDefault="004D723C" w:rsidP="00E5585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g</w:t>
      </w:r>
      <w:r>
        <w:rPr>
          <w:rFonts w:ascii="Consolas" w:eastAsia="宋体" w:hAnsi="Consolas" w:cs="宋体"/>
          <w:color w:val="444444"/>
          <w:spacing w:val="2"/>
          <w:sz w:val="21"/>
          <w:szCs w:val="21"/>
        </w:rPr>
        <w:t>rid ORACLE_HOME/</w:t>
      </w:r>
      <w:r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cfgtoollogs/</w:t>
      </w:r>
      <w:r>
        <w:rPr>
          <w:rFonts w:ascii="Consolas" w:eastAsia="宋体" w:hAnsi="Consolas" w:cs="宋体"/>
          <w:color w:val="444444"/>
          <w:spacing w:val="2"/>
          <w:sz w:val="21"/>
          <w:szCs w:val="21"/>
        </w:rPr>
        <w:t>out/</w:t>
      </w: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GridSetupActions2020-03-09_01-02-16PM</w:t>
      </w:r>
    </w:p>
    <w:p w14:paraId="1EF09664" w14:textId="446A163A" w:rsidR="006805D2" w:rsidRDefault="00E5585F" w:rsidP="00E5585F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发现</w:t>
      </w:r>
      <w:r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ASM</w:t>
      </w:r>
      <w:r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磁盘路径报错：</w:t>
      </w:r>
    </w:p>
    <w:p w14:paraId="6B6A6C06" w14:textId="77777777" w:rsidR="004D723C" w:rsidRPr="004D723C" w:rsidRDefault="004D723C" w:rsidP="004D723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INFO:  [Mar 9, 2020 1:15:03 PM] Executing [/u01/app/19.0.0/grid/bin/kfod.bin, nohdr=true, verbose=true, disks=all, status=true, op=disks, asm_diskstring='/dev/asm*']</w:t>
      </w:r>
    </w:p>
    <w:p w14:paraId="6CBF0DA0" w14:textId="77777777" w:rsidR="004D723C" w:rsidRPr="004D723C" w:rsidRDefault="004D723C" w:rsidP="004D723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INFO:  [Mar 9, 2020 1:15:03 PM] Starting Output Reader Threads for process /u01/app/19.0.0/grid/bin/kfod.bin</w:t>
      </w:r>
    </w:p>
    <w:p w14:paraId="787A9F3E" w14:textId="77777777" w:rsidR="004D723C" w:rsidRPr="004D723C" w:rsidRDefault="004D723C" w:rsidP="004D723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INFO:  [Mar 9, 2020 1:15:03 PM] Parsing Error 49802 initializing ADR</w:t>
      </w:r>
    </w:p>
    <w:p w14:paraId="0E0C70C1" w14:textId="2B4D080D" w:rsidR="004D723C" w:rsidRPr="00E5585F" w:rsidRDefault="004D723C" w:rsidP="00E5585F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INFO:  [Mar 9, 2020 1:15:03 PM] Parsing ERROR!!! could not initialize the diag context</w:t>
      </w:r>
    </w:p>
    <w:p w14:paraId="309BF794" w14:textId="11E836C1" w:rsidR="001662E6" w:rsidRPr="004D723C" w:rsidRDefault="004D723C" w:rsidP="001662E6">
      <w:pPr>
        <w:rPr>
          <w:rFonts w:eastAsiaTheme="minorEastAsia"/>
          <w:b/>
          <w:bCs/>
        </w:rPr>
      </w:pPr>
      <w:r w:rsidRPr="004D723C">
        <w:rPr>
          <w:rFonts w:eastAsiaTheme="minorEastAsia" w:hint="eastAsia"/>
          <w:b/>
          <w:bCs/>
        </w:rPr>
        <w:t>解决：</w:t>
      </w:r>
    </w:p>
    <w:p w14:paraId="148935A6" w14:textId="2ACFB9A7" w:rsidR="004D723C" w:rsidRPr="004D723C" w:rsidRDefault="004D723C" w:rsidP="004D723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将报错前命令单独拿出来执行</w:t>
      </w:r>
    </w:p>
    <w:p w14:paraId="7E120A30" w14:textId="5B365296" w:rsidR="004D723C" w:rsidRPr="004D723C" w:rsidRDefault="004D723C" w:rsidP="004D723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/u01/app/19.0.0/grid/bin/kfod.bin nohdr=true, verbose=true, disks=all, status=true, op=disks, asm_diskstring='/dev/asm*'</w:t>
      </w:r>
    </w:p>
    <w:p w14:paraId="4E0B2FDD" w14:textId="110426BC" w:rsidR="004D723C" w:rsidRPr="004D723C" w:rsidRDefault="004D723C" w:rsidP="004D723C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发现报错</w:t>
      </w:r>
      <w:r w:rsidRPr="004D723C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NLS</w:t>
      </w: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 xml:space="preserve"> </w:t>
      </w:r>
      <w:r w:rsidRPr="004D723C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DATA</w:t>
      </w:r>
      <w:r w:rsidRPr="004D723C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错误，很明显，跟</w:t>
      </w:r>
      <w:r w:rsidRPr="004D723C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.</w:t>
      </w: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bash_profile</w:t>
      </w:r>
      <w:r w:rsidRPr="004D723C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环境配置文件设置的</w:t>
      </w:r>
      <w:r w:rsidRPr="004D723C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NLS</w:t>
      </w:r>
      <w:r w:rsidRPr="004D723C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相关变量有关，注释掉相关</w:t>
      </w:r>
      <w:r w:rsidRPr="004D723C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NLS_LANG</w:t>
      </w:r>
      <w:r w:rsidRPr="004D723C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变量，生效，再次执行，一切正常。</w:t>
      </w:r>
    </w:p>
    <w:p w14:paraId="1D14A0A3" w14:textId="77777777" w:rsidR="004D723C" w:rsidRDefault="004D723C" w:rsidP="001662E6">
      <w:pPr>
        <w:rPr>
          <w:rFonts w:eastAsiaTheme="minorEastAsia"/>
        </w:rPr>
      </w:pPr>
    </w:p>
    <w:p w14:paraId="2DDECF91" w14:textId="7FEF5ECB" w:rsidR="00176FEE" w:rsidRPr="004D723C" w:rsidRDefault="00176FEE" w:rsidP="004D723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[root@pub19-node1 ~]# /u01/app/oraInventory/orainstRoot.sh</w:t>
      </w:r>
    </w:p>
    <w:p w14:paraId="3058BEA4" w14:textId="3A4F2403" w:rsidR="00176FEE" w:rsidRPr="004D723C" w:rsidRDefault="00176FEE" w:rsidP="004D723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[root@pub19-node</w:t>
      </w: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2</w:t>
      </w: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 xml:space="preserve"> ~]# /u01/app/oraInventory/orainstRoot.sh</w:t>
      </w:r>
    </w:p>
    <w:p w14:paraId="09256A99" w14:textId="7B772B72" w:rsidR="00176FEE" w:rsidRPr="004D723C" w:rsidRDefault="00176FEE" w:rsidP="004D723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</w:p>
    <w:p w14:paraId="25CAB9A3" w14:textId="17578AC0" w:rsidR="00176FEE" w:rsidRPr="004D723C" w:rsidRDefault="00176FEE" w:rsidP="004D723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[root@pub19-node1 ~]# /u01/app/19.0.0/grid/root.sh</w:t>
      </w:r>
    </w:p>
    <w:p w14:paraId="221AA029" w14:textId="3AEF5CF7" w:rsidR="007434AC" w:rsidRPr="008172CC" w:rsidRDefault="00D926D0" w:rsidP="008172CC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[root@pub19-node2 ~]# /u01/app/19.0.0/grid/root.sh</w:t>
      </w:r>
    </w:p>
    <w:p w14:paraId="5DCC2993" w14:textId="45352008" w:rsidR="004D723C" w:rsidRDefault="004D723C" w:rsidP="004D723C">
      <w:pPr>
        <w:pStyle w:val="2"/>
        <w:rPr>
          <w:rFonts w:hint="eastAsia"/>
        </w:rPr>
      </w:pPr>
      <w:bookmarkStart w:id="33" w:name="_Toc34684399"/>
      <w:r>
        <w:lastRenderedPageBreak/>
        <w:t xml:space="preserve">7.2 </w:t>
      </w:r>
      <w:r>
        <w:rPr>
          <w:rFonts w:hint="eastAsia"/>
        </w:rPr>
        <w:t>runInstaller</w:t>
      </w:r>
      <w:r w:rsidR="00026CB7">
        <w:t>&amp;dbca</w:t>
      </w:r>
      <w:bookmarkEnd w:id="33"/>
    </w:p>
    <w:p w14:paraId="54DEB91E" w14:textId="1086CDED" w:rsidR="00E5585F" w:rsidRPr="004D723C" w:rsidRDefault="00E5585F" w:rsidP="004D723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[oracle@pub19-node1 dbhome_1]$ unzip LINUX.X64_193000_db_home.zip -d /u01/app/oracle/product/19.0.0/dbhome_1/</w:t>
      </w:r>
    </w:p>
    <w:p w14:paraId="1E96C601" w14:textId="671CE348" w:rsidR="00E5585F" w:rsidRPr="004D723C" w:rsidRDefault="00E5585F" w:rsidP="004D723C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 xml:space="preserve">[oracle@pub19-node1 dbhome_1]$ </w:t>
      </w: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./runInstaller</w:t>
      </w:r>
    </w:p>
    <w:p w14:paraId="1F335838" w14:textId="5A481ED1" w:rsidR="00E5585F" w:rsidRPr="004D723C" w:rsidRDefault="00E5585F" w:rsidP="004D723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[oracle@pub19-node1 dbhome_1]$ dbca</w:t>
      </w:r>
    </w:p>
    <w:p w14:paraId="1BD313B7" w14:textId="0BA81A84" w:rsidR="00E5585F" w:rsidRDefault="00E5585F" w:rsidP="001662E6">
      <w:pPr>
        <w:rPr>
          <w:rFonts w:eastAsiaTheme="minorEastAsia"/>
        </w:rPr>
      </w:pPr>
    </w:p>
    <w:p w14:paraId="4B0DF4EC" w14:textId="06F6BC7C" w:rsidR="00E5585F" w:rsidRPr="004D723C" w:rsidRDefault="00E5585F" w:rsidP="001662E6">
      <w:pPr>
        <w:rPr>
          <w:rFonts w:eastAsiaTheme="minorEastAsia" w:hint="eastAsia"/>
          <w:b/>
          <w:bCs/>
        </w:rPr>
      </w:pPr>
      <w:r w:rsidRPr="004D723C">
        <w:rPr>
          <w:rFonts w:eastAsiaTheme="minorEastAsia" w:hint="eastAsia"/>
          <w:b/>
          <w:bCs/>
        </w:rPr>
        <w:t>遇</w:t>
      </w:r>
      <w:r w:rsidR="004D723C" w:rsidRPr="004D723C">
        <w:rPr>
          <w:rFonts w:eastAsiaTheme="minorEastAsia" w:hint="eastAsia"/>
          <w:b/>
          <w:bCs/>
        </w:rPr>
        <w:t>到</w:t>
      </w:r>
      <w:r w:rsidRPr="004D723C">
        <w:rPr>
          <w:rFonts w:eastAsiaTheme="minorEastAsia" w:hint="eastAsia"/>
          <w:b/>
          <w:bCs/>
        </w:rPr>
        <w:t>问题：</w:t>
      </w:r>
    </w:p>
    <w:p w14:paraId="7254159F" w14:textId="77777777" w:rsidR="00E5585F" w:rsidRPr="004D723C" w:rsidRDefault="00E5585F" w:rsidP="004D723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CRS-5017: The resource action "ora.czhl.db start" encountered the following error:</w:t>
      </w:r>
    </w:p>
    <w:p w14:paraId="1ECE7BDC" w14:textId="77777777" w:rsidR="00E5585F" w:rsidRPr="004D723C" w:rsidRDefault="00E5585F" w:rsidP="004D723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ORA-12547: TNS:lost contact</w:t>
      </w:r>
    </w:p>
    <w:p w14:paraId="4EC388AC" w14:textId="72726D94" w:rsidR="00D926D0" w:rsidRPr="004D723C" w:rsidRDefault="00E5585F" w:rsidP="004D723C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. For details refer to "(:CLSN00107:)" in "/u01/app/grid/diag/crs/pub19-node2/crs/trace/crsd_oraagent_oracle.trc".</w:t>
      </w:r>
    </w:p>
    <w:p w14:paraId="77C5D999" w14:textId="5A0F3315" w:rsidR="00267C70" w:rsidRPr="004D723C" w:rsidRDefault="00E5585F" w:rsidP="001662E6">
      <w:pPr>
        <w:rPr>
          <w:rFonts w:eastAsiaTheme="minorEastAsia"/>
          <w:b/>
          <w:bCs/>
        </w:rPr>
      </w:pPr>
      <w:r w:rsidRPr="004D723C">
        <w:rPr>
          <w:rFonts w:eastAsiaTheme="minorEastAsia" w:hint="eastAsia"/>
          <w:b/>
          <w:bCs/>
        </w:rPr>
        <w:t>解决：</w:t>
      </w:r>
    </w:p>
    <w:p w14:paraId="1427887E" w14:textId="68598782" w:rsidR="00E5585F" w:rsidRPr="004D723C" w:rsidRDefault="00E5585F" w:rsidP="004D723C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节点</w:t>
      </w:r>
      <w:r w:rsidRPr="004D723C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2</w:t>
      </w: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 xml:space="preserve"> </w:t>
      </w:r>
      <w:r w:rsidRPr="004D723C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ORACLE_HOME</w:t>
      </w:r>
      <w:r w:rsidRPr="004D723C">
        <w:rPr>
          <w:rFonts w:ascii="Consolas" w:eastAsia="宋体" w:hAnsi="Consolas" w:cs="宋体" w:hint="eastAsia"/>
          <w:color w:val="444444"/>
          <w:spacing w:val="2"/>
          <w:sz w:val="21"/>
          <w:szCs w:val="21"/>
        </w:rPr>
        <w:t>目录有两层权限不正确，修改权限之后，手工启动数据库正常。</w:t>
      </w:r>
    </w:p>
    <w:p w14:paraId="63370178" w14:textId="26A4A790" w:rsidR="00740F37" w:rsidRDefault="00740F37" w:rsidP="00740F37">
      <w:pPr>
        <w:rPr>
          <w:rFonts w:eastAsiaTheme="minorEastAsia"/>
        </w:rPr>
      </w:pPr>
    </w:p>
    <w:p w14:paraId="327E7E54" w14:textId="77777777" w:rsidR="00E5585F" w:rsidRPr="004D723C" w:rsidRDefault="00E5585F" w:rsidP="004D723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[root@pub19-node2 oracle]# chown oracle:oinstall product/</w:t>
      </w:r>
    </w:p>
    <w:p w14:paraId="7913A0BE" w14:textId="24656AF5" w:rsidR="00E5585F" w:rsidRPr="004D723C" w:rsidRDefault="00E5585F" w:rsidP="004D723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[root@pub19-node2 product]# chown oracle:oinstall 19.0.0</w:t>
      </w:r>
    </w:p>
    <w:p w14:paraId="70AF1533" w14:textId="5D6E5CCC" w:rsidR="00FD6650" w:rsidRPr="004D723C" w:rsidRDefault="00E5585F" w:rsidP="004D723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[root@pub19-node2 19.0.0]# chown oracle:oinstall dbhome_1/</w:t>
      </w:r>
    </w:p>
    <w:p w14:paraId="1F8259CF" w14:textId="77777777" w:rsidR="00E5585F" w:rsidRPr="004D723C" w:rsidRDefault="00E5585F" w:rsidP="004D723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[grid@pub19-node2 ~]$ srvctl start instance -node pub19-node2.rac.libai</w:t>
      </w:r>
    </w:p>
    <w:p w14:paraId="66BC2C52" w14:textId="77777777" w:rsidR="00E5585F" w:rsidRPr="004D723C" w:rsidRDefault="00E5585F" w:rsidP="004D723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starting database instances on nodes "pub19-node2.rac.libai" ...</w:t>
      </w:r>
    </w:p>
    <w:p w14:paraId="6DEAF5C4" w14:textId="5BFD22A0" w:rsidR="00E5585F" w:rsidRPr="004D723C" w:rsidRDefault="00E5585F" w:rsidP="004D723C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spacing w:val="2"/>
          <w:sz w:val="21"/>
          <w:szCs w:val="21"/>
        </w:rPr>
      </w:pPr>
      <w:r w:rsidRPr="004D723C">
        <w:rPr>
          <w:rFonts w:ascii="Consolas" w:eastAsia="宋体" w:hAnsi="Consolas" w:cs="宋体"/>
          <w:color w:val="444444"/>
          <w:spacing w:val="2"/>
          <w:sz w:val="21"/>
          <w:szCs w:val="21"/>
        </w:rPr>
        <w:t>started resources "ora.czhl.db" on node "pub19-node2"</w:t>
      </w:r>
    </w:p>
    <w:p w14:paraId="65CE4D26" w14:textId="15BD0779" w:rsidR="00FD6650" w:rsidRDefault="00FD6650" w:rsidP="00740F37">
      <w:pPr>
        <w:rPr>
          <w:rFonts w:eastAsiaTheme="minorEastAsia"/>
        </w:rPr>
      </w:pPr>
    </w:p>
    <w:p w14:paraId="6500C0F6" w14:textId="2EC70CA2" w:rsidR="00FD6650" w:rsidRDefault="00FD6650" w:rsidP="00740F37">
      <w:pPr>
        <w:rPr>
          <w:rFonts w:eastAsiaTheme="minorEastAsia"/>
        </w:rPr>
      </w:pPr>
    </w:p>
    <w:p w14:paraId="43B344FA" w14:textId="4D3EF906" w:rsidR="00A30FCE" w:rsidRDefault="00A30FCE" w:rsidP="00740F37">
      <w:pPr>
        <w:rPr>
          <w:rFonts w:eastAsiaTheme="minorEastAsia"/>
        </w:rPr>
      </w:pPr>
    </w:p>
    <w:p w14:paraId="03E4486E" w14:textId="610E794C" w:rsidR="00A30FCE" w:rsidRDefault="00A30FCE" w:rsidP="00740F37">
      <w:pPr>
        <w:rPr>
          <w:rFonts w:eastAsiaTheme="minorEastAsia"/>
        </w:rPr>
      </w:pPr>
    </w:p>
    <w:p w14:paraId="19D6CCB2" w14:textId="40037F70" w:rsidR="00A30FCE" w:rsidRDefault="00A30FCE" w:rsidP="00740F37">
      <w:pPr>
        <w:rPr>
          <w:rFonts w:eastAsiaTheme="minorEastAsia"/>
        </w:rPr>
      </w:pPr>
    </w:p>
    <w:p w14:paraId="613CBE1B" w14:textId="03504183" w:rsidR="00A30FCE" w:rsidRDefault="00A30FCE" w:rsidP="00740F37">
      <w:pPr>
        <w:rPr>
          <w:rFonts w:eastAsiaTheme="minorEastAsia"/>
        </w:rPr>
      </w:pPr>
    </w:p>
    <w:p w14:paraId="69DE5BB1" w14:textId="77777777" w:rsidR="00A30FCE" w:rsidRDefault="00A30FCE" w:rsidP="00740F37">
      <w:pPr>
        <w:rPr>
          <w:rFonts w:eastAsiaTheme="minorEastAsia" w:hint="eastAsia"/>
        </w:rPr>
      </w:pPr>
    </w:p>
    <w:bookmarkEnd w:id="0"/>
    <w:p w14:paraId="7BAFFAE0" w14:textId="77777777" w:rsidR="00FD6650" w:rsidRPr="00FD6650" w:rsidRDefault="00FD6650" w:rsidP="00740F37">
      <w:pPr>
        <w:rPr>
          <w:rFonts w:eastAsiaTheme="minorEastAsia" w:hint="eastAsia"/>
        </w:rPr>
      </w:pPr>
    </w:p>
    <w:sectPr w:rsidR="00FD6650" w:rsidRPr="00FD6650" w:rsidSect="000241E5">
      <w:pgSz w:w="11906" w:h="16838"/>
      <w:pgMar w:top="238" w:right="244" w:bottom="244" w:left="23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AB017" w14:textId="77777777" w:rsidR="005022D9" w:rsidRDefault="005022D9" w:rsidP="00944534">
      <w:r>
        <w:separator/>
      </w:r>
    </w:p>
  </w:endnote>
  <w:endnote w:type="continuationSeparator" w:id="0">
    <w:p w14:paraId="718BFABA" w14:textId="77777777" w:rsidR="005022D9" w:rsidRDefault="005022D9" w:rsidP="00944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SansNarrow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berationSan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berationSans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4A393" w14:textId="77777777" w:rsidR="005022D9" w:rsidRDefault="005022D9" w:rsidP="00944534">
      <w:r>
        <w:separator/>
      </w:r>
    </w:p>
  </w:footnote>
  <w:footnote w:type="continuationSeparator" w:id="0">
    <w:p w14:paraId="128775D3" w14:textId="77777777" w:rsidR="005022D9" w:rsidRDefault="005022D9" w:rsidP="00944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68" type="#_x0000_t75" style="width:11.5pt;height:11.5pt" o:bullet="t">
        <v:imagedata r:id="rId1" o:title="msoF5EE"/>
      </v:shape>
    </w:pict>
  </w:numPicBullet>
  <w:abstractNum w:abstractNumId="0" w15:restartNumberingAfterBreak="0">
    <w:nsid w:val="098F69E0"/>
    <w:multiLevelType w:val="hybridMultilevel"/>
    <w:tmpl w:val="D81C32E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0270C5"/>
    <w:multiLevelType w:val="hybridMultilevel"/>
    <w:tmpl w:val="BC34873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B3254D"/>
    <w:multiLevelType w:val="hybridMultilevel"/>
    <w:tmpl w:val="F7D2C240"/>
    <w:lvl w:ilvl="0" w:tplc="68B41D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4C0C63"/>
    <w:multiLevelType w:val="hybridMultilevel"/>
    <w:tmpl w:val="C6D6B34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042DAC"/>
    <w:multiLevelType w:val="hybridMultilevel"/>
    <w:tmpl w:val="A0B497F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0529F6"/>
    <w:multiLevelType w:val="hybridMultilevel"/>
    <w:tmpl w:val="F55C8CBC"/>
    <w:lvl w:ilvl="0" w:tplc="379826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444FD1"/>
    <w:multiLevelType w:val="hybridMultilevel"/>
    <w:tmpl w:val="F30812F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4E1F35"/>
    <w:multiLevelType w:val="hybridMultilevel"/>
    <w:tmpl w:val="6ABE8F9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5D34F2"/>
    <w:multiLevelType w:val="hybridMultilevel"/>
    <w:tmpl w:val="CB4E133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B1304AD"/>
    <w:multiLevelType w:val="hybridMultilevel"/>
    <w:tmpl w:val="2F2AE8B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A4290A"/>
    <w:multiLevelType w:val="hybridMultilevel"/>
    <w:tmpl w:val="635882F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FC3507"/>
    <w:multiLevelType w:val="hybridMultilevel"/>
    <w:tmpl w:val="DAF0D8B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0A02601"/>
    <w:multiLevelType w:val="hybridMultilevel"/>
    <w:tmpl w:val="38461DE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6396F7D"/>
    <w:multiLevelType w:val="hybridMultilevel"/>
    <w:tmpl w:val="4BA0997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6FE6E53"/>
    <w:multiLevelType w:val="hybridMultilevel"/>
    <w:tmpl w:val="492A259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2C288E"/>
    <w:multiLevelType w:val="hybridMultilevel"/>
    <w:tmpl w:val="0E067C6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C77126"/>
    <w:multiLevelType w:val="hybridMultilevel"/>
    <w:tmpl w:val="9FD07904"/>
    <w:lvl w:ilvl="0" w:tplc="B8BE084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469246A"/>
    <w:multiLevelType w:val="hybridMultilevel"/>
    <w:tmpl w:val="3E26851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9"/>
  </w:num>
  <w:num w:numId="5">
    <w:abstractNumId w:val="11"/>
  </w:num>
  <w:num w:numId="6">
    <w:abstractNumId w:val="7"/>
  </w:num>
  <w:num w:numId="7">
    <w:abstractNumId w:val="5"/>
  </w:num>
  <w:num w:numId="8">
    <w:abstractNumId w:val="8"/>
  </w:num>
  <w:num w:numId="9">
    <w:abstractNumId w:val="16"/>
  </w:num>
  <w:num w:numId="10">
    <w:abstractNumId w:val="2"/>
  </w:num>
  <w:num w:numId="11">
    <w:abstractNumId w:val="1"/>
  </w:num>
  <w:num w:numId="12">
    <w:abstractNumId w:val="17"/>
  </w:num>
  <w:num w:numId="13">
    <w:abstractNumId w:val="14"/>
  </w:num>
  <w:num w:numId="14">
    <w:abstractNumId w:val="0"/>
  </w:num>
  <w:num w:numId="15">
    <w:abstractNumId w:val="13"/>
  </w:num>
  <w:num w:numId="16">
    <w:abstractNumId w:val="15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96"/>
    <w:rsid w:val="000004B4"/>
    <w:rsid w:val="000241E5"/>
    <w:rsid w:val="00026CB7"/>
    <w:rsid w:val="00030108"/>
    <w:rsid w:val="00031B7D"/>
    <w:rsid w:val="0006134E"/>
    <w:rsid w:val="00073B5B"/>
    <w:rsid w:val="00081832"/>
    <w:rsid w:val="000906A3"/>
    <w:rsid w:val="000932FA"/>
    <w:rsid w:val="000977C7"/>
    <w:rsid w:val="000A029C"/>
    <w:rsid w:val="000B2C15"/>
    <w:rsid w:val="000C48CB"/>
    <w:rsid w:val="000C5475"/>
    <w:rsid w:val="000C5952"/>
    <w:rsid w:val="000F5065"/>
    <w:rsid w:val="001312B0"/>
    <w:rsid w:val="001362F4"/>
    <w:rsid w:val="001662E6"/>
    <w:rsid w:val="00176FEE"/>
    <w:rsid w:val="00184979"/>
    <w:rsid w:val="00185B6F"/>
    <w:rsid w:val="00191D2A"/>
    <w:rsid w:val="00191DD4"/>
    <w:rsid w:val="001A0DB4"/>
    <w:rsid w:val="001D4375"/>
    <w:rsid w:val="001D726F"/>
    <w:rsid w:val="001E09F6"/>
    <w:rsid w:val="001F7AB7"/>
    <w:rsid w:val="00255EFA"/>
    <w:rsid w:val="00261E68"/>
    <w:rsid w:val="00267C70"/>
    <w:rsid w:val="00273DBD"/>
    <w:rsid w:val="00277D72"/>
    <w:rsid w:val="00281582"/>
    <w:rsid w:val="00290C22"/>
    <w:rsid w:val="00290CE3"/>
    <w:rsid w:val="002A3CE2"/>
    <w:rsid w:val="002A4638"/>
    <w:rsid w:val="002B6063"/>
    <w:rsid w:val="002C0A4A"/>
    <w:rsid w:val="002C2AC8"/>
    <w:rsid w:val="002C6170"/>
    <w:rsid w:val="002D1A2C"/>
    <w:rsid w:val="002D5B7B"/>
    <w:rsid w:val="002E5560"/>
    <w:rsid w:val="00346C27"/>
    <w:rsid w:val="00356B74"/>
    <w:rsid w:val="00357883"/>
    <w:rsid w:val="00393AF7"/>
    <w:rsid w:val="00393D56"/>
    <w:rsid w:val="003A5E95"/>
    <w:rsid w:val="003B367D"/>
    <w:rsid w:val="003C2522"/>
    <w:rsid w:val="003D05EF"/>
    <w:rsid w:val="003D7509"/>
    <w:rsid w:val="003E4C1F"/>
    <w:rsid w:val="00406797"/>
    <w:rsid w:val="00430E6A"/>
    <w:rsid w:val="00434327"/>
    <w:rsid w:val="00441F98"/>
    <w:rsid w:val="00445E17"/>
    <w:rsid w:val="0045362E"/>
    <w:rsid w:val="0046127A"/>
    <w:rsid w:val="0046576B"/>
    <w:rsid w:val="004725F0"/>
    <w:rsid w:val="004743FB"/>
    <w:rsid w:val="004B094B"/>
    <w:rsid w:val="004C1BD7"/>
    <w:rsid w:val="004D1C6F"/>
    <w:rsid w:val="004D2AFD"/>
    <w:rsid w:val="004D5B74"/>
    <w:rsid w:val="004D723C"/>
    <w:rsid w:val="004E3411"/>
    <w:rsid w:val="004E5514"/>
    <w:rsid w:val="004E7861"/>
    <w:rsid w:val="005022D9"/>
    <w:rsid w:val="005033AE"/>
    <w:rsid w:val="00525C98"/>
    <w:rsid w:val="00537E66"/>
    <w:rsid w:val="00552688"/>
    <w:rsid w:val="005613F0"/>
    <w:rsid w:val="00564654"/>
    <w:rsid w:val="00565CFC"/>
    <w:rsid w:val="0056636E"/>
    <w:rsid w:val="00574849"/>
    <w:rsid w:val="005966C7"/>
    <w:rsid w:val="005B3F87"/>
    <w:rsid w:val="005B47BE"/>
    <w:rsid w:val="00604B1F"/>
    <w:rsid w:val="00611169"/>
    <w:rsid w:val="00622BBB"/>
    <w:rsid w:val="00627CDC"/>
    <w:rsid w:val="00637290"/>
    <w:rsid w:val="00657FC2"/>
    <w:rsid w:val="006805D2"/>
    <w:rsid w:val="006A3023"/>
    <w:rsid w:val="006A64EC"/>
    <w:rsid w:val="006C61CE"/>
    <w:rsid w:val="006E3A53"/>
    <w:rsid w:val="006F08C9"/>
    <w:rsid w:val="006F23A2"/>
    <w:rsid w:val="006F3581"/>
    <w:rsid w:val="00704154"/>
    <w:rsid w:val="00720233"/>
    <w:rsid w:val="007301CC"/>
    <w:rsid w:val="00740F37"/>
    <w:rsid w:val="007434AC"/>
    <w:rsid w:val="00744577"/>
    <w:rsid w:val="007504E5"/>
    <w:rsid w:val="007603FC"/>
    <w:rsid w:val="007A5A8B"/>
    <w:rsid w:val="007C46B5"/>
    <w:rsid w:val="007C6EE1"/>
    <w:rsid w:val="007D07AB"/>
    <w:rsid w:val="007D0E79"/>
    <w:rsid w:val="007D0F31"/>
    <w:rsid w:val="007F770F"/>
    <w:rsid w:val="00800B64"/>
    <w:rsid w:val="008035A1"/>
    <w:rsid w:val="008172CC"/>
    <w:rsid w:val="00817BB4"/>
    <w:rsid w:val="00825864"/>
    <w:rsid w:val="00826BB0"/>
    <w:rsid w:val="008B2D40"/>
    <w:rsid w:val="008B5A23"/>
    <w:rsid w:val="008C4C76"/>
    <w:rsid w:val="008D1BF5"/>
    <w:rsid w:val="008D7D3E"/>
    <w:rsid w:val="008E261E"/>
    <w:rsid w:val="008F0706"/>
    <w:rsid w:val="008F491B"/>
    <w:rsid w:val="00902010"/>
    <w:rsid w:val="0090573E"/>
    <w:rsid w:val="009076BA"/>
    <w:rsid w:val="00944534"/>
    <w:rsid w:val="00961F1F"/>
    <w:rsid w:val="00962AC1"/>
    <w:rsid w:val="00966296"/>
    <w:rsid w:val="00966418"/>
    <w:rsid w:val="00985AFB"/>
    <w:rsid w:val="009A27CC"/>
    <w:rsid w:val="009A3BB8"/>
    <w:rsid w:val="009A52EB"/>
    <w:rsid w:val="009B42DC"/>
    <w:rsid w:val="009C2A18"/>
    <w:rsid w:val="009E04B0"/>
    <w:rsid w:val="00A30FCE"/>
    <w:rsid w:val="00A63D0A"/>
    <w:rsid w:val="00A743F4"/>
    <w:rsid w:val="00AA05C8"/>
    <w:rsid w:val="00AA6E2E"/>
    <w:rsid w:val="00AB7C24"/>
    <w:rsid w:val="00AC5ECE"/>
    <w:rsid w:val="00AC783A"/>
    <w:rsid w:val="00AD4512"/>
    <w:rsid w:val="00AD7B4C"/>
    <w:rsid w:val="00AE18E0"/>
    <w:rsid w:val="00AE3C2C"/>
    <w:rsid w:val="00AE4E6B"/>
    <w:rsid w:val="00B57EA1"/>
    <w:rsid w:val="00B65C1F"/>
    <w:rsid w:val="00B77637"/>
    <w:rsid w:val="00B922EE"/>
    <w:rsid w:val="00B9286F"/>
    <w:rsid w:val="00B96DB8"/>
    <w:rsid w:val="00BA1554"/>
    <w:rsid w:val="00BA3DED"/>
    <w:rsid w:val="00BA6AA6"/>
    <w:rsid w:val="00BC2435"/>
    <w:rsid w:val="00BE11CB"/>
    <w:rsid w:val="00BE6A5C"/>
    <w:rsid w:val="00C1796D"/>
    <w:rsid w:val="00C21124"/>
    <w:rsid w:val="00C3521E"/>
    <w:rsid w:val="00C378F1"/>
    <w:rsid w:val="00C57351"/>
    <w:rsid w:val="00C6703D"/>
    <w:rsid w:val="00C72918"/>
    <w:rsid w:val="00C74CEB"/>
    <w:rsid w:val="00C91B76"/>
    <w:rsid w:val="00C92F81"/>
    <w:rsid w:val="00CA4273"/>
    <w:rsid w:val="00CA6ED9"/>
    <w:rsid w:val="00CC31E6"/>
    <w:rsid w:val="00CC7845"/>
    <w:rsid w:val="00CD34B9"/>
    <w:rsid w:val="00CE15BC"/>
    <w:rsid w:val="00CE1AA7"/>
    <w:rsid w:val="00CE4C3D"/>
    <w:rsid w:val="00CE6F25"/>
    <w:rsid w:val="00D122DB"/>
    <w:rsid w:val="00D157A6"/>
    <w:rsid w:val="00D17C4E"/>
    <w:rsid w:val="00D3474D"/>
    <w:rsid w:val="00D46B0E"/>
    <w:rsid w:val="00D65F06"/>
    <w:rsid w:val="00D926D0"/>
    <w:rsid w:val="00D9349B"/>
    <w:rsid w:val="00D94F10"/>
    <w:rsid w:val="00D97814"/>
    <w:rsid w:val="00DB4EBD"/>
    <w:rsid w:val="00DC16EB"/>
    <w:rsid w:val="00DD0AA2"/>
    <w:rsid w:val="00DD13F4"/>
    <w:rsid w:val="00DE7056"/>
    <w:rsid w:val="00DF237F"/>
    <w:rsid w:val="00DF6BD2"/>
    <w:rsid w:val="00E04ECF"/>
    <w:rsid w:val="00E05C7D"/>
    <w:rsid w:val="00E34698"/>
    <w:rsid w:val="00E4196B"/>
    <w:rsid w:val="00E51FC1"/>
    <w:rsid w:val="00E5585F"/>
    <w:rsid w:val="00E56EFB"/>
    <w:rsid w:val="00E62CBA"/>
    <w:rsid w:val="00E65417"/>
    <w:rsid w:val="00E718A6"/>
    <w:rsid w:val="00E80771"/>
    <w:rsid w:val="00E85C45"/>
    <w:rsid w:val="00F17FF7"/>
    <w:rsid w:val="00F44731"/>
    <w:rsid w:val="00F66344"/>
    <w:rsid w:val="00F82E05"/>
    <w:rsid w:val="00FA0054"/>
    <w:rsid w:val="00FB69FE"/>
    <w:rsid w:val="00FC166F"/>
    <w:rsid w:val="00FC5CB0"/>
    <w:rsid w:val="00FD6650"/>
    <w:rsid w:val="00FE0F9B"/>
    <w:rsid w:val="00FE39AC"/>
    <w:rsid w:val="00FF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C4699"/>
  <w15:chartTrackingRefBased/>
  <w15:docId w15:val="{323914A9-E36B-4F6A-A523-9A2B7C64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C45"/>
    <w:pPr>
      <w:widowControl w:val="0"/>
      <w:jc w:val="both"/>
    </w:pPr>
    <w:rPr>
      <w:rFonts w:eastAsia="Courier New"/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96629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65C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62AC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6296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B65C1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62AC1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F17FF7"/>
    <w:pPr>
      <w:ind w:firstLineChars="200" w:firstLine="420"/>
    </w:pPr>
  </w:style>
  <w:style w:type="paragraph" w:customStyle="1" w:styleId="a4">
    <w:name w:val="绿色背景"/>
    <w:basedOn w:val="a"/>
    <w:link w:val="a5"/>
    <w:qFormat/>
    <w:rsid w:val="000B2C15"/>
    <w:pPr>
      <w:shd w:val="solid" w:color="C5E0B3" w:themeColor="accent6" w:themeTint="66" w:fill="C5E0B3" w:themeFill="accent6" w:themeFillTint="66"/>
    </w:pPr>
  </w:style>
  <w:style w:type="character" w:customStyle="1" w:styleId="a5">
    <w:name w:val="绿色背景 字符"/>
    <w:basedOn w:val="a0"/>
    <w:link w:val="a4"/>
    <w:rsid w:val="000B2C15"/>
    <w:rPr>
      <w:shd w:val="solid" w:color="C5E0B3" w:themeColor="accent6" w:themeTint="66" w:fill="C5E0B3" w:themeFill="accent6" w:themeFillTint="66"/>
    </w:rPr>
  </w:style>
  <w:style w:type="paragraph" w:styleId="a6">
    <w:name w:val="header"/>
    <w:basedOn w:val="a"/>
    <w:link w:val="a7"/>
    <w:uiPriority w:val="99"/>
    <w:unhideWhenUsed/>
    <w:rsid w:val="00944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453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44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453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E18E0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AE18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AE18E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E18E0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184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F82E05"/>
    <w:rPr>
      <w:b/>
      <w:bCs/>
    </w:rPr>
  </w:style>
  <w:style w:type="paragraph" w:styleId="af">
    <w:name w:val="No Spacing"/>
    <w:uiPriority w:val="1"/>
    <w:qFormat/>
    <w:rsid w:val="007F770F"/>
    <w:pPr>
      <w:widowControl w:val="0"/>
      <w:jc w:val="both"/>
    </w:pPr>
    <w:rPr>
      <w:rFonts w:eastAsia="Courier New"/>
      <w:sz w:val="20"/>
    </w:rPr>
  </w:style>
  <w:style w:type="character" w:customStyle="1" w:styleId="author">
    <w:name w:val="author"/>
    <w:basedOn w:val="a0"/>
    <w:rsid w:val="00FD6650"/>
  </w:style>
  <w:style w:type="paragraph" w:styleId="HTML0">
    <w:name w:val="HTML Preformatted"/>
    <w:basedOn w:val="a"/>
    <w:link w:val="HTML1"/>
    <w:uiPriority w:val="99"/>
    <w:semiHidden/>
    <w:unhideWhenUsed/>
    <w:rsid w:val="00FD66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D6650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A3D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A3DED"/>
  </w:style>
  <w:style w:type="paragraph" w:styleId="TOC2">
    <w:name w:val="toc 2"/>
    <w:basedOn w:val="a"/>
    <w:next w:val="a"/>
    <w:autoRedefine/>
    <w:uiPriority w:val="39"/>
    <w:unhideWhenUsed/>
    <w:rsid w:val="00BA3DE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.sina.com.cn/s/blog_701a48e70102w6gv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yum.oracle.com/repo/OracleLinux/OL7/latest/x86_6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yum.oracle.com/public-yum-ol7.rep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itpub.net/31439444/viewspace-2674001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zh\Documents\&#33258;&#23450;&#20041;%20Office%20&#27169;&#26495;\Shared_Pool&#12304;20200226&#1230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A933D-6113-4B04-85E7-76CDD9FC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Shared_Pool【20200226】.dotx</Template>
  <TotalTime>4646</TotalTime>
  <Pages>17</Pages>
  <Words>3541</Words>
  <Characters>20190</Characters>
  <Application>Microsoft Office Word</Application>
  <DocSecurity>0</DocSecurity>
  <Lines>168</Lines>
  <Paragraphs>47</Paragraphs>
  <ScaleCrop>false</ScaleCrop>
  <Company/>
  <LinksUpToDate>false</LinksUpToDate>
  <CharactersWithSpaces>23684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czh</dc:creator>
  <cp:keywords/>
  <dc:description/>
  <cp:lastModifiedBy>白 李</cp:lastModifiedBy>
  <cp:revision>82</cp:revision>
  <dcterms:created xsi:type="dcterms:W3CDTF">2020-03-06T01:18:00Z</dcterms:created>
  <dcterms:modified xsi:type="dcterms:W3CDTF">2020-03-09T14:15:00Z</dcterms:modified>
</cp:coreProperties>
</file>